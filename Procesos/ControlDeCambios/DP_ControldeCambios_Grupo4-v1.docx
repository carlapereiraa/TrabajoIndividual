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63D22" w:rsidR="00F42A99" w:rsidP="001061FB" w:rsidRDefault="00F42A99" w14:paraId="672A6659" w14:textId="77777777">
      <w:pPr>
        <w:rPr>
          <w:lang w:val="es-ES_tradnl"/>
        </w:rPr>
      </w:pPr>
      <w:bookmarkStart w:name="_Toc157487448" w:id="0"/>
      <w:bookmarkStart w:name="_Toc167013477" w:id="1"/>
    </w:p>
    <w:p w:rsidRPr="000325D2" w:rsidR="00F42A99" w:rsidP="001061FB" w:rsidRDefault="00F42A99" w14:paraId="0A37501D" w14:textId="77777777">
      <w:pPr>
        <w:rPr>
          <w:lang w:val="es-ES_tradnl"/>
        </w:rPr>
      </w:pPr>
    </w:p>
    <w:p w:rsidRPr="000325D2" w:rsidR="00F42A99" w:rsidP="001061FB" w:rsidRDefault="00F42A99" w14:paraId="5DAB6C7B" w14:textId="77777777">
      <w:pPr>
        <w:rPr>
          <w:lang w:val="es-ES_tradnl"/>
        </w:rPr>
      </w:pPr>
    </w:p>
    <w:p w:rsidRPr="000325D2" w:rsidR="00F42A99" w:rsidP="001061FB" w:rsidRDefault="00F42A99" w14:paraId="02EB378F" w14:textId="77777777">
      <w:pPr>
        <w:rPr>
          <w:sz w:val="52"/>
          <w:szCs w:val="52"/>
          <w:lang w:val="es-ES_tradnl"/>
        </w:rPr>
      </w:pPr>
    </w:p>
    <w:p w:rsidRPr="000325D2" w:rsidR="00F42A99" w:rsidP="001061FB" w:rsidRDefault="00F42A99" w14:paraId="6A05A809" w14:textId="77777777">
      <w:pPr>
        <w:rPr>
          <w:sz w:val="52"/>
          <w:szCs w:val="52"/>
          <w:lang w:val="es-ES_tradnl"/>
        </w:rPr>
      </w:pPr>
    </w:p>
    <w:p w:rsidRPr="000325D2" w:rsidR="00F42A99" w:rsidP="001061FB" w:rsidRDefault="00F42A99" w14:paraId="5A39BBE3" w14:textId="77777777">
      <w:pPr>
        <w:rPr>
          <w:sz w:val="52"/>
          <w:szCs w:val="52"/>
          <w:lang w:val="es-ES_tradnl"/>
        </w:rPr>
      </w:pPr>
    </w:p>
    <w:p w:rsidRPr="000325D2" w:rsidR="00F42A99" w:rsidP="00F42A99" w:rsidRDefault="00F512EB" w14:paraId="3BD3AE95" w14:textId="77777777">
      <w:pPr>
        <w:jc w:val="center"/>
        <w:rPr>
          <w:sz w:val="72"/>
          <w:szCs w:val="72"/>
          <w:lang w:val="es-ES_tradnl"/>
        </w:rPr>
      </w:pPr>
      <w:r w:rsidRPr="000325D2">
        <w:rPr>
          <w:sz w:val="72"/>
          <w:szCs w:val="72"/>
          <w:lang w:val="es-ES_tradnl"/>
        </w:rPr>
        <w:t>Ingeniería de Software</w:t>
      </w:r>
    </w:p>
    <w:p w:rsidRPr="00F512EB" w:rsidR="00F42A99" w:rsidP="00F42A99" w:rsidRDefault="00F42A99" w14:paraId="41C8F396" w14:textId="77777777">
      <w:pPr>
        <w:jc w:val="center"/>
        <w:rPr>
          <w:sz w:val="52"/>
          <w:szCs w:val="52"/>
          <w:lang w:val="es-ES_tradnl"/>
        </w:rPr>
      </w:pPr>
    </w:p>
    <w:p w:rsidRPr="00F512EB" w:rsidR="0049326E" w:rsidP="00F42A99" w:rsidRDefault="0049326E" w14:paraId="72A3D3EC" w14:textId="77777777">
      <w:pPr>
        <w:jc w:val="center"/>
        <w:rPr>
          <w:sz w:val="52"/>
          <w:szCs w:val="52"/>
          <w:lang w:val="es-ES_tradnl"/>
        </w:rPr>
      </w:pPr>
    </w:p>
    <w:p w:rsidRPr="00F512EB" w:rsidR="00F42A99" w:rsidP="00F42A99" w:rsidRDefault="00F512EB" w14:paraId="6FE51C30" w14:textId="77777777">
      <w:pPr>
        <w:jc w:val="center"/>
        <w:rPr>
          <w:b/>
          <w:sz w:val="56"/>
          <w:szCs w:val="56"/>
          <w:lang w:val="es-ES_tradnl"/>
        </w:rPr>
      </w:pPr>
      <w:r w:rsidRPr="00F512EB">
        <w:rPr>
          <w:b/>
          <w:sz w:val="56"/>
          <w:szCs w:val="56"/>
          <w:lang w:val="es-ES_tradnl"/>
        </w:rPr>
        <w:t>Gestión de la Configuración (CM)</w:t>
      </w:r>
    </w:p>
    <w:p w:rsidRPr="000325D2" w:rsidR="00F42A99" w:rsidP="00F42A99" w:rsidRDefault="00F512EB" w14:paraId="3943C1B5" w14:textId="77777777">
      <w:pPr>
        <w:jc w:val="center"/>
        <w:rPr>
          <w:b/>
          <w:i/>
          <w:sz w:val="40"/>
          <w:szCs w:val="40"/>
          <w:lang w:val="es-ES_tradnl"/>
        </w:rPr>
      </w:pPr>
      <w:r w:rsidRPr="000325D2">
        <w:rPr>
          <w:b/>
          <w:i/>
          <w:sz w:val="40"/>
          <w:szCs w:val="40"/>
          <w:lang w:val="es-ES_tradnl"/>
        </w:rPr>
        <w:t>Definición de un Proceso de Control del Cambio</w:t>
      </w:r>
    </w:p>
    <w:p w:rsidRPr="000325D2" w:rsidR="00F42A99" w:rsidP="00F512EB" w:rsidRDefault="00F512EB" w14:paraId="0D0B940D" w14:textId="77777777">
      <w:pPr>
        <w:tabs>
          <w:tab w:val="left" w:pos="4815"/>
        </w:tabs>
        <w:rPr>
          <w:sz w:val="52"/>
          <w:szCs w:val="52"/>
          <w:lang w:val="es-ES_tradnl"/>
        </w:rPr>
      </w:pPr>
      <w:r w:rsidRPr="000325D2">
        <w:rPr>
          <w:sz w:val="52"/>
          <w:szCs w:val="52"/>
          <w:lang w:val="es-ES_tradnl"/>
        </w:rPr>
        <w:tab/>
      </w:r>
    </w:p>
    <w:p w:rsidRPr="000325D2" w:rsidR="0049326E" w:rsidP="00F42A99" w:rsidRDefault="0049326E" w14:paraId="0E27B00A" w14:textId="77777777">
      <w:pPr>
        <w:rPr>
          <w:sz w:val="32"/>
          <w:szCs w:val="32"/>
          <w:lang w:val="es-ES_tradnl"/>
        </w:rPr>
      </w:pPr>
    </w:p>
    <w:p w:rsidRPr="000325D2" w:rsidR="0049326E" w:rsidP="00F42A99" w:rsidRDefault="0049326E" w14:paraId="60061E4C" w14:textId="77777777">
      <w:pPr>
        <w:rPr>
          <w:sz w:val="32"/>
          <w:szCs w:val="32"/>
          <w:lang w:val="es-ES_tradnl"/>
        </w:rPr>
      </w:pPr>
    </w:p>
    <w:p w:rsidRPr="000325D2" w:rsidR="0049326E" w:rsidP="00F42A99" w:rsidRDefault="0049326E" w14:paraId="44EAFD9C" w14:textId="77777777">
      <w:pPr>
        <w:rPr>
          <w:sz w:val="32"/>
          <w:szCs w:val="32"/>
          <w:lang w:val="es-ES_tradnl"/>
        </w:rPr>
      </w:pPr>
    </w:p>
    <w:p w:rsidRPr="000325D2" w:rsidR="0049326E" w:rsidP="00F42A99" w:rsidRDefault="0049326E" w14:paraId="4B94D5A5" w14:textId="77777777">
      <w:pPr>
        <w:rPr>
          <w:sz w:val="32"/>
          <w:szCs w:val="32"/>
          <w:lang w:val="es-ES_tradnl"/>
        </w:rPr>
      </w:pPr>
    </w:p>
    <w:p w:rsidRPr="000325D2" w:rsidR="0049326E" w:rsidP="00F42A99" w:rsidRDefault="0049326E" w14:paraId="3DEEC669" w14:textId="77777777">
      <w:pPr>
        <w:rPr>
          <w:sz w:val="32"/>
          <w:szCs w:val="32"/>
          <w:lang w:val="es-ES_tradnl"/>
        </w:rPr>
      </w:pPr>
    </w:p>
    <w:p w:rsidRPr="000325D2" w:rsidR="0049326E" w:rsidP="00F42A99" w:rsidRDefault="0049326E" w14:paraId="3656B9AB" w14:textId="77777777">
      <w:pPr>
        <w:rPr>
          <w:sz w:val="32"/>
          <w:szCs w:val="32"/>
          <w:lang w:val="es-ES_tradnl"/>
        </w:rPr>
      </w:pPr>
    </w:p>
    <w:p w:rsidRPr="000325D2" w:rsidR="0049326E" w:rsidP="00F42A99" w:rsidRDefault="0049326E" w14:paraId="45FB0818" w14:textId="77777777">
      <w:pPr>
        <w:rPr>
          <w:sz w:val="32"/>
          <w:szCs w:val="32"/>
          <w:lang w:val="es-ES_tradnl"/>
        </w:rPr>
      </w:pPr>
    </w:p>
    <w:p w:rsidRPr="000325D2" w:rsidR="00F42A99" w:rsidP="02DC6ED0" w:rsidRDefault="00F42A99" w14:paraId="33BDBCC5" w14:textId="7F76DB7D">
      <w:pPr>
        <w:rPr>
          <w:sz w:val="32"/>
          <w:szCs w:val="32"/>
          <w:lang w:val="es-ES"/>
        </w:rPr>
      </w:pPr>
      <w:r w:rsidRPr="02DC6ED0">
        <w:rPr>
          <w:sz w:val="32"/>
          <w:szCs w:val="32"/>
          <w:lang w:val="es-ES"/>
        </w:rPr>
        <w:t>MIEMBROS DEL GRUPO</w:t>
      </w:r>
      <w:r w:rsidRPr="02DC6ED0" w:rsidR="00F70832">
        <w:rPr>
          <w:sz w:val="32"/>
          <w:szCs w:val="32"/>
          <w:lang w:val="es-ES"/>
        </w:rPr>
        <w:t xml:space="preserve"> </w:t>
      </w:r>
      <w:r w:rsidRPr="02DC6ED0" w:rsidR="00BC4099">
        <w:rPr>
          <w:sz w:val="32"/>
          <w:szCs w:val="32"/>
          <w:lang w:val="es-ES"/>
        </w:rPr>
        <w:t>(L11:00</w:t>
      </w:r>
      <w:r w:rsidRPr="02DC6ED0" w:rsidR="00F512EB">
        <w:rPr>
          <w:sz w:val="32"/>
          <w:szCs w:val="32"/>
          <w:lang w:val="es-ES"/>
        </w:rPr>
        <w:t>7.1.</w:t>
      </w:r>
      <w:r w:rsidRPr="02DC6ED0" w:rsidR="4FA5EE40">
        <w:rPr>
          <w:sz w:val="32"/>
          <w:szCs w:val="32"/>
          <w:lang w:val="es-ES"/>
        </w:rPr>
        <w:t>4</w:t>
      </w:r>
      <w:r w:rsidRPr="02DC6ED0" w:rsidR="00F512EB">
        <w:rPr>
          <w:sz w:val="32"/>
          <w:szCs w:val="32"/>
          <w:lang w:val="es-ES"/>
        </w:rPr>
        <w:t>)</w:t>
      </w:r>
      <w:r w:rsidRPr="02DC6ED0" w:rsidR="003036AA">
        <w:rPr>
          <w:sz w:val="32"/>
          <w:szCs w:val="32"/>
          <w:lang w:val="es-ES"/>
        </w:rPr>
        <w:t>:</w:t>
      </w:r>
    </w:p>
    <w:p w:rsidRPr="00F63D22" w:rsidR="00F512EB" w:rsidP="02DC6ED0" w:rsidRDefault="042F3404" w14:paraId="3D3B4B5C" w14:textId="02A865A4">
      <w:pPr>
        <w:numPr>
          <w:ilvl w:val="0"/>
          <w:numId w:val="16"/>
        </w:numPr>
        <w:rPr>
          <w:sz w:val="32"/>
          <w:szCs w:val="32"/>
          <w:lang w:val="es-ES"/>
        </w:rPr>
      </w:pPr>
      <w:r w:rsidRPr="02DC6ED0">
        <w:rPr>
          <w:sz w:val="32"/>
          <w:szCs w:val="32"/>
          <w:lang w:val="es-ES"/>
        </w:rPr>
        <w:t>Alejandro Limia Sánchez</w:t>
      </w:r>
    </w:p>
    <w:p w:rsidR="042F3404" w:rsidP="02DC6ED0" w:rsidRDefault="042F3404" w14:paraId="40F79853" w14:textId="11C6882A">
      <w:pPr>
        <w:numPr>
          <w:ilvl w:val="0"/>
          <w:numId w:val="16"/>
        </w:numPr>
        <w:rPr>
          <w:lang w:val="es-ES"/>
        </w:rPr>
      </w:pPr>
      <w:r w:rsidRPr="02DC6ED0">
        <w:rPr>
          <w:sz w:val="32"/>
          <w:szCs w:val="32"/>
          <w:lang w:val="es-ES"/>
        </w:rPr>
        <w:t>Roque Otero Freir</w:t>
      </w:r>
      <w:r w:rsidR="00614534">
        <w:rPr>
          <w:sz w:val="32"/>
          <w:szCs w:val="32"/>
          <w:lang w:val="es-ES"/>
        </w:rPr>
        <w:t>í</w:t>
      </w:r>
      <w:r w:rsidRPr="02DC6ED0">
        <w:rPr>
          <w:sz w:val="32"/>
          <w:szCs w:val="32"/>
          <w:lang w:val="es-ES"/>
        </w:rPr>
        <w:t>a</w:t>
      </w:r>
    </w:p>
    <w:p w:rsidR="042F3404" w:rsidP="02DC6ED0" w:rsidRDefault="042F3404" w14:paraId="0D1DDB2B" w14:textId="75EA0B4B">
      <w:pPr>
        <w:numPr>
          <w:ilvl w:val="0"/>
          <w:numId w:val="16"/>
        </w:numPr>
        <w:rPr>
          <w:lang w:val="es-ES"/>
        </w:rPr>
      </w:pPr>
      <w:r w:rsidRPr="02DC6ED0">
        <w:rPr>
          <w:sz w:val="32"/>
          <w:szCs w:val="32"/>
          <w:lang w:val="es-ES"/>
        </w:rPr>
        <w:t>Carla Pereira Iglesias</w:t>
      </w:r>
    </w:p>
    <w:p w:rsidR="042F3404" w:rsidP="02DC6ED0" w:rsidRDefault="042F3404" w14:paraId="2343DCA0" w14:textId="1304D623">
      <w:pPr>
        <w:numPr>
          <w:ilvl w:val="0"/>
          <w:numId w:val="16"/>
        </w:numPr>
        <w:rPr>
          <w:lang w:val="es-ES"/>
        </w:rPr>
      </w:pPr>
      <w:r w:rsidRPr="02DC6ED0">
        <w:rPr>
          <w:sz w:val="32"/>
          <w:szCs w:val="32"/>
          <w:lang w:val="es-ES"/>
        </w:rPr>
        <w:t>Lucía Picos Maiztegui</w:t>
      </w:r>
    </w:p>
    <w:p w:rsidRPr="00F512EB" w:rsidR="003036AA" w:rsidP="003036AA" w:rsidRDefault="00F42A99" w14:paraId="1692B506" w14:textId="51E9D4A0">
      <w:pPr>
        <w:rPr>
          <w:sz w:val="32"/>
          <w:szCs w:val="32"/>
          <w:lang w:val="es-ES"/>
        </w:rPr>
      </w:pPr>
      <w:r w:rsidRPr="17C06E7E">
        <w:rPr>
          <w:sz w:val="32"/>
          <w:szCs w:val="32"/>
          <w:lang w:val="es-ES"/>
        </w:rPr>
        <w:t>FECHA DE ENTREGA:</w:t>
      </w:r>
      <w:r w:rsidRPr="17C06E7E" w:rsidR="00F512EB">
        <w:rPr>
          <w:sz w:val="32"/>
          <w:szCs w:val="32"/>
          <w:lang w:val="es-ES"/>
        </w:rPr>
        <w:t xml:space="preserve"> </w:t>
      </w:r>
      <w:r w:rsidRPr="17C06E7E" w:rsidR="4B17D21F">
        <w:rPr>
          <w:sz w:val="32"/>
          <w:szCs w:val="32"/>
          <w:lang w:val="es-ES"/>
        </w:rPr>
        <w:t>05</w:t>
      </w:r>
      <w:r w:rsidRPr="17C06E7E" w:rsidR="00F512EB">
        <w:rPr>
          <w:sz w:val="32"/>
          <w:szCs w:val="32"/>
          <w:lang w:val="es-ES"/>
        </w:rPr>
        <w:t>/2/2016</w:t>
      </w:r>
    </w:p>
    <w:p w:rsidRPr="000325D2" w:rsidR="00F70832" w:rsidP="003036AA" w:rsidRDefault="00F70832" w14:paraId="049F31CB" w14:textId="77777777">
      <w:pPr>
        <w:rPr>
          <w:sz w:val="32"/>
          <w:szCs w:val="32"/>
          <w:lang w:val="es-ES_tradnl"/>
        </w:rPr>
      </w:pPr>
    </w:p>
    <w:p w:rsidRPr="000325D2" w:rsidR="00F70832" w:rsidP="00F70832" w:rsidRDefault="00F70832" w14:paraId="53128261" w14:textId="77777777">
      <w:pPr>
        <w:tabs>
          <w:tab w:val="left" w:pos="7050"/>
        </w:tabs>
        <w:rPr>
          <w:sz w:val="32"/>
          <w:szCs w:val="32"/>
          <w:lang w:val="es-ES_tradnl"/>
        </w:rPr>
      </w:pPr>
      <w:r w:rsidRPr="000325D2">
        <w:rPr>
          <w:sz w:val="32"/>
          <w:szCs w:val="32"/>
          <w:lang w:val="es-ES_tradnl"/>
        </w:rPr>
        <w:tab/>
      </w:r>
    </w:p>
    <w:p w:rsidRPr="00F63D22" w:rsidR="003036AA" w:rsidP="003036AA" w:rsidRDefault="003036AA" w14:paraId="29D6B04F" w14:textId="77777777">
      <w:pPr>
        <w:pStyle w:val="TtulodeDocumento"/>
        <w:rPr>
          <w:lang w:val="es-ES_tradnl"/>
        </w:rPr>
      </w:pPr>
      <w:r w:rsidRPr="00F63D22">
        <w:rPr>
          <w:lang w:val="es-ES_tradnl"/>
        </w:rPr>
        <w:t xml:space="preserve"> </w:t>
      </w:r>
      <w:r w:rsidRPr="00F63D22" w:rsidR="003D73AE">
        <w:rPr>
          <w:lang w:val="es-ES_tradnl"/>
        </w:rPr>
        <w:br w:type="page"/>
      </w:r>
      <w:bookmarkEnd w:id="0"/>
      <w:bookmarkEnd w:id="1"/>
    </w:p>
    <w:p w:rsidRPr="00F63D22" w:rsidR="003036AA" w:rsidP="003036AA" w:rsidRDefault="003036AA" w14:paraId="62486C05" w14:textId="77777777">
      <w:pPr>
        <w:rPr>
          <w:lang w:val="es-ES_tradnl"/>
        </w:rPr>
      </w:pPr>
    </w:p>
    <w:p w:rsidRPr="00F63D22" w:rsidR="003036AA" w:rsidP="003036AA" w:rsidRDefault="003036AA" w14:paraId="4101652C" w14:textId="77777777">
      <w:pPr>
        <w:rPr>
          <w:lang w:val="es-ES_tradnl"/>
        </w:rPr>
      </w:pPr>
    </w:p>
    <w:p w:rsidRPr="00F63D22" w:rsidR="003036AA" w:rsidP="003036AA" w:rsidRDefault="003036AA" w14:paraId="4B99056E" w14:textId="77777777">
      <w:pPr>
        <w:rPr>
          <w:lang w:val="es-ES_tradnl"/>
        </w:rPr>
      </w:pPr>
    </w:p>
    <w:p w:rsidRPr="00F63D22" w:rsidR="003036AA" w:rsidP="003036AA" w:rsidRDefault="003036AA" w14:paraId="1299C43A" w14:textId="77777777">
      <w:pPr>
        <w:rPr>
          <w:lang w:val="es-ES_tradnl"/>
        </w:rPr>
      </w:pPr>
    </w:p>
    <w:p w:rsidRPr="00F63D22" w:rsidR="003036AA" w:rsidP="003036AA" w:rsidRDefault="003036AA" w14:paraId="4DDBEF00" w14:textId="77777777">
      <w:pPr>
        <w:rPr>
          <w:lang w:val="es-ES_tradnl"/>
        </w:rPr>
      </w:pP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266"/>
        <w:gridCol w:w="1052"/>
        <w:gridCol w:w="6176"/>
      </w:tblGrid>
      <w:tr w:rsidRPr="00F63D22" w:rsidR="003036AA" w:rsidTr="00C517EA" w14:paraId="55B0A165" w14:textId="77777777">
        <w:trPr>
          <w:jc w:val="center"/>
        </w:trPr>
        <w:tc>
          <w:tcPr>
            <w:tcW w:w="8644" w:type="dxa"/>
            <w:gridSpan w:val="3"/>
            <w:tcBorders>
              <w:bottom w:val="single" w:color="auto" w:sz="4" w:space="0"/>
            </w:tcBorders>
            <w:shd w:val="clear" w:color="auto" w:fill="999999"/>
          </w:tcPr>
          <w:p w:rsidRPr="00F63D22" w:rsidR="003036AA" w:rsidP="00C517EA" w:rsidRDefault="003036AA" w14:paraId="53BE5B93" w14:textId="77777777">
            <w:pPr>
              <w:jc w:val="center"/>
              <w:rPr>
                <w:b/>
                <w:sz w:val="20"/>
                <w:szCs w:val="20"/>
                <w:lang w:val="es-ES_tradnl"/>
              </w:rPr>
            </w:pPr>
            <w:r w:rsidRPr="00F63D22">
              <w:rPr>
                <w:b/>
                <w:sz w:val="20"/>
                <w:szCs w:val="20"/>
                <w:lang w:val="es-ES_tradnl"/>
              </w:rPr>
              <w:t>CONTROL DE VERSIONES</w:t>
            </w:r>
          </w:p>
        </w:tc>
      </w:tr>
      <w:tr w:rsidRPr="00F63D22" w:rsidR="003036AA" w:rsidTr="00C517EA" w14:paraId="5DC86822" w14:textId="77777777">
        <w:trPr>
          <w:jc w:val="center"/>
        </w:trPr>
        <w:tc>
          <w:tcPr>
            <w:tcW w:w="1270" w:type="dxa"/>
            <w:shd w:val="clear" w:color="auto" w:fill="C0C0C0"/>
          </w:tcPr>
          <w:p w:rsidRPr="00F63D22" w:rsidR="003036AA" w:rsidP="00C517EA" w:rsidRDefault="002E2E8A" w14:paraId="4A3D906F" w14:textId="77777777">
            <w:pPr>
              <w:rPr>
                <w:b/>
                <w:sz w:val="20"/>
                <w:szCs w:val="20"/>
                <w:lang w:val="es-ES_tradnl"/>
              </w:rPr>
            </w:pPr>
            <w:r>
              <w:rPr>
                <w:b/>
                <w:sz w:val="20"/>
                <w:szCs w:val="20"/>
                <w:lang w:val="es-ES_tradnl"/>
              </w:rPr>
              <w:t>VERSION</w:t>
            </w:r>
          </w:p>
        </w:tc>
        <w:tc>
          <w:tcPr>
            <w:tcW w:w="1056" w:type="dxa"/>
            <w:shd w:val="clear" w:color="auto" w:fill="C0C0C0"/>
          </w:tcPr>
          <w:p w:rsidRPr="00F63D22" w:rsidR="003036AA" w:rsidP="00C517EA" w:rsidRDefault="003036AA" w14:paraId="31CCF302" w14:textId="77777777">
            <w:pPr>
              <w:rPr>
                <w:b/>
                <w:sz w:val="20"/>
                <w:szCs w:val="20"/>
                <w:lang w:val="es-ES_tradnl"/>
              </w:rPr>
            </w:pPr>
            <w:r w:rsidRPr="00F63D22">
              <w:rPr>
                <w:b/>
                <w:sz w:val="20"/>
                <w:szCs w:val="20"/>
                <w:lang w:val="es-ES_tradnl"/>
              </w:rPr>
              <w:t>FECHA</w:t>
            </w:r>
          </w:p>
        </w:tc>
        <w:tc>
          <w:tcPr>
            <w:tcW w:w="6318" w:type="dxa"/>
            <w:shd w:val="clear" w:color="auto" w:fill="C0C0C0"/>
          </w:tcPr>
          <w:p w:rsidRPr="00F63D22" w:rsidR="003036AA" w:rsidP="00C517EA" w:rsidRDefault="003036AA" w14:paraId="12243081" w14:textId="77777777">
            <w:pPr>
              <w:rPr>
                <w:b/>
                <w:sz w:val="20"/>
                <w:szCs w:val="20"/>
                <w:lang w:val="es-ES_tradnl"/>
              </w:rPr>
            </w:pPr>
            <w:r w:rsidRPr="00F63D22">
              <w:rPr>
                <w:b/>
                <w:sz w:val="20"/>
                <w:szCs w:val="20"/>
                <w:lang w:val="es-ES_tradnl"/>
              </w:rPr>
              <w:t>DESCRIPCIÓN DEL CAMBIO</w:t>
            </w:r>
          </w:p>
        </w:tc>
      </w:tr>
      <w:tr w:rsidRPr="003B1C6A" w:rsidR="003036AA" w:rsidTr="00C517EA" w14:paraId="4B3AA50C" w14:textId="77777777">
        <w:trPr>
          <w:trHeight w:val="465"/>
          <w:jc w:val="center"/>
        </w:trPr>
        <w:tc>
          <w:tcPr>
            <w:tcW w:w="1270" w:type="dxa"/>
            <w:vAlign w:val="center"/>
          </w:tcPr>
          <w:p w:rsidRPr="00F63D22" w:rsidR="003036AA" w:rsidP="00C517EA" w:rsidRDefault="003036AA" w14:paraId="2ED06E6E" w14:textId="77777777">
            <w:pPr>
              <w:jc w:val="center"/>
              <w:rPr>
                <w:sz w:val="20"/>
                <w:szCs w:val="20"/>
                <w:lang w:val="es-ES_tradnl"/>
              </w:rPr>
            </w:pPr>
            <w:r w:rsidRPr="00F63D22">
              <w:rPr>
                <w:sz w:val="20"/>
                <w:szCs w:val="20"/>
                <w:lang w:val="es-ES_tradnl"/>
              </w:rPr>
              <w:t>1</w:t>
            </w:r>
            <w:r w:rsidR="00927E3D">
              <w:rPr>
                <w:sz w:val="20"/>
                <w:szCs w:val="20"/>
                <w:lang w:val="es-ES_tradnl"/>
              </w:rPr>
              <w:t>.0</w:t>
            </w:r>
          </w:p>
        </w:tc>
        <w:tc>
          <w:tcPr>
            <w:tcW w:w="1056" w:type="dxa"/>
            <w:vAlign w:val="center"/>
          </w:tcPr>
          <w:p w:rsidRPr="00F63D22" w:rsidR="003036AA" w:rsidP="00C517EA" w:rsidRDefault="003036AA" w14:paraId="3461D779" w14:textId="77777777">
            <w:pPr>
              <w:jc w:val="center"/>
              <w:rPr>
                <w:sz w:val="20"/>
                <w:szCs w:val="20"/>
                <w:lang w:val="es-ES_tradnl"/>
              </w:rPr>
            </w:pPr>
          </w:p>
        </w:tc>
        <w:tc>
          <w:tcPr>
            <w:tcW w:w="6318" w:type="dxa"/>
            <w:vAlign w:val="center"/>
          </w:tcPr>
          <w:p w:rsidRPr="00F63D22" w:rsidR="003036AA" w:rsidP="00C517EA" w:rsidRDefault="693EF894" w14:paraId="3CF2D8B6" w14:textId="782E2128">
            <w:pPr>
              <w:rPr>
                <w:sz w:val="20"/>
                <w:szCs w:val="20"/>
                <w:lang w:val="es-ES"/>
              </w:rPr>
            </w:pPr>
            <w:r w:rsidRPr="057E9828">
              <w:rPr>
                <w:sz w:val="20"/>
                <w:szCs w:val="20"/>
                <w:lang w:val="es-ES"/>
              </w:rPr>
              <w:t>Versión inicial del proceso de control de cambios.</w:t>
            </w:r>
          </w:p>
        </w:tc>
      </w:tr>
      <w:tr w:rsidRPr="003B1C6A" w:rsidR="003036AA" w:rsidTr="00C517EA" w14:paraId="0FB78278" w14:textId="77777777">
        <w:trPr>
          <w:trHeight w:val="465"/>
          <w:jc w:val="center"/>
        </w:trPr>
        <w:tc>
          <w:tcPr>
            <w:tcW w:w="1270" w:type="dxa"/>
            <w:vAlign w:val="center"/>
          </w:tcPr>
          <w:p w:rsidRPr="00F63D22" w:rsidR="003036AA" w:rsidP="00C517EA" w:rsidRDefault="003036AA" w14:paraId="1FC39945" w14:textId="77777777">
            <w:pPr>
              <w:jc w:val="center"/>
              <w:rPr>
                <w:sz w:val="20"/>
                <w:szCs w:val="20"/>
                <w:lang w:val="es-ES_tradnl"/>
              </w:rPr>
            </w:pPr>
          </w:p>
        </w:tc>
        <w:tc>
          <w:tcPr>
            <w:tcW w:w="1056" w:type="dxa"/>
            <w:vAlign w:val="center"/>
          </w:tcPr>
          <w:p w:rsidRPr="00F63D22" w:rsidR="003036AA" w:rsidP="00C517EA" w:rsidRDefault="003036AA" w14:paraId="0562CB0E" w14:textId="77777777">
            <w:pPr>
              <w:jc w:val="center"/>
              <w:rPr>
                <w:sz w:val="20"/>
                <w:szCs w:val="20"/>
                <w:lang w:val="es-ES_tradnl"/>
              </w:rPr>
            </w:pPr>
          </w:p>
        </w:tc>
        <w:tc>
          <w:tcPr>
            <w:tcW w:w="6318" w:type="dxa"/>
            <w:vAlign w:val="center"/>
          </w:tcPr>
          <w:p w:rsidRPr="00F63D22" w:rsidR="003036AA" w:rsidP="00C517EA" w:rsidRDefault="003036AA" w14:paraId="34CE0A41" w14:textId="77777777">
            <w:pPr>
              <w:rPr>
                <w:sz w:val="20"/>
                <w:szCs w:val="20"/>
                <w:lang w:val="es-ES_tradnl"/>
              </w:rPr>
            </w:pPr>
          </w:p>
        </w:tc>
      </w:tr>
      <w:tr w:rsidRPr="003B1C6A" w:rsidR="003036AA" w:rsidTr="00C517EA" w14:paraId="62EBF3C5" w14:textId="77777777">
        <w:trPr>
          <w:trHeight w:val="465"/>
          <w:jc w:val="center"/>
        </w:trPr>
        <w:tc>
          <w:tcPr>
            <w:tcW w:w="1270" w:type="dxa"/>
            <w:vAlign w:val="center"/>
          </w:tcPr>
          <w:p w:rsidRPr="00F63D22" w:rsidR="003036AA" w:rsidP="00C517EA" w:rsidRDefault="003036AA" w14:paraId="6D98A12B" w14:textId="77777777">
            <w:pPr>
              <w:jc w:val="center"/>
              <w:rPr>
                <w:sz w:val="20"/>
                <w:szCs w:val="20"/>
                <w:lang w:val="es-ES_tradnl"/>
              </w:rPr>
            </w:pPr>
          </w:p>
        </w:tc>
        <w:tc>
          <w:tcPr>
            <w:tcW w:w="1056" w:type="dxa"/>
            <w:vAlign w:val="center"/>
          </w:tcPr>
          <w:p w:rsidRPr="00F63D22" w:rsidR="003036AA" w:rsidP="00C517EA" w:rsidRDefault="003036AA" w14:paraId="2946DB82" w14:textId="77777777">
            <w:pPr>
              <w:jc w:val="center"/>
              <w:rPr>
                <w:sz w:val="20"/>
                <w:szCs w:val="20"/>
                <w:lang w:val="es-ES_tradnl"/>
              </w:rPr>
            </w:pPr>
          </w:p>
        </w:tc>
        <w:tc>
          <w:tcPr>
            <w:tcW w:w="6318" w:type="dxa"/>
            <w:vAlign w:val="center"/>
          </w:tcPr>
          <w:p w:rsidRPr="00F63D22" w:rsidR="003036AA" w:rsidP="00C517EA" w:rsidRDefault="003036AA" w14:paraId="5997CC1D" w14:textId="77777777">
            <w:pPr>
              <w:rPr>
                <w:sz w:val="20"/>
                <w:szCs w:val="20"/>
                <w:lang w:val="es-ES_tradnl"/>
              </w:rPr>
            </w:pPr>
          </w:p>
        </w:tc>
      </w:tr>
      <w:tr w:rsidRPr="003B1C6A" w:rsidR="003036AA" w:rsidTr="00C517EA" w14:paraId="110FFD37" w14:textId="77777777">
        <w:trPr>
          <w:trHeight w:val="465"/>
          <w:jc w:val="center"/>
        </w:trPr>
        <w:tc>
          <w:tcPr>
            <w:tcW w:w="1270" w:type="dxa"/>
            <w:vAlign w:val="center"/>
          </w:tcPr>
          <w:p w:rsidRPr="00F63D22" w:rsidR="003036AA" w:rsidP="00C517EA" w:rsidRDefault="003036AA" w14:paraId="6B699379" w14:textId="77777777">
            <w:pPr>
              <w:jc w:val="center"/>
              <w:rPr>
                <w:sz w:val="20"/>
                <w:szCs w:val="20"/>
                <w:lang w:val="es-ES_tradnl"/>
              </w:rPr>
            </w:pPr>
          </w:p>
        </w:tc>
        <w:tc>
          <w:tcPr>
            <w:tcW w:w="1056" w:type="dxa"/>
            <w:vAlign w:val="center"/>
          </w:tcPr>
          <w:p w:rsidRPr="00F63D22" w:rsidR="003036AA" w:rsidP="00C517EA" w:rsidRDefault="003036AA" w14:paraId="3FE9F23F" w14:textId="77777777">
            <w:pPr>
              <w:jc w:val="center"/>
              <w:rPr>
                <w:sz w:val="20"/>
                <w:szCs w:val="20"/>
                <w:lang w:val="es-ES_tradnl"/>
              </w:rPr>
            </w:pPr>
          </w:p>
        </w:tc>
        <w:tc>
          <w:tcPr>
            <w:tcW w:w="6318" w:type="dxa"/>
            <w:vAlign w:val="center"/>
          </w:tcPr>
          <w:p w:rsidRPr="00F63D22" w:rsidR="003036AA" w:rsidP="00C517EA" w:rsidRDefault="003036AA" w14:paraId="1F72F646" w14:textId="77777777">
            <w:pPr>
              <w:rPr>
                <w:sz w:val="20"/>
                <w:szCs w:val="20"/>
                <w:lang w:val="es-ES_tradnl"/>
              </w:rPr>
            </w:pPr>
          </w:p>
        </w:tc>
      </w:tr>
      <w:tr w:rsidRPr="003B1C6A" w:rsidR="003036AA" w:rsidTr="00C517EA" w14:paraId="08CE6F91" w14:textId="77777777">
        <w:trPr>
          <w:trHeight w:val="465"/>
          <w:jc w:val="center"/>
        </w:trPr>
        <w:tc>
          <w:tcPr>
            <w:tcW w:w="1270" w:type="dxa"/>
            <w:vAlign w:val="center"/>
          </w:tcPr>
          <w:p w:rsidRPr="00F63D22" w:rsidR="003036AA" w:rsidP="00C517EA" w:rsidRDefault="003036AA" w14:paraId="61CDCEAD" w14:textId="77777777">
            <w:pPr>
              <w:jc w:val="center"/>
              <w:rPr>
                <w:sz w:val="20"/>
                <w:szCs w:val="20"/>
                <w:lang w:val="es-ES_tradnl"/>
              </w:rPr>
            </w:pPr>
          </w:p>
        </w:tc>
        <w:tc>
          <w:tcPr>
            <w:tcW w:w="1056" w:type="dxa"/>
            <w:vAlign w:val="center"/>
          </w:tcPr>
          <w:p w:rsidRPr="00F63D22" w:rsidR="003036AA" w:rsidP="00C517EA" w:rsidRDefault="003036AA" w14:paraId="6BB9E253" w14:textId="77777777">
            <w:pPr>
              <w:jc w:val="center"/>
              <w:rPr>
                <w:sz w:val="20"/>
                <w:szCs w:val="20"/>
                <w:lang w:val="es-ES_tradnl"/>
              </w:rPr>
            </w:pPr>
          </w:p>
        </w:tc>
        <w:tc>
          <w:tcPr>
            <w:tcW w:w="6318" w:type="dxa"/>
            <w:vAlign w:val="center"/>
          </w:tcPr>
          <w:p w:rsidRPr="00F63D22" w:rsidR="003036AA" w:rsidP="00C517EA" w:rsidRDefault="003036AA" w14:paraId="23DE523C" w14:textId="77777777">
            <w:pPr>
              <w:rPr>
                <w:sz w:val="20"/>
                <w:szCs w:val="20"/>
                <w:lang w:val="es-ES_tradnl"/>
              </w:rPr>
            </w:pPr>
          </w:p>
        </w:tc>
      </w:tr>
      <w:tr w:rsidRPr="003B1C6A" w:rsidR="003036AA" w:rsidTr="00C517EA" w14:paraId="52E56223" w14:textId="77777777">
        <w:trPr>
          <w:trHeight w:val="465"/>
          <w:jc w:val="center"/>
        </w:trPr>
        <w:tc>
          <w:tcPr>
            <w:tcW w:w="1270" w:type="dxa"/>
            <w:vAlign w:val="center"/>
          </w:tcPr>
          <w:p w:rsidRPr="00F63D22" w:rsidR="003036AA" w:rsidP="00C517EA" w:rsidRDefault="003036AA" w14:paraId="07547A01" w14:textId="77777777">
            <w:pPr>
              <w:jc w:val="center"/>
              <w:rPr>
                <w:sz w:val="20"/>
                <w:szCs w:val="20"/>
                <w:lang w:val="es-ES_tradnl"/>
              </w:rPr>
            </w:pPr>
          </w:p>
        </w:tc>
        <w:tc>
          <w:tcPr>
            <w:tcW w:w="1056" w:type="dxa"/>
            <w:vAlign w:val="center"/>
          </w:tcPr>
          <w:p w:rsidRPr="00F63D22" w:rsidR="003036AA" w:rsidP="00C517EA" w:rsidRDefault="003036AA" w14:paraId="5043CB0F" w14:textId="77777777">
            <w:pPr>
              <w:jc w:val="center"/>
              <w:rPr>
                <w:sz w:val="20"/>
                <w:szCs w:val="20"/>
                <w:lang w:val="es-ES_tradnl"/>
              </w:rPr>
            </w:pPr>
          </w:p>
        </w:tc>
        <w:tc>
          <w:tcPr>
            <w:tcW w:w="6318" w:type="dxa"/>
            <w:vAlign w:val="center"/>
          </w:tcPr>
          <w:p w:rsidRPr="00F63D22" w:rsidR="003036AA" w:rsidP="00C517EA" w:rsidRDefault="003036AA" w14:paraId="07459315" w14:textId="77777777">
            <w:pPr>
              <w:rPr>
                <w:sz w:val="20"/>
                <w:szCs w:val="20"/>
                <w:lang w:val="es-ES_tradnl"/>
              </w:rPr>
            </w:pPr>
          </w:p>
        </w:tc>
      </w:tr>
    </w:tbl>
    <w:p w:rsidR="00F63D22" w:rsidP="003036AA" w:rsidRDefault="00F63D22" w14:paraId="6537F28F" w14:textId="77777777">
      <w:pPr>
        <w:rPr>
          <w:lang w:val="es-ES_tradnl"/>
        </w:rPr>
      </w:pPr>
    </w:p>
    <w:p w:rsidR="002E2E8A" w:rsidP="003036AA" w:rsidRDefault="002E2E8A" w14:paraId="44E871BC" w14:textId="77777777">
      <w:pPr>
        <w:rPr>
          <w:lang w:val="es-ES_tradnl"/>
        </w:rPr>
      </w:pPr>
    </w:p>
    <w:p w:rsidR="002E2E8A" w:rsidP="003036AA" w:rsidRDefault="002E2E8A" w14:paraId="144A5D23" w14:textId="77777777">
      <w:pPr>
        <w:rPr>
          <w:lang w:val="es-ES_tradnl"/>
        </w:rPr>
      </w:pPr>
    </w:p>
    <w:p w:rsidRPr="00F63D22" w:rsidR="002E2E8A" w:rsidP="003036AA" w:rsidRDefault="002E2E8A" w14:paraId="738610EB" w14:textId="77777777">
      <w:pPr>
        <w:rPr>
          <w:lang w:val="es-ES_tradnl"/>
        </w:rPr>
        <w:sectPr w:rsidRPr="00F63D22" w:rsidR="002E2E8A" w:rsidSect="00650F9D">
          <w:headerReference w:type="default" r:id="rId8"/>
          <w:footerReference w:type="first" r:id="rId9"/>
          <w:pgSz w:w="11906" w:h="16838" w:orient="portrait"/>
          <w:pgMar w:top="1270" w:right="1701" w:bottom="1417" w:left="1701" w:header="708" w:footer="708" w:gutter="0"/>
          <w:pgNumType w:start="0"/>
          <w:cols w:space="708"/>
          <w:titlePg/>
          <w:docGrid w:linePitch="360"/>
        </w:sectPr>
      </w:pPr>
    </w:p>
    <w:p w:rsidRPr="00F63D22" w:rsidR="001061FB" w:rsidP="003036AA" w:rsidRDefault="001061FB" w14:paraId="637805D2" w14:textId="77777777">
      <w:pPr>
        <w:rPr>
          <w:lang w:val="es-ES_tradnl"/>
        </w:rPr>
      </w:pPr>
    </w:p>
    <w:p w:rsidRPr="00F63D22" w:rsidR="001061FB" w:rsidP="001061FB" w:rsidRDefault="001061FB" w14:paraId="463F29E8" w14:textId="77777777">
      <w:pPr>
        <w:rPr>
          <w:lang w:val="es-ES_tradnl"/>
        </w:rPr>
      </w:pPr>
    </w:p>
    <w:p w:rsidRPr="00F63D22" w:rsidR="00211400" w:rsidP="001061FB" w:rsidRDefault="001061FB" w14:paraId="018D1C8F" w14:textId="77777777">
      <w:pPr>
        <w:rPr>
          <w:b/>
          <w:sz w:val="28"/>
          <w:szCs w:val="28"/>
          <w:lang w:val="es-ES_tradnl"/>
        </w:rPr>
      </w:pPr>
      <w:r w:rsidRPr="00F63D22">
        <w:rPr>
          <w:b/>
          <w:sz w:val="28"/>
          <w:szCs w:val="28"/>
          <w:lang w:val="es-ES_tradnl"/>
        </w:rPr>
        <w:t>ÍNDICE</w:t>
      </w:r>
    </w:p>
    <w:p w:rsidRPr="00F63D22" w:rsidR="00211400" w:rsidP="001061FB" w:rsidRDefault="00211400" w14:paraId="3B7B4B86" w14:textId="77777777">
      <w:pPr>
        <w:rPr>
          <w:lang w:val="es-ES_tradnl"/>
        </w:rPr>
      </w:pPr>
    </w:p>
    <w:p w:rsidRPr="00F63D22" w:rsidR="003036AA" w:rsidP="001061FB" w:rsidRDefault="003036AA" w14:paraId="3A0FF5F2" w14:textId="77777777">
      <w:pPr>
        <w:rPr>
          <w:lang w:val="es-ES_tradnl"/>
        </w:rPr>
      </w:pPr>
    </w:p>
    <w:p w:rsidRPr="00F63D22" w:rsidR="003036AA" w:rsidP="001061FB" w:rsidRDefault="003036AA" w14:paraId="5630AD66" w14:textId="77777777">
      <w:pPr>
        <w:rPr>
          <w:lang w:val="es-ES_tradnl"/>
        </w:rPr>
      </w:pPr>
    </w:p>
    <w:p w:rsidRPr="0081101D" w:rsidR="004D546D" w:rsidP="7645AF92" w:rsidRDefault="00086F3F" w14:paraId="069A2E96" w14:textId="47AF39D6">
      <w:pPr>
        <w:pStyle w:val="Tboadecontidos1"/>
        <w:tabs>
          <w:tab w:val="clear" w:pos="8494"/>
          <w:tab w:val="left" w:pos="480"/>
          <w:tab w:val="right" w:leader="dot" w:pos="8490"/>
        </w:tabs>
        <w:rPr>
          <w:rFonts w:ascii="Calibri" w:hAnsi="Calibri"/>
          <w:b w:val="0"/>
          <w:bCs w:val="0"/>
          <w:smallCaps w:val="0"/>
          <w:noProof/>
          <w:sz w:val="22"/>
          <w:szCs w:val="22"/>
          <w:lang w:val="es-ES" w:eastAsia="es-ES" w:bidi="ar-SA"/>
        </w:rPr>
      </w:pPr>
      <w:r>
        <w:fldChar w:fldCharType="begin"/>
      </w:r>
      <w:r w:rsidR="3BE17A3B">
        <w:instrText>TOC \o "1-3" \h \z \u</w:instrText>
      </w:r>
      <w:r>
        <w:fldChar w:fldCharType="separate"/>
      </w:r>
      <w:hyperlink w:anchor="_Toc1937213801">
        <w:r w:rsidRPr="7645AF92" w:rsidR="7645AF92">
          <w:rPr>
            <w:rStyle w:val="Hiperligazn"/>
          </w:rPr>
          <w:t>1</w:t>
        </w:r>
        <w:r w:rsidR="3BE17A3B">
          <w:tab/>
        </w:r>
        <w:r w:rsidRPr="7645AF92" w:rsidR="7645AF92">
          <w:rPr>
            <w:rStyle w:val="Hiperligazn"/>
          </w:rPr>
          <w:t>Información sobre la práctica a realizar</w:t>
        </w:r>
        <w:r w:rsidR="3BE17A3B">
          <w:tab/>
        </w:r>
        <w:r w:rsidR="3BE17A3B">
          <w:fldChar w:fldCharType="begin"/>
        </w:r>
        <w:r w:rsidR="3BE17A3B">
          <w:instrText>PAGEREF _Toc1937213801 \h</w:instrText>
        </w:r>
        <w:r w:rsidR="3BE17A3B">
          <w:fldChar w:fldCharType="separate"/>
        </w:r>
        <w:r w:rsidRPr="7645AF92" w:rsidR="7645AF92">
          <w:rPr>
            <w:rStyle w:val="Hiperligazn"/>
          </w:rPr>
          <w:t>4</w:t>
        </w:r>
        <w:r w:rsidR="3BE17A3B">
          <w:fldChar w:fldCharType="end"/>
        </w:r>
      </w:hyperlink>
    </w:p>
    <w:p w:rsidRPr="0081101D" w:rsidR="004D546D" w:rsidP="7645AF92" w:rsidRDefault="00344189" w14:paraId="32BC862E" w14:textId="1879396B">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27273364">
        <w:r w:rsidRPr="7645AF92" w:rsidR="7645AF92">
          <w:rPr>
            <w:rStyle w:val="Hiperligazn"/>
          </w:rPr>
          <w:t>1.1</w:t>
        </w:r>
        <w:r w:rsidR="00086F3F">
          <w:tab/>
        </w:r>
        <w:r w:rsidRPr="7645AF92" w:rsidR="7645AF92">
          <w:rPr>
            <w:rStyle w:val="Hiperligazn"/>
          </w:rPr>
          <w:t>Descripción de la práctica</w:t>
        </w:r>
        <w:r w:rsidR="00086F3F">
          <w:tab/>
        </w:r>
        <w:r w:rsidR="00086F3F">
          <w:fldChar w:fldCharType="begin"/>
        </w:r>
        <w:r w:rsidR="00086F3F">
          <w:instrText>PAGEREF _Toc127273364 \h</w:instrText>
        </w:r>
        <w:r w:rsidR="00086F3F">
          <w:fldChar w:fldCharType="separate"/>
        </w:r>
        <w:r w:rsidRPr="7645AF92" w:rsidR="7645AF92">
          <w:rPr>
            <w:rStyle w:val="Hiperligazn"/>
          </w:rPr>
          <w:t>4</w:t>
        </w:r>
        <w:r w:rsidR="00086F3F">
          <w:fldChar w:fldCharType="end"/>
        </w:r>
      </w:hyperlink>
    </w:p>
    <w:p w:rsidRPr="0081101D" w:rsidR="004D546D" w:rsidP="7645AF92" w:rsidRDefault="00344189" w14:paraId="5FE86535" w14:textId="617034C4">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534603443">
        <w:r w:rsidRPr="7645AF92" w:rsidR="7645AF92">
          <w:rPr>
            <w:rStyle w:val="Hiperligazn"/>
          </w:rPr>
          <w:t>1.2</w:t>
        </w:r>
        <w:r w:rsidR="00086F3F">
          <w:tab/>
        </w:r>
        <w:r w:rsidRPr="7645AF92" w:rsidR="7645AF92">
          <w:rPr>
            <w:rStyle w:val="Hiperligazn"/>
          </w:rPr>
          <w:t>Descripción del grupo de trabajo</w:t>
        </w:r>
        <w:r w:rsidR="00086F3F">
          <w:tab/>
        </w:r>
        <w:r w:rsidR="00086F3F">
          <w:fldChar w:fldCharType="begin"/>
        </w:r>
        <w:r w:rsidR="00086F3F">
          <w:instrText>PAGEREF _Toc1534603443 \h</w:instrText>
        </w:r>
        <w:r w:rsidR="00086F3F">
          <w:fldChar w:fldCharType="separate"/>
        </w:r>
        <w:r w:rsidRPr="7645AF92" w:rsidR="7645AF92">
          <w:rPr>
            <w:rStyle w:val="Hiperligazn"/>
          </w:rPr>
          <w:t>4</w:t>
        </w:r>
        <w:r w:rsidR="00086F3F">
          <w:fldChar w:fldCharType="end"/>
        </w:r>
      </w:hyperlink>
    </w:p>
    <w:p w:rsidRPr="0081101D" w:rsidR="004D546D" w:rsidP="7645AF92" w:rsidRDefault="00344189" w14:paraId="4CC08D79" w14:textId="3EEA579B">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053406874">
        <w:r w:rsidRPr="7645AF92" w:rsidR="7645AF92">
          <w:rPr>
            <w:rStyle w:val="Hiperligazn"/>
          </w:rPr>
          <w:t>1.3</w:t>
        </w:r>
        <w:r w:rsidR="00086F3F">
          <w:tab/>
        </w:r>
        <w:r w:rsidRPr="7645AF92" w:rsidR="7645AF92">
          <w:rPr>
            <w:rStyle w:val="Hiperligazn"/>
          </w:rPr>
          <w:t>Seguimiento de la práctica</w:t>
        </w:r>
        <w:r w:rsidR="00086F3F">
          <w:tab/>
        </w:r>
        <w:r w:rsidR="00086F3F">
          <w:fldChar w:fldCharType="begin"/>
        </w:r>
        <w:r w:rsidR="00086F3F">
          <w:instrText>PAGEREF _Toc1053406874 \h</w:instrText>
        </w:r>
        <w:r w:rsidR="00086F3F">
          <w:fldChar w:fldCharType="separate"/>
        </w:r>
        <w:r w:rsidRPr="7645AF92" w:rsidR="7645AF92">
          <w:rPr>
            <w:rStyle w:val="Hiperligazn"/>
          </w:rPr>
          <w:t>4</w:t>
        </w:r>
        <w:r w:rsidR="00086F3F">
          <w:fldChar w:fldCharType="end"/>
        </w:r>
      </w:hyperlink>
    </w:p>
    <w:p w:rsidRPr="0081101D" w:rsidR="004D546D" w:rsidP="7645AF92" w:rsidRDefault="00344189" w14:paraId="7E387BF7" w14:textId="299A528D">
      <w:pPr>
        <w:pStyle w:val="Tboadecontidos1"/>
        <w:tabs>
          <w:tab w:val="clear" w:pos="8494"/>
          <w:tab w:val="left" w:pos="480"/>
          <w:tab w:val="right" w:leader="dot" w:pos="8490"/>
        </w:tabs>
        <w:rPr>
          <w:rFonts w:ascii="Calibri" w:hAnsi="Calibri"/>
          <w:b w:val="0"/>
          <w:bCs w:val="0"/>
          <w:smallCaps w:val="0"/>
          <w:noProof/>
          <w:sz w:val="22"/>
          <w:szCs w:val="22"/>
          <w:lang w:val="es-ES" w:eastAsia="es-ES" w:bidi="ar-SA"/>
        </w:rPr>
      </w:pPr>
      <w:hyperlink w:anchor="_Toc596049937">
        <w:r w:rsidRPr="7645AF92" w:rsidR="7645AF92">
          <w:rPr>
            <w:rStyle w:val="Hiperligazn"/>
          </w:rPr>
          <w:t>2</w:t>
        </w:r>
        <w:r w:rsidR="00086F3F">
          <w:tab/>
        </w:r>
        <w:r w:rsidRPr="7645AF92" w:rsidR="7645AF92">
          <w:rPr>
            <w:rStyle w:val="Hiperligazn"/>
          </w:rPr>
          <w:t>DOCUMENTACIÓN DE LA PRÁCTICA</w:t>
        </w:r>
        <w:r w:rsidR="00086F3F">
          <w:tab/>
        </w:r>
        <w:r w:rsidR="00086F3F">
          <w:fldChar w:fldCharType="begin"/>
        </w:r>
        <w:r w:rsidR="00086F3F">
          <w:instrText>PAGEREF _Toc596049937 \h</w:instrText>
        </w:r>
        <w:r w:rsidR="00086F3F">
          <w:fldChar w:fldCharType="separate"/>
        </w:r>
        <w:r w:rsidRPr="7645AF92" w:rsidR="7645AF92">
          <w:rPr>
            <w:rStyle w:val="Hiperligazn"/>
          </w:rPr>
          <w:t>4</w:t>
        </w:r>
        <w:r w:rsidR="00086F3F">
          <w:fldChar w:fldCharType="end"/>
        </w:r>
      </w:hyperlink>
    </w:p>
    <w:p w:rsidRPr="0081101D" w:rsidR="004D546D" w:rsidP="7645AF92" w:rsidRDefault="00344189" w14:paraId="3D02604C" w14:textId="7C14986E">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63821660">
        <w:r w:rsidRPr="7645AF92" w:rsidR="7645AF92">
          <w:rPr>
            <w:rStyle w:val="Hiperligazn"/>
          </w:rPr>
          <w:t>2.1</w:t>
        </w:r>
        <w:r w:rsidR="00086F3F">
          <w:tab/>
        </w:r>
        <w:r w:rsidRPr="7645AF92" w:rsidR="7645AF92">
          <w:rPr>
            <w:rStyle w:val="Hiperligazn"/>
          </w:rPr>
          <w:t>Descripción del proceso de control de cambios</w:t>
        </w:r>
        <w:r w:rsidR="00086F3F">
          <w:tab/>
        </w:r>
        <w:r w:rsidR="00086F3F">
          <w:fldChar w:fldCharType="begin"/>
        </w:r>
        <w:r w:rsidR="00086F3F">
          <w:instrText>PAGEREF _Toc263821660 \h</w:instrText>
        </w:r>
        <w:r w:rsidR="00086F3F">
          <w:fldChar w:fldCharType="separate"/>
        </w:r>
        <w:r w:rsidRPr="7645AF92" w:rsidR="7645AF92">
          <w:rPr>
            <w:rStyle w:val="Hiperligazn"/>
          </w:rPr>
          <w:t>5</w:t>
        </w:r>
        <w:r w:rsidR="00086F3F">
          <w:fldChar w:fldCharType="end"/>
        </w:r>
      </w:hyperlink>
    </w:p>
    <w:p w:rsidRPr="0081101D" w:rsidR="004D546D" w:rsidP="7645AF92" w:rsidRDefault="00344189" w14:paraId="3205F92F" w14:textId="366EC372">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2010866821">
        <w:r w:rsidRPr="7645AF92" w:rsidR="7645AF92">
          <w:rPr>
            <w:rStyle w:val="Hiperligazn"/>
          </w:rPr>
          <w:t>2.2</w:t>
        </w:r>
        <w:r w:rsidR="00086F3F">
          <w:tab/>
        </w:r>
        <w:r w:rsidRPr="7645AF92" w:rsidR="7645AF92">
          <w:rPr>
            <w:rStyle w:val="Hiperligazn"/>
          </w:rPr>
          <w:t>Diagrama de actividades</w:t>
        </w:r>
        <w:r w:rsidR="00086F3F">
          <w:tab/>
        </w:r>
        <w:r w:rsidR="00086F3F">
          <w:fldChar w:fldCharType="begin"/>
        </w:r>
        <w:r w:rsidR="00086F3F">
          <w:instrText>PAGEREF _Toc2010866821 \h</w:instrText>
        </w:r>
        <w:r w:rsidR="00086F3F">
          <w:fldChar w:fldCharType="separate"/>
        </w:r>
        <w:r w:rsidRPr="7645AF92" w:rsidR="7645AF92">
          <w:rPr>
            <w:rStyle w:val="Hiperligazn"/>
          </w:rPr>
          <w:t>5</w:t>
        </w:r>
        <w:r w:rsidR="00086F3F">
          <w:fldChar w:fldCharType="end"/>
        </w:r>
      </w:hyperlink>
    </w:p>
    <w:p w:rsidRPr="0081101D" w:rsidR="004D546D" w:rsidP="7645AF92" w:rsidRDefault="00344189" w14:paraId="04FC694B" w14:textId="1035C1CC">
      <w:pPr>
        <w:pStyle w:val="Tboadecontidos2"/>
        <w:tabs>
          <w:tab w:val="clear" w:pos="709"/>
          <w:tab w:val="clear" w:pos="8494"/>
          <w:tab w:val="left" w:pos="720"/>
          <w:tab w:val="right" w:leader="dot" w:pos="8490"/>
        </w:tabs>
        <w:rPr>
          <w:rFonts w:ascii="Calibri" w:hAnsi="Calibri"/>
          <w:b w:val="0"/>
          <w:bCs w:val="0"/>
          <w:smallCaps w:val="0"/>
          <w:noProof/>
          <w:sz w:val="22"/>
          <w:szCs w:val="22"/>
          <w:lang w:val="es-ES" w:eastAsia="es-ES" w:bidi="ar-SA"/>
        </w:rPr>
      </w:pPr>
      <w:hyperlink w:anchor="_Toc1040822287">
        <w:r w:rsidRPr="7645AF92" w:rsidR="7645AF92">
          <w:rPr>
            <w:rStyle w:val="Hiperligazn"/>
          </w:rPr>
          <w:t>2.3</w:t>
        </w:r>
        <w:r w:rsidR="00086F3F">
          <w:tab/>
        </w:r>
        <w:r w:rsidRPr="7645AF92" w:rsidR="7645AF92">
          <w:rPr>
            <w:rStyle w:val="Hiperligazn"/>
          </w:rPr>
          <w:t>Definición de Actividades</w:t>
        </w:r>
        <w:r w:rsidR="00086F3F">
          <w:tab/>
        </w:r>
        <w:r w:rsidR="00086F3F">
          <w:fldChar w:fldCharType="begin"/>
        </w:r>
        <w:r w:rsidR="00086F3F">
          <w:instrText>PAGEREF _Toc1040822287 \h</w:instrText>
        </w:r>
        <w:r w:rsidR="00086F3F">
          <w:fldChar w:fldCharType="separate"/>
        </w:r>
        <w:r w:rsidRPr="7645AF92" w:rsidR="7645AF92">
          <w:rPr>
            <w:rStyle w:val="Hiperligazn"/>
          </w:rPr>
          <w:t>5</w:t>
        </w:r>
        <w:r w:rsidR="00086F3F">
          <w:fldChar w:fldCharType="end"/>
        </w:r>
      </w:hyperlink>
    </w:p>
    <w:p w:rsidRPr="0081101D" w:rsidR="004D546D" w:rsidP="7645AF92" w:rsidRDefault="00344189" w14:paraId="7AF19D8B" w14:textId="3F332DE1">
      <w:pPr>
        <w:pStyle w:val="Tboadecontidos3"/>
        <w:tabs>
          <w:tab w:val="left" w:pos="1200"/>
          <w:tab w:val="right" w:leader="dot" w:pos="8490"/>
        </w:tabs>
        <w:rPr>
          <w:rFonts w:ascii="Calibri" w:hAnsi="Calibri"/>
          <w:b w:val="0"/>
          <w:smallCaps w:val="0"/>
          <w:noProof/>
          <w:sz w:val="22"/>
          <w:szCs w:val="22"/>
          <w:lang w:val="es-ES" w:eastAsia="es-ES" w:bidi="ar-SA"/>
        </w:rPr>
      </w:pPr>
      <w:hyperlink w:anchor="_Toc1225746720">
        <w:r w:rsidRPr="7645AF92" w:rsidR="7645AF92">
          <w:rPr>
            <w:rStyle w:val="Hiperligazn"/>
          </w:rPr>
          <w:t>2.3.1</w:t>
        </w:r>
        <w:r w:rsidR="00086F3F">
          <w:tab/>
        </w:r>
        <w:r w:rsidRPr="7645AF92" w:rsidR="7645AF92">
          <w:rPr>
            <w:rStyle w:val="Hiperligazn"/>
          </w:rPr>
          <w:t>Actividad 1: Identificación del problema</w:t>
        </w:r>
        <w:r w:rsidR="00086F3F">
          <w:tab/>
        </w:r>
        <w:r w:rsidR="00086F3F">
          <w:fldChar w:fldCharType="begin"/>
        </w:r>
        <w:r w:rsidR="00086F3F">
          <w:instrText>PAGEREF _Toc1225746720 \h</w:instrText>
        </w:r>
        <w:r w:rsidR="00086F3F">
          <w:fldChar w:fldCharType="separate"/>
        </w:r>
        <w:r w:rsidRPr="7645AF92" w:rsidR="7645AF92">
          <w:rPr>
            <w:rStyle w:val="Hiperligazn"/>
          </w:rPr>
          <w:t>6</w:t>
        </w:r>
        <w:r w:rsidR="00086F3F">
          <w:fldChar w:fldCharType="end"/>
        </w:r>
      </w:hyperlink>
    </w:p>
    <w:p w:rsidRPr="0081101D" w:rsidR="004D546D" w:rsidP="7645AF92" w:rsidRDefault="00344189" w14:paraId="3A3DF237" w14:textId="3F20AA12">
      <w:pPr>
        <w:pStyle w:val="Tboadecontidos3"/>
        <w:tabs>
          <w:tab w:val="left" w:pos="1200"/>
          <w:tab w:val="right" w:leader="dot" w:pos="8490"/>
        </w:tabs>
        <w:rPr>
          <w:rFonts w:ascii="Calibri" w:hAnsi="Calibri"/>
          <w:b w:val="0"/>
          <w:smallCaps w:val="0"/>
          <w:noProof/>
          <w:sz w:val="22"/>
          <w:szCs w:val="22"/>
          <w:lang w:val="es-ES" w:eastAsia="es-ES" w:bidi="ar-SA"/>
        </w:rPr>
      </w:pPr>
      <w:hyperlink w:anchor="_Toc893539964">
        <w:r w:rsidRPr="7645AF92" w:rsidR="7645AF92">
          <w:rPr>
            <w:rStyle w:val="Hiperligazn"/>
          </w:rPr>
          <w:t>2.3.2</w:t>
        </w:r>
        <w:r w:rsidR="00086F3F">
          <w:tab/>
        </w:r>
        <w:r w:rsidRPr="7645AF92" w:rsidR="7645AF92">
          <w:rPr>
            <w:rStyle w:val="Hiperligazn"/>
          </w:rPr>
          <w:t>Actividad 2: Analizar y evaluar las propuestas</w:t>
        </w:r>
        <w:r w:rsidR="00086F3F">
          <w:tab/>
        </w:r>
        <w:r w:rsidR="00086F3F">
          <w:fldChar w:fldCharType="begin"/>
        </w:r>
        <w:r w:rsidR="00086F3F">
          <w:instrText>PAGEREF _Toc893539964 \h</w:instrText>
        </w:r>
        <w:r w:rsidR="00086F3F">
          <w:fldChar w:fldCharType="separate"/>
        </w:r>
        <w:r w:rsidRPr="7645AF92" w:rsidR="7645AF92">
          <w:rPr>
            <w:rStyle w:val="Hiperligazn"/>
          </w:rPr>
          <w:t>6</w:t>
        </w:r>
        <w:r w:rsidR="00086F3F">
          <w:fldChar w:fldCharType="end"/>
        </w:r>
      </w:hyperlink>
    </w:p>
    <w:p w:rsidRPr="0081101D" w:rsidR="004D546D" w:rsidP="7645AF92" w:rsidRDefault="00344189" w14:paraId="63F7BAF3" w14:textId="69401825">
      <w:pPr>
        <w:pStyle w:val="Tboadecontidos3"/>
        <w:tabs>
          <w:tab w:val="left" w:pos="1200"/>
          <w:tab w:val="right" w:leader="dot" w:pos="8490"/>
        </w:tabs>
        <w:rPr>
          <w:rFonts w:ascii="Calibri" w:hAnsi="Calibri"/>
          <w:b w:val="0"/>
          <w:smallCaps w:val="0"/>
          <w:noProof/>
          <w:sz w:val="22"/>
          <w:szCs w:val="22"/>
          <w:lang w:val="es-ES" w:eastAsia="es-ES" w:bidi="ar-SA"/>
        </w:rPr>
      </w:pPr>
      <w:hyperlink w:anchor="_Toc1174226091">
        <w:r w:rsidRPr="7645AF92" w:rsidR="7645AF92">
          <w:rPr>
            <w:rStyle w:val="Hiperligazn"/>
          </w:rPr>
          <w:t>2.3.3</w:t>
        </w:r>
        <w:r w:rsidR="00086F3F">
          <w:tab/>
        </w:r>
        <w:r w:rsidRPr="7645AF92" w:rsidR="7645AF92">
          <w:rPr>
            <w:rStyle w:val="Hiperligazn"/>
          </w:rPr>
          <w:t>Actividad 3: Aceptar o denegar propuesta</w:t>
        </w:r>
        <w:r w:rsidR="00086F3F">
          <w:tab/>
        </w:r>
        <w:r w:rsidR="00086F3F">
          <w:fldChar w:fldCharType="begin"/>
        </w:r>
        <w:r w:rsidR="00086F3F">
          <w:instrText>PAGEREF _Toc1174226091 \h</w:instrText>
        </w:r>
        <w:r w:rsidR="00086F3F">
          <w:fldChar w:fldCharType="separate"/>
        </w:r>
        <w:r w:rsidRPr="7645AF92" w:rsidR="7645AF92">
          <w:rPr>
            <w:rStyle w:val="Hiperligazn"/>
          </w:rPr>
          <w:t>7</w:t>
        </w:r>
        <w:r w:rsidR="00086F3F">
          <w:fldChar w:fldCharType="end"/>
        </w:r>
      </w:hyperlink>
    </w:p>
    <w:p w:rsidRPr="0081101D" w:rsidR="004D546D" w:rsidP="7645AF92" w:rsidRDefault="00344189" w14:paraId="221611A7" w14:textId="70269840">
      <w:pPr>
        <w:pStyle w:val="Tboadecontidos3"/>
        <w:tabs>
          <w:tab w:val="left" w:pos="1200"/>
          <w:tab w:val="right" w:leader="dot" w:pos="8490"/>
        </w:tabs>
        <w:rPr>
          <w:rFonts w:ascii="Calibri" w:hAnsi="Calibri"/>
          <w:b w:val="0"/>
          <w:smallCaps w:val="0"/>
          <w:noProof/>
          <w:sz w:val="22"/>
          <w:szCs w:val="22"/>
          <w:lang w:val="es-ES" w:eastAsia="es-ES" w:bidi="ar-SA"/>
        </w:rPr>
      </w:pPr>
      <w:hyperlink w:anchor="_Toc777601587">
        <w:r w:rsidRPr="7645AF92" w:rsidR="7645AF92">
          <w:rPr>
            <w:rStyle w:val="Hiperligazn"/>
          </w:rPr>
          <w:t>2.3.4</w:t>
        </w:r>
        <w:r w:rsidR="00086F3F">
          <w:tab/>
        </w:r>
        <w:r w:rsidRPr="7645AF92" w:rsidR="7645AF92">
          <w:rPr>
            <w:rStyle w:val="Hiperligazn"/>
          </w:rPr>
          <w:t>Actividad 4: Informar al cliente</w:t>
        </w:r>
        <w:r w:rsidR="00086F3F">
          <w:tab/>
        </w:r>
        <w:r w:rsidR="00086F3F">
          <w:fldChar w:fldCharType="begin"/>
        </w:r>
        <w:r w:rsidR="00086F3F">
          <w:instrText>PAGEREF _Toc777601587 \h</w:instrText>
        </w:r>
        <w:r w:rsidR="00086F3F">
          <w:fldChar w:fldCharType="separate"/>
        </w:r>
        <w:r w:rsidRPr="7645AF92" w:rsidR="7645AF92">
          <w:rPr>
            <w:rStyle w:val="Hiperligazn"/>
          </w:rPr>
          <w:t>8</w:t>
        </w:r>
        <w:r w:rsidR="00086F3F">
          <w:fldChar w:fldCharType="end"/>
        </w:r>
      </w:hyperlink>
    </w:p>
    <w:p w:rsidRPr="0081101D" w:rsidR="004D546D" w:rsidP="7645AF92" w:rsidRDefault="00344189" w14:paraId="01EBACF4" w14:textId="291823E9">
      <w:pPr>
        <w:pStyle w:val="Tboadecontidos3"/>
        <w:tabs>
          <w:tab w:val="left" w:pos="1200"/>
          <w:tab w:val="right" w:leader="dot" w:pos="8490"/>
        </w:tabs>
        <w:rPr>
          <w:rFonts w:ascii="Calibri" w:hAnsi="Calibri"/>
          <w:b w:val="0"/>
          <w:smallCaps w:val="0"/>
          <w:noProof/>
          <w:sz w:val="22"/>
          <w:szCs w:val="22"/>
          <w:lang w:val="es-ES" w:eastAsia="es-ES" w:bidi="ar-SA"/>
        </w:rPr>
      </w:pPr>
      <w:hyperlink w:anchor="_Toc3614147">
        <w:r w:rsidRPr="7645AF92" w:rsidR="7645AF92">
          <w:rPr>
            <w:rStyle w:val="Hiperligazn"/>
          </w:rPr>
          <w:t>2.3.5</w:t>
        </w:r>
        <w:r w:rsidR="00086F3F">
          <w:tab/>
        </w:r>
        <w:r w:rsidRPr="7645AF92" w:rsidR="7645AF92">
          <w:rPr>
            <w:rStyle w:val="Hiperligazn"/>
          </w:rPr>
          <w:t>Actividad 5: Planificación del cambio</w:t>
        </w:r>
        <w:r w:rsidR="00086F3F">
          <w:tab/>
        </w:r>
        <w:r w:rsidR="00086F3F">
          <w:fldChar w:fldCharType="begin"/>
        </w:r>
        <w:r w:rsidR="00086F3F">
          <w:instrText>PAGEREF _Toc3614147 \h</w:instrText>
        </w:r>
        <w:r w:rsidR="00086F3F">
          <w:fldChar w:fldCharType="separate"/>
        </w:r>
        <w:r w:rsidRPr="7645AF92" w:rsidR="7645AF92">
          <w:rPr>
            <w:rStyle w:val="Hiperligazn"/>
          </w:rPr>
          <w:t>8</w:t>
        </w:r>
        <w:r w:rsidR="00086F3F">
          <w:fldChar w:fldCharType="end"/>
        </w:r>
      </w:hyperlink>
    </w:p>
    <w:p w:rsidRPr="0081101D" w:rsidR="004D546D" w:rsidP="7645AF92" w:rsidRDefault="00344189" w14:paraId="0CCC11C3" w14:textId="0C3319FA">
      <w:pPr>
        <w:pStyle w:val="Tboadecontidos3"/>
        <w:tabs>
          <w:tab w:val="left" w:pos="1200"/>
          <w:tab w:val="right" w:leader="dot" w:pos="8490"/>
        </w:tabs>
        <w:rPr>
          <w:rFonts w:ascii="Calibri" w:hAnsi="Calibri"/>
          <w:b w:val="0"/>
          <w:smallCaps w:val="0"/>
          <w:noProof/>
          <w:sz w:val="22"/>
          <w:szCs w:val="22"/>
          <w:lang w:val="es-ES" w:eastAsia="es-ES" w:bidi="ar-SA"/>
        </w:rPr>
      </w:pPr>
      <w:hyperlink w:anchor="_Toc1440378966">
        <w:r w:rsidRPr="7645AF92" w:rsidR="7645AF92">
          <w:rPr>
            <w:rStyle w:val="Hiperligazn"/>
          </w:rPr>
          <w:t>2.3.6</w:t>
        </w:r>
        <w:r w:rsidR="00086F3F">
          <w:tab/>
        </w:r>
        <w:r w:rsidRPr="7645AF92" w:rsidR="7645AF92">
          <w:rPr>
            <w:rStyle w:val="Hiperligazn"/>
          </w:rPr>
          <w:t>Actividad 6: Implementación</w:t>
        </w:r>
        <w:r w:rsidR="00086F3F">
          <w:tab/>
        </w:r>
        <w:r w:rsidR="00086F3F">
          <w:fldChar w:fldCharType="begin"/>
        </w:r>
        <w:r w:rsidR="00086F3F">
          <w:instrText>PAGEREF _Toc1440378966 \h</w:instrText>
        </w:r>
        <w:r w:rsidR="00086F3F">
          <w:fldChar w:fldCharType="separate"/>
        </w:r>
        <w:r w:rsidRPr="7645AF92" w:rsidR="7645AF92">
          <w:rPr>
            <w:rStyle w:val="Hiperligazn"/>
          </w:rPr>
          <w:t>8</w:t>
        </w:r>
        <w:r w:rsidR="00086F3F">
          <w:fldChar w:fldCharType="end"/>
        </w:r>
      </w:hyperlink>
    </w:p>
    <w:p w:rsidRPr="0081101D" w:rsidR="004D546D" w:rsidP="7645AF92" w:rsidRDefault="00344189" w14:paraId="35ABE584" w14:textId="191A1D2D">
      <w:pPr>
        <w:pStyle w:val="Tboadecontidos3"/>
        <w:tabs>
          <w:tab w:val="left" w:pos="1200"/>
          <w:tab w:val="right" w:leader="dot" w:pos="8490"/>
        </w:tabs>
        <w:rPr>
          <w:rFonts w:ascii="Calibri" w:hAnsi="Calibri"/>
          <w:b w:val="0"/>
          <w:smallCaps w:val="0"/>
          <w:noProof/>
          <w:sz w:val="22"/>
          <w:szCs w:val="22"/>
          <w:lang w:val="es-ES" w:eastAsia="es-ES" w:bidi="ar-SA"/>
        </w:rPr>
      </w:pPr>
      <w:hyperlink w:anchor="_Toc1495802610">
        <w:r w:rsidRPr="7645AF92" w:rsidR="7645AF92">
          <w:rPr>
            <w:rStyle w:val="Hiperligazn"/>
          </w:rPr>
          <w:t>2.3.7</w:t>
        </w:r>
        <w:r w:rsidR="00086F3F">
          <w:tab/>
        </w:r>
        <w:r w:rsidRPr="7645AF92" w:rsidR="7645AF92">
          <w:rPr>
            <w:rStyle w:val="Hiperligazn"/>
          </w:rPr>
          <w:t>Actividad 7: Revisión de requerimiento. Pruebas de consistencia</w:t>
        </w:r>
        <w:r w:rsidR="00086F3F">
          <w:tab/>
        </w:r>
        <w:r w:rsidR="00086F3F">
          <w:fldChar w:fldCharType="begin"/>
        </w:r>
        <w:r w:rsidR="00086F3F">
          <w:instrText>PAGEREF _Toc1495802610 \h</w:instrText>
        </w:r>
        <w:r w:rsidR="00086F3F">
          <w:fldChar w:fldCharType="separate"/>
        </w:r>
        <w:r w:rsidRPr="7645AF92" w:rsidR="7645AF92">
          <w:rPr>
            <w:rStyle w:val="Hiperligazn"/>
          </w:rPr>
          <w:t>9</w:t>
        </w:r>
        <w:r w:rsidR="00086F3F">
          <w:fldChar w:fldCharType="end"/>
        </w:r>
      </w:hyperlink>
    </w:p>
    <w:p w:rsidR="6E71700A" w:rsidP="6E71700A" w:rsidRDefault="00344189" w14:paraId="205FE99B" w14:textId="2E9E05DD">
      <w:pPr>
        <w:pStyle w:val="Tboadecontidos3"/>
        <w:tabs>
          <w:tab w:val="left" w:pos="1200"/>
          <w:tab w:val="right" w:leader="dot" w:pos="8490"/>
        </w:tabs>
      </w:pPr>
      <w:hyperlink w:anchor="_Toc1703885602">
        <w:r w:rsidRPr="7645AF92" w:rsidR="7645AF92">
          <w:rPr>
            <w:rStyle w:val="Hiperligazn"/>
          </w:rPr>
          <w:t>2.3.8</w:t>
        </w:r>
        <w:r w:rsidR="00086F3F">
          <w:tab/>
        </w:r>
        <w:r w:rsidRPr="7645AF92" w:rsidR="7645AF92">
          <w:rPr>
            <w:rStyle w:val="Hiperligazn"/>
          </w:rPr>
          <w:t>Actividad 8: Documentar los cambios implementados</w:t>
        </w:r>
        <w:r w:rsidR="00086F3F">
          <w:tab/>
        </w:r>
        <w:r w:rsidR="00086F3F">
          <w:fldChar w:fldCharType="begin"/>
        </w:r>
        <w:r w:rsidR="00086F3F">
          <w:instrText>PAGEREF _Toc1703885602 \h</w:instrText>
        </w:r>
        <w:r w:rsidR="00086F3F">
          <w:fldChar w:fldCharType="separate"/>
        </w:r>
        <w:r w:rsidRPr="7645AF92" w:rsidR="7645AF92">
          <w:rPr>
            <w:rStyle w:val="Hiperligazn"/>
          </w:rPr>
          <w:t>9</w:t>
        </w:r>
        <w:r w:rsidR="00086F3F">
          <w:fldChar w:fldCharType="end"/>
        </w:r>
      </w:hyperlink>
    </w:p>
    <w:p w:rsidR="6E71700A" w:rsidP="6E71700A" w:rsidRDefault="00344189" w14:paraId="0C48CC63" w14:textId="068CC7D2">
      <w:pPr>
        <w:pStyle w:val="Tboadecontidos3"/>
        <w:tabs>
          <w:tab w:val="left" w:pos="1200"/>
          <w:tab w:val="right" w:leader="dot" w:pos="8490"/>
        </w:tabs>
      </w:pPr>
      <w:hyperlink w:anchor="_Toc546743009">
        <w:r w:rsidRPr="7645AF92" w:rsidR="7645AF92">
          <w:rPr>
            <w:rStyle w:val="Hiperligazn"/>
          </w:rPr>
          <w:t>2.3.9</w:t>
        </w:r>
        <w:r w:rsidR="00086F3F">
          <w:tab/>
        </w:r>
        <w:r w:rsidRPr="7645AF92" w:rsidR="7645AF92">
          <w:rPr>
            <w:rStyle w:val="Hiperligazn"/>
          </w:rPr>
          <w:t>Actividad 9: Publicación de la nueva versión</w:t>
        </w:r>
        <w:r w:rsidR="00086F3F">
          <w:tab/>
        </w:r>
        <w:r w:rsidR="00086F3F">
          <w:fldChar w:fldCharType="begin"/>
        </w:r>
        <w:r w:rsidR="00086F3F">
          <w:instrText>PAGEREF _Toc546743009 \h</w:instrText>
        </w:r>
        <w:r w:rsidR="00086F3F">
          <w:fldChar w:fldCharType="separate"/>
        </w:r>
        <w:r w:rsidRPr="7645AF92" w:rsidR="7645AF92">
          <w:rPr>
            <w:rStyle w:val="Hiperligazn"/>
          </w:rPr>
          <w:t>10</w:t>
        </w:r>
        <w:r w:rsidR="00086F3F">
          <w:fldChar w:fldCharType="end"/>
        </w:r>
      </w:hyperlink>
    </w:p>
    <w:p w:rsidR="6E71700A" w:rsidP="7645AF92" w:rsidRDefault="00344189" w14:paraId="4167C9FB" w14:textId="7B45E7B5">
      <w:pPr>
        <w:pStyle w:val="Tboadecontidos2"/>
        <w:tabs>
          <w:tab w:val="clear" w:pos="709"/>
          <w:tab w:val="clear" w:pos="8494"/>
          <w:tab w:val="left" w:pos="720"/>
          <w:tab w:val="right" w:leader="dot" w:pos="8490"/>
        </w:tabs>
      </w:pPr>
      <w:hyperlink w:anchor="_Toc915555655">
        <w:r w:rsidRPr="7645AF92" w:rsidR="7645AF92">
          <w:rPr>
            <w:rStyle w:val="Hiperligazn"/>
          </w:rPr>
          <w:t>2.4</w:t>
        </w:r>
        <w:r w:rsidR="00086F3F">
          <w:tab/>
        </w:r>
        <w:r w:rsidRPr="7645AF92" w:rsidR="7645AF92">
          <w:rPr>
            <w:rStyle w:val="Hiperligazn"/>
          </w:rPr>
          <w:t>Plantillas del proceso</w:t>
        </w:r>
        <w:r w:rsidR="00086F3F">
          <w:tab/>
        </w:r>
        <w:r w:rsidR="00086F3F">
          <w:fldChar w:fldCharType="begin"/>
        </w:r>
        <w:r w:rsidR="00086F3F">
          <w:instrText>PAGEREF _Toc915555655 \h</w:instrText>
        </w:r>
        <w:r w:rsidR="00086F3F">
          <w:fldChar w:fldCharType="separate"/>
        </w:r>
        <w:r w:rsidRPr="7645AF92" w:rsidR="7645AF92">
          <w:rPr>
            <w:rStyle w:val="Hiperligazn"/>
          </w:rPr>
          <w:t>10</w:t>
        </w:r>
        <w:r w:rsidR="00086F3F">
          <w:fldChar w:fldCharType="end"/>
        </w:r>
      </w:hyperlink>
    </w:p>
    <w:p w:rsidR="6E71700A" w:rsidP="6E71700A" w:rsidRDefault="00344189" w14:paraId="24AE59FB" w14:textId="1C0A9B6D">
      <w:pPr>
        <w:pStyle w:val="Tboadecontidos3"/>
        <w:tabs>
          <w:tab w:val="left" w:pos="1200"/>
          <w:tab w:val="right" w:leader="dot" w:pos="8490"/>
        </w:tabs>
      </w:pPr>
      <w:hyperlink w:anchor="_Toc1220195269">
        <w:r w:rsidRPr="7645AF92" w:rsidR="7645AF92">
          <w:rPr>
            <w:rStyle w:val="Hiperligazn"/>
          </w:rPr>
          <w:t>2.4.1</w:t>
        </w:r>
        <w:r w:rsidR="00086F3F">
          <w:tab/>
        </w:r>
        <w:r w:rsidRPr="7645AF92" w:rsidR="7645AF92">
          <w:rPr>
            <w:rStyle w:val="Hiperligazn"/>
          </w:rPr>
          <w:t>Plantilla A: Propuesta de cambios</w:t>
        </w:r>
        <w:r w:rsidR="00086F3F">
          <w:tab/>
        </w:r>
        <w:r w:rsidR="00086F3F">
          <w:fldChar w:fldCharType="begin"/>
        </w:r>
        <w:r w:rsidR="00086F3F">
          <w:instrText>PAGEREF _Toc1220195269 \h</w:instrText>
        </w:r>
        <w:r w:rsidR="00086F3F">
          <w:fldChar w:fldCharType="separate"/>
        </w:r>
        <w:r w:rsidRPr="7645AF92" w:rsidR="7645AF92">
          <w:rPr>
            <w:rStyle w:val="Hiperligazn"/>
          </w:rPr>
          <w:t>11</w:t>
        </w:r>
        <w:r w:rsidR="00086F3F">
          <w:fldChar w:fldCharType="end"/>
        </w:r>
      </w:hyperlink>
    </w:p>
    <w:p w:rsidR="6E71700A" w:rsidP="6E71700A" w:rsidRDefault="00344189" w14:paraId="3A176D0A" w14:textId="2CFFFE9D">
      <w:pPr>
        <w:pStyle w:val="Tboadecontidos3"/>
        <w:tabs>
          <w:tab w:val="left" w:pos="1200"/>
          <w:tab w:val="right" w:leader="dot" w:pos="8490"/>
        </w:tabs>
      </w:pPr>
      <w:hyperlink w:anchor="_Toc50862230">
        <w:r w:rsidRPr="7645AF92" w:rsidR="7645AF92">
          <w:rPr>
            <w:rStyle w:val="Hiperligazn"/>
          </w:rPr>
          <w:t>2.4.2</w:t>
        </w:r>
        <w:r w:rsidR="00086F3F">
          <w:tab/>
        </w:r>
        <w:r w:rsidRPr="7645AF92" w:rsidR="7645AF92">
          <w:rPr>
            <w:rStyle w:val="Hiperligazn"/>
          </w:rPr>
          <w:t>Plantilla B: Evaluación de propuestas</w:t>
        </w:r>
        <w:r w:rsidR="00086F3F">
          <w:tab/>
        </w:r>
        <w:r w:rsidR="00086F3F">
          <w:fldChar w:fldCharType="begin"/>
        </w:r>
        <w:r w:rsidR="00086F3F">
          <w:instrText>PAGEREF _Toc50862230 \h</w:instrText>
        </w:r>
        <w:r w:rsidR="00086F3F">
          <w:fldChar w:fldCharType="separate"/>
        </w:r>
        <w:r w:rsidRPr="7645AF92" w:rsidR="7645AF92">
          <w:rPr>
            <w:rStyle w:val="Hiperligazn"/>
          </w:rPr>
          <w:t>11</w:t>
        </w:r>
        <w:r w:rsidR="00086F3F">
          <w:fldChar w:fldCharType="end"/>
        </w:r>
      </w:hyperlink>
    </w:p>
    <w:p w:rsidR="6E71700A" w:rsidP="6E71700A" w:rsidRDefault="00344189" w14:paraId="2F06089A" w14:textId="768BD0AA">
      <w:pPr>
        <w:pStyle w:val="Tboadecontidos3"/>
        <w:tabs>
          <w:tab w:val="left" w:pos="1200"/>
          <w:tab w:val="right" w:leader="dot" w:pos="8490"/>
        </w:tabs>
      </w:pPr>
      <w:hyperlink w:anchor="_Toc1703352159">
        <w:r w:rsidRPr="7645AF92" w:rsidR="7645AF92">
          <w:rPr>
            <w:rStyle w:val="Hiperligazn"/>
          </w:rPr>
          <w:t>2.4.3</w:t>
        </w:r>
        <w:r w:rsidR="00086F3F">
          <w:tab/>
        </w:r>
        <w:r w:rsidRPr="7645AF92" w:rsidR="7645AF92">
          <w:rPr>
            <w:rStyle w:val="Hiperligazn"/>
          </w:rPr>
          <w:t>Plantilla C: Resolución de la propuesta</w:t>
        </w:r>
        <w:r w:rsidR="00086F3F">
          <w:tab/>
        </w:r>
        <w:r w:rsidR="00086F3F">
          <w:fldChar w:fldCharType="begin"/>
        </w:r>
        <w:r w:rsidR="00086F3F">
          <w:instrText>PAGEREF _Toc1703352159 \h</w:instrText>
        </w:r>
        <w:r w:rsidR="00086F3F">
          <w:fldChar w:fldCharType="separate"/>
        </w:r>
        <w:r w:rsidRPr="7645AF92" w:rsidR="7645AF92">
          <w:rPr>
            <w:rStyle w:val="Hiperligazn"/>
          </w:rPr>
          <w:t>12</w:t>
        </w:r>
        <w:r w:rsidR="00086F3F">
          <w:fldChar w:fldCharType="end"/>
        </w:r>
      </w:hyperlink>
    </w:p>
    <w:p w:rsidR="6E71700A" w:rsidP="6E71700A" w:rsidRDefault="00344189" w14:paraId="58A8E23E" w14:textId="147DF5F0">
      <w:pPr>
        <w:pStyle w:val="Tboadecontidos3"/>
        <w:tabs>
          <w:tab w:val="left" w:pos="1200"/>
          <w:tab w:val="right" w:leader="dot" w:pos="8490"/>
        </w:tabs>
      </w:pPr>
      <w:hyperlink w:anchor="_Toc1805374233">
        <w:r w:rsidRPr="7645AF92" w:rsidR="7645AF92">
          <w:rPr>
            <w:rStyle w:val="Hiperligazn"/>
          </w:rPr>
          <w:t>2.4.4</w:t>
        </w:r>
        <w:r w:rsidR="00086F3F">
          <w:tab/>
        </w:r>
        <w:r w:rsidRPr="7645AF92" w:rsidR="7645AF92">
          <w:rPr>
            <w:rStyle w:val="Hiperligazn"/>
          </w:rPr>
          <w:t>Plantilla D: Mensaje a un cliente</w:t>
        </w:r>
        <w:r w:rsidR="00086F3F">
          <w:tab/>
        </w:r>
        <w:r w:rsidR="00086F3F">
          <w:fldChar w:fldCharType="begin"/>
        </w:r>
        <w:r w:rsidR="00086F3F">
          <w:instrText>PAGEREF _Toc1805374233 \h</w:instrText>
        </w:r>
        <w:r w:rsidR="00086F3F">
          <w:fldChar w:fldCharType="separate"/>
        </w:r>
        <w:r w:rsidRPr="7645AF92" w:rsidR="7645AF92">
          <w:rPr>
            <w:rStyle w:val="Hiperligazn"/>
          </w:rPr>
          <w:t>13</w:t>
        </w:r>
        <w:r w:rsidR="00086F3F">
          <w:fldChar w:fldCharType="end"/>
        </w:r>
      </w:hyperlink>
    </w:p>
    <w:p w:rsidR="6E71700A" w:rsidP="6E71700A" w:rsidRDefault="00344189" w14:paraId="7014CCB8" w14:textId="7F37D882">
      <w:pPr>
        <w:pStyle w:val="Tboadecontidos3"/>
        <w:tabs>
          <w:tab w:val="left" w:pos="1200"/>
          <w:tab w:val="right" w:leader="dot" w:pos="8490"/>
        </w:tabs>
      </w:pPr>
      <w:hyperlink w:anchor="_Toc475612940">
        <w:r w:rsidRPr="7645AF92" w:rsidR="7645AF92">
          <w:rPr>
            <w:rStyle w:val="Hiperligazn"/>
          </w:rPr>
          <w:t>2.4.5</w:t>
        </w:r>
        <w:r w:rsidR="00086F3F">
          <w:tab/>
        </w:r>
        <w:r w:rsidRPr="7645AF92" w:rsidR="7645AF92">
          <w:rPr>
            <w:rStyle w:val="Hiperligazn"/>
          </w:rPr>
          <w:t>Plantilla E: Planificación de una propuesta</w:t>
        </w:r>
        <w:r w:rsidR="00086F3F">
          <w:tab/>
        </w:r>
        <w:r w:rsidR="00086F3F">
          <w:fldChar w:fldCharType="begin"/>
        </w:r>
        <w:r w:rsidR="00086F3F">
          <w:instrText>PAGEREF _Toc475612940 \h</w:instrText>
        </w:r>
        <w:r w:rsidR="00086F3F">
          <w:fldChar w:fldCharType="separate"/>
        </w:r>
        <w:r w:rsidRPr="7645AF92" w:rsidR="7645AF92">
          <w:rPr>
            <w:rStyle w:val="Hiperligazn"/>
          </w:rPr>
          <w:t>14</w:t>
        </w:r>
        <w:r w:rsidR="00086F3F">
          <w:fldChar w:fldCharType="end"/>
        </w:r>
      </w:hyperlink>
    </w:p>
    <w:p w:rsidR="6E71700A" w:rsidP="6E71700A" w:rsidRDefault="00344189" w14:paraId="13D2A17B" w14:textId="3FA0F949">
      <w:pPr>
        <w:pStyle w:val="Tboadecontidos3"/>
        <w:tabs>
          <w:tab w:val="left" w:pos="1200"/>
          <w:tab w:val="right" w:leader="dot" w:pos="8490"/>
        </w:tabs>
      </w:pPr>
      <w:hyperlink w:anchor="_Toc2061091612">
        <w:r w:rsidRPr="7645AF92" w:rsidR="7645AF92">
          <w:rPr>
            <w:rStyle w:val="Hiperligazn"/>
          </w:rPr>
          <w:t>2.4.6</w:t>
        </w:r>
        <w:r w:rsidR="00086F3F">
          <w:tab/>
        </w:r>
        <w:r w:rsidRPr="7645AF92" w:rsidR="7645AF92">
          <w:rPr>
            <w:rStyle w:val="Hiperligazn"/>
          </w:rPr>
          <w:t>Plantilla F: Implementación de cambios</w:t>
        </w:r>
        <w:r w:rsidR="00086F3F">
          <w:tab/>
        </w:r>
        <w:r w:rsidR="00086F3F">
          <w:fldChar w:fldCharType="begin"/>
        </w:r>
        <w:r w:rsidR="00086F3F">
          <w:instrText>PAGEREF _Toc2061091612 \h</w:instrText>
        </w:r>
        <w:r w:rsidR="00086F3F">
          <w:fldChar w:fldCharType="separate"/>
        </w:r>
        <w:r w:rsidRPr="7645AF92" w:rsidR="7645AF92">
          <w:rPr>
            <w:rStyle w:val="Hiperligazn"/>
          </w:rPr>
          <w:t>14</w:t>
        </w:r>
        <w:r w:rsidR="00086F3F">
          <w:fldChar w:fldCharType="end"/>
        </w:r>
      </w:hyperlink>
    </w:p>
    <w:p w:rsidR="6E71700A" w:rsidP="6E71700A" w:rsidRDefault="00344189" w14:paraId="159D4735" w14:textId="58053900">
      <w:pPr>
        <w:pStyle w:val="Tboadecontidos3"/>
        <w:tabs>
          <w:tab w:val="left" w:pos="1200"/>
          <w:tab w:val="right" w:leader="dot" w:pos="8490"/>
        </w:tabs>
      </w:pPr>
      <w:hyperlink w:anchor="_Toc566835665">
        <w:r w:rsidRPr="7645AF92" w:rsidR="7645AF92">
          <w:rPr>
            <w:rStyle w:val="Hiperligazn"/>
          </w:rPr>
          <w:t>2.4.7</w:t>
        </w:r>
        <w:r w:rsidR="00086F3F">
          <w:tab/>
        </w:r>
        <w:r w:rsidRPr="7645AF92" w:rsidR="7645AF92">
          <w:rPr>
            <w:rStyle w:val="Hiperligazn"/>
          </w:rPr>
          <w:t>Plantilla G: Informe</w:t>
        </w:r>
        <w:r w:rsidR="00086F3F">
          <w:tab/>
        </w:r>
        <w:r w:rsidR="00086F3F">
          <w:fldChar w:fldCharType="begin"/>
        </w:r>
        <w:r w:rsidR="00086F3F">
          <w:instrText>PAGEREF _Toc566835665 \h</w:instrText>
        </w:r>
        <w:r w:rsidR="00086F3F">
          <w:fldChar w:fldCharType="separate"/>
        </w:r>
        <w:r w:rsidRPr="7645AF92" w:rsidR="7645AF92">
          <w:rPr>
            <w:rStyle w:val="Hiperligazn"/>
          </w:rPr>
          <w:t>15</w:t>
        </w:r>
        <w:r w:rsidR="00086F3F">
          <w:fldChar w:fldCharType="end"/>
        </w:r>
      </w:hyperlink>
    </w:p>
    <w:p w:rsidR="6E71700A" w:rsidP="6E71700A" w:rsidRDefault="00344189" w14:paraId="64F83913" w14:textId="69F75E32">
      <w:pPr>
        <w:pStyle w:val="Tboadecontidos3"/>
        <w:tabs>
          <w:tab w:val="left" w:pos="1200"/>
          <w:tab w:val="right" w:leader="dot" w:pos="8490"/>
        </w:tabs>
      </w:pPr>
      <w:hyperlink w:anchor="_Toc423200974">
        <w:r w:rsidRPr="7645AF92" w:rsidR="7645AF92">
          <w:rPr>
            <w:rStyle w:val="Hiperligazn"/>
          </w:rPr>
          <w:t>2.4.8</w:t>
        </w:r>
        <w:r w:rsidR="00086F3F">
          <w:tab/>
        </w:r>
        <w:r w:rsidRPr="7645AF92" w:rsidR="7645AF92">
          <w:rPr>
            <w:rStyle w:val="Hiperligazn"/>
          </w:rPr>
          <w:t>Plantilla H: Documentación de los cambios</w:t>
        </w:r>
        <w:r w:rsidR="00086F3F">
          <w:tab/>
        </w:r>
        <w:r w:rsidR="00086F3F">
          <w:fldChar w:fldCharType="begin"/>
        </w:r>
        <w:r w:rsidR="00086F3F">
          <w:instrText>PAGEREF _Toc423200974 \h</w:instrText>
        </w:r>
        <w:r w:rsidR="00086F3F">
          <w:fldChar w:fldCharType="separate"/>
        </w:r>
        <w:r w:rsidRPr="7645AF92" w:rsidR="7645AF92">
          <w:rPr>
            <w:rStyle w:val="Hiperligazn"/>
          </w:rPr>
          <w:t>16</w:t>
        </w:r>
        <w:r w:rsidR="00086F3F">
          <w:fldChar w:fldCharType="end"/>
        </w:r>
      </w:hyperlink>
    </w:p>
    <w:p w:rsidR="6E71700A" w:rsidP="6E71700A" w:rsidRDefault="00344189" w14:paraId="05171E51" w14:textId="18484ED8">
      <w:pPr>
        <w:pStyle w:val="Tboadecontidos3"/>
        <w:tabs>
          <w:tab w:val="left" w:pos="1200"/>
          <w:tab w:val="right" w:leader="dot" w:pos="8490"/>
        </w:tabs>
      </w:pPr>
      <w:hyperlink w:anchor="_Toc1739315114">
        <w:r w:rsidRPr="7645AF92" w:rsidR="7645AF92">
          <w:rPr>
            <w:rStyle w:val="Hiperligazn"/>
          </w:rPr>
          <w:t>2.4.9</w:t>
        </w:r>
        <w:r w:rsidR="00086F3F">
          <w:tab/>
        </w:r>
        <w:r w:rsidRPr="7645AF92" w:rsidR="7645AF92">
          <w:rPr>
            <w:rStyle w:val="Hiperligazn"/>
          </w:rPr>
          <w:t>Plantilla I: Publicación de la nueva versión</w:t>
        </w:r>
        <w:r w:rsidR="00086F3F">
          <w:tab/>
        </w:r>
        <w:r w:rsidR="00086F3F">
          <w:fldChar w:fldCharType="begin"/>
        </w:r>
        <w:r w:rsidR="00086F3F">
          <w:instrText>PAGEREF _Toc1739315114 \h</w:instrText>
        </w:r>
        <w:r w:rsidR="00086F3F">
          <w:fldChar w:fldCharType="separate"/>
        </w:r>
        <w:r w:rsidRPr="7645AF92" w:rsidR="7645AF92">
          <w:rPr>
            <w:rStyle w:val="Hiperligazn"/>
          </w:rPr>
          <w:t>16</w:t>
        </w:r>
        <w:r w:rsidR="00086F3F">
          <w:fldChar w:fldCharType="end"/>
        </w:r>
      </w:hyperlink>
    </w:p>
    <w:p w:rsidR="6E71700A" w:rsidP="7645AF92" w:rsidRDefault="00344189" w14:paraId="584F2F10" w14:textId="7DAD5B8C">
      <w:pPr>
        <w:pStyle w:val="Tboadecontidos1"/>
        <w:tabs>
          <w:tab w:val="clear" w:pos="8494"/>
          <w:tab w:val="left" w:pos="480"/>
          <w:tab w:val="right" w:leader="dot" w:pos="8490"/>
        </w:tabs>
      </w:pPr>
      <w:hyperlink w:anchor="_Toc437727040">
        <w:r w:rsidRPr="7645AF92" w:rsidR="7645AF92">
          <w:rPr>
            <w:rStyle w:val="Hiperligazn"/>
          </w:rPr>
          <w:t>3</w:t>
        </w:r>
        <w:r w:rsidR="00086F3F">
          <w:tab/>
        </w:r>
        <w:r w:rsidRPr="7645AF92" w:rsidR="7645AF92">
          <w:rPr>
            <w:rStyle w:val="Hiperligazn"/>
          </w:rPr>
          <w:t>ANEXOS</w:t>
        </w:r>
        <w:r w:rsidR="00086F3F">
          <w:tab/>
        </w:r>
        <w:r w:rsidR="00086F3F">
          <w:fldChar w:fldCharType="begin"/>
        </w:r>
        <w:r w:rsidR="00086F3F">
          <w:instrText>PAGEREF _Toc437727040 \h</w:instrText>
        </w:r>
        <w:r w:rsidR="00086F3F">
          <w:fldChar w:fldCharType="separate"/>
        </w:r>
        <w:r w:rsidRPr="7645AF92" w:rsidR="7645AF92">
          <w:rPr>
            <w:rStyle w:val="Hiperligazn"/>
          </w:rPr>
          <w:t>17</w:t>
        </w:r>
        <w:r w:rsidR="00086F3F">
          <w:fldChar w:fldCharType="end"/>
        </w:r>
      </w:hyperlink>
    </w:p>
    <w:p w:rsidR="6E71700A" w:rsidP="7645AF92" w:rsidRDefault="00344189" w14:paraId="48EDDA04" w14:textId="51ADA8BC">
      <w:pPr>
        <w:pStyle w:val="Tboadecontidos2"/>
        <w:tabs>
          <w:tab w:val="clear" w:pos="709"/>
          <w:tab w:val="clear" w:pos="8494"/>
          <w:tab w:val="left" w:pos="720"/>
          <w:tab w:val="right" w:leader="dot" w:pos="8490"/>
        </w:tabs>
      </w:pPr>
      <w:hyperlink w:anchor="_Toc5442817">
        <w:r w:rsidRPr="7645AF92" w:rsidR="7645AF92">
          <w:rPr>
            <w:rStyle w:val="Hiperligazn"/>
          </w:rPr>
          <w:t>3.1</w:t>
        </w:r>
        <w:r w:rsidR="00086F3F">
          <w:tab/>
        </w:r>
        <w:r w:rsidRPr="7645AF92" w:rsidR="7645AF92">
          <w:rPr>
            <w:rStyle w:val="Hiperligazn"/>
          </w:rPr>
          <w:t>Anexo 1.- Cambios propuestos por cada miembro del grupo</w:t>
        </w:r>
        <w:r w:rsidR="00086F3F">
          <w:tab/>
        </w:r>
        <w:r w:rsidR="00086F3F">
          <w:fldChar w:fldCharType="begin"/>
        </w:r>
        <w:r w:rsidR="00086F3F">
          <w:instrText>PAGEREF _Toc5442817 \h</w:instrText>
        </w:r>
        <w:r w:rsidR="00086F3F">
          <w:fldChar w:fldCharType="separate"/>
        </w:r>
        <w:r w:rsidRPr="7645AF92" w:rsidR="7645AF92">
          <w:rPr>
            <w:rStyle w:val="Hiperligazn"/>
          </w:rPr>
          <w:t>18</w:t>
        </w:r>
        <w:r w:rsidR="00086F3F">
          <w:fldChar w:fldCharType="end"/>
        </w:r>
      </w:hyperlink>
    </w:p>
    <w:p w:rsidR="6E71700A" w:rsidP="6E71700A" w:rsidRDefault="00344189" w14:paraId="2BCB3BAC" w14:textId="5426DAA6">
      <w:pPr>
        <w:pStyle w:val="Tboadecontidos3"/>
        <w:tabs>
          <w:tab w:val="left" w:pos="1200"/>
          <w:tab w:val="right" w:leader="dot" w:pos="8490"/>
        </w:tabs>
      </w:pPr>
      <w:hyperlink w:anchor="_Toc1371138776">
        <w:r w:rsidRPr="7645AF92" w:rsidR="7645AF92">
          <w:rPr>
            <w:rStyle w:val="Hiperligazn"/>
          </w:rPr>
          <w:t>3.1.1</w:t>
        </w:r>
        <w:r w:rsidR="00086F3F">
          <w:tab/>
        </w:r>
        <w:r w:rsidRPr="7645AF92" w:rsidR="7645AF92">
          <w:rPr>
            <w:rStyle w:val="Hiperligazn"/>
          </w:rPr>
          <w:t>Roque Otero Freiria</w:t>
        </w:r>
        <w:r w:rsidR="00086F3F">
          <w:tab/>
        </w:r>
        <w:r w:rsidR="00086F3F">
          <w:fldChar w:fldCharType="begin"/>
        </w:r>
        <w:r w:rsidR="00086F3F">
          <w:instrText>PAGEREF _Toc1371138776 \h</w:instrText>
        </w:r>
        <w:r w:rsidR="00086F3F">
          <w:fldChar w:fldCharType="separate"/>
        </w:r>
        <w:r w:rsidRPr="7645AF92" w:rsidR="7645AF92">
          <w:rPr>
            <w:rStyle w:val="Hiperligazn"/>
          </w:rPr>
          <w:t>18</w:t>
        </w:r>
        <w:r w:rsidR="00086F3F">
          <w:fldChar w:fldCharType="end"/>
        </w:r>
      </w:hyperlink>
    </w:p>
    <w:p w:rsidR="6E71700A" w:rsidP="6E71700A" w:rsidRDefault="00344189" w14:paraId="50F437F8" w14:textId="18B99382">
      <w:pPr>
        <w:pStyle w:val="Tboadecontidos3"/>
        <w:tabs>
          <w:tab w:val="left" w:pos="1200"/>
          <w:tab w:val="right" w:leader="dot" w:pos="8490"/>
        </w:tabs>
      </w:pPr>
      <w:hyperlink w:anchor="_Toc306753326">
        <w:r w:rsidRPr="7645AF92" w:rsidR="7645AF92">
          <w:rPr>
            <w:rStyle w:val="Hiperligazn"/>
          </w:rPr>
          <w:t>3.1.2</w:t>
        </w:r>
        <w:r w:rsidR="00086F3F">
          <w:tab/>
        </w:r>
        <w:r w:rsidRPr="7645AF92" w:rsidR="7645AF92">
          <w:rPr>
            <w:rStyle w:val="Hiperligazn"/>
          </w:rPr>
          <w:t>Carla Pereira Iglesias</w:t>
        </w:r>
        <w:r w:rsidR="00086F3F">
          <w:tab/>
        </w:r>
        <w:r w:rsidR="00086F3F">
          <w:fldChar w:fldCharType="begin"/>
        </w:r>
        <w:r w:rsidR="00086F3F">
          <w:instrText>PAGEREF _Toc306753326 \h</w:instrText>
        </w:r>
        <w:r w:rsidR="00086F3F">
          <w:fldChar w:fldCharType="separate"/>
        </w:r>
        <w:r w:rsidRPr="7645AF92" w:rsidR="7645AF92">
          <w:rPr>
            <w:rStyle w:val="Hiperligazn"/>
          </w:rPr>
          <w:t>18</w:t>
        </w:r>
        <w:r w:rsidR="00086F3F">
          <w:fldChar w:fldCharType="end"/>
        </w:r>
      </w:hyperlink>
    </w:p>
    <w:p w:rsidR="6E71700A" w:rsidP="6E71700A" w:rsidRDefault="00344189" w14:paraId="2EE68528" w14:textId="239AC88D">
      <w:pPr>
        <w:pStyle w:val="Tboadecontidos3"/>
        <w:tabs>
          <w:tab w:val="left" w:pos="1200"/>
          <w:tab w:val="right" w:leader="dot" w:pos="8490"/>
        </w:tabs>
      </w:pPr>
      <w:hyperlink w:anchor="_Toc1696210417">
        <w:r w:rsidRPr="7645AF92" w:rsidR="7645AF92">
          <w:rPr>
            <w:rStyle w:val="Hiperligazn"/>
          </w:rPr>
          <w:t>3.1.3</w:t>
        </w:r>
        <w:r w:rsidR="00086F3F">
          <w:tab/>
        </w:r>
        <w:r w:rsidRPr="7645AF92" w:rsidR="7645AF92">
          <w:rPr>
            <w:rStyle w:val="Hiperligazn"/>
          </w:rPr>
          <w:t>Lucía Picos Maiztegui</w:t>
        </w:r>
        <w:r w:rsidR="00086F3F">
          <w:tab/>
        </w:r>
        <w:r w:rsidR="00086F3F">
          <w:fldChar w:fldCharType="begin"/>
        </w:r>
        <w:r w:rsidR="00086F3F">
          <w:instrText>PAGEREF _Toc1696210417 \h</w:instrText>
        </w:r>
        <w:r w:rsidR="00086F3F">
          <w:fldChar w:fldCharType="separate"/>
        </w:r>
        <w:r w:rsidRPr="7645AF92" w:rsidR="7645AF92">
          <w:rPr>
            <w:rStyle w:val="Hiperligazn"/>
          </w:rPr>
          <w:t>18</w:t>
        </w:r>
        <w:r w:rsidR="00086F3F">
          <w:fldChar w:fldCharType="end"/>
        </w:r>
      </w:hyperlink>
    </w:p>
    <w:p w:rsidR="6E71700A" w:rsidP="3BE17A3B" w:rsidRDefault="00344189" w14:paraId="3722B3CA" w14:textId="007F6313">
      <w:pPr>
        <w:pStyle w:val="Tboadecontidos3"/>
        <w:tabs>
          <w:tab w:val="left" w:pos="1200"/>
          <w:tab w:val="right" w:leader="dot" w:pos="8490"/>
        </w:tabs>
      </w:pPr>
      <w:hyperlink w:anchor="_Toc1971715244">
        <w:r w:rsidRPr="7645AF92" w:rsidR="7645AF92">
          <w:rPr>
            <w:rStyle w:val="Hiperligazn"/>
          </w:rPr>
          <w:t>3.1.4</w:t>
        </w:r>
        <w:r w:rsidR="00086F3F">
          <w:tab/>
        </w:r>
        <w:r w:rsidRPr="7645AF92" w:rsidR="7645AF92">
          <w:rPr>
            <w:rStyle w:val="Hiperligazn"/>
          </w:rPr>
          <w:t>Alejandro Limia Sánchez</w:t>
        </w:r>
        <w:r w:rsidR="00086F3F">
          <w:tab/>
        </w:r>
        <w:r w:rsidR="00086F3F">
          <w:fldChar w:fldCharType="begin"/>
        </w:r>
        <w:r w:rsidR="00086F3F">
          <w:instrText>PAGEREF _Toc1971715244 \h</w:instrText>
        </w:r>
        <w:r w:rsidR="00086F3F">
          <w:fldChar w:fldCharType="separate"/>
        </w:r>
        <w:r w:rsidRPr="7645AF92" w:rsidR="7645AF92">
          <w:rPr>
            <w:rStyle w:val="Hiperligazn"/>
          </w:rPr>
          <w:t>18</w:t>
        </w:r>
        <w:r w:rsidR="00086F3F">
          <w:fldChar w:fldCharType="end"/>
        </w:r>
      </w:hyperlink>
    </w:p>
    <w:p w:rsidR="6E71700A" w:rsidP="7645AF92" w:rsidRDefault="00344189" w14:paraId="162FC1C7" w14:textId="7379FB9A">
      <w:pPr>
        <w:pStyle w:val="Tboadecontidos2"/>
        <w:tabs>
          <w:tab w:val="clear" w:pos="709"/>
          <w:tab w:val="clear" w:pos="8494"/>
          <w:tab w:val="left" w:pos="720"/>
          <w:tab w:val="right" w:leader="dot" w:pos="8490"/>
        </w:tabs>
      </w:pPr>
      <w:hyperlink w:anchor="_Toc1329743592">
        <w:r w:rsidRPr="7645AF92" w:rsidR="7645AF92">
          <w:rPr>
            <w:rStyle w:val="Hiperligazn"/>
          </w:rPr>
          <w:t>3.2</w:t>
        </w:r>
        <w:r w:rsidR="00086F3F">
          <w:tab/>
        </w:r>
        <w:r w:rsidRPr="7645AF92" w:rsidR="7645AF92">
          <w:rPr>
            <w:rStyle w:val="Hiperligazn"/>
          </w:rPr>
          <w:t>Anexo 2.- Bibliografía y material utilizado</w:t>
        </w:r>
        <w:r w:rsidR="00086F3F">
          <w:tab/>
        </w:r>
        <w:r w:rsidR="00086F3F">
          <w:fldChar w:fldCharType="begin"/>
        </w:r>
        <w:r w:rsidR="00086F3F">
          <w:instrText>PAGEREF _Toc1329743592 \h</w:instrText>
        </w:r>
        <w:r w:rsidR="00086F3F">
          <w:fldChar w:fldCharType="separate"/>
        </w:r>
        <w:r w:rsidRPr="7645AF92" w:rsidR="7645AF92">
          <w:rPr>
            <w:rStyle w:val="Hiperligazn"/>
          </w:rPr>
          <w:t>18</w:t>
        </w:r>
        <w:r w:rsidR="00086F3F">
          <w:fldChar w:fldCharType="end"/>
        </w:r>
      </w:hyperlink>
    </w:p>
    <w:p w:rsidR="3BE17A3B" w:rsidP="6FF557E7" w:rsidRDefault="00344189" w14:paraId="6F8C4D11" w14:textId="7B680394">
      <w:pPr>
        <w:pStyle w:val="Tboadecontidos2"/>
        <w:tabs>
          <w:tab w:val="clear" w:pos="709"/>
          <w:tab w:val="clear" w:pos="8494"/>
          <w:tab w:val="left" w:pos="720"/>
          <w:tab w:val="right" w:leader="dot" w:pos="8490"/>
        </w:tabs>
      </w:pPr>
      <w:hyperlink w:anchor="_Toc641414268">
        <w:r w:rsidRPr="7645AF92" w:rsidR="7645AF92">
          <w:rPr>
            <w:rStyle w:val="Hiperligazn"/>
          </w:rPr>
          <w:t>3.3</w:t>
        </w:r>
        <w:r w:rsidR="00086F3F">
          <w:tab/>
        </w:r>
        <w:r w:rsidRPr="7645AF92" w:rsidR="7645AF92">
          <w:rPr>
            <w:rStyle w:val="Hiperligazn"/>
          </w:rPr>
          <w:t>Anexo 3.- Relatorio de documentos asociados a éste</w:t>
        </w:r>
        <w:r w:rsidR="00086F3F">
          <w:tab/>
        </w:r>
        <w:r w:rsidR="00086F3F">
          <w:fldChar w:fldCharType="begin"/>
        </w:r>
        <w:r w:rsidR="00086F3F">
          <w:instrText>PAGEREF _Toc641414268 \h</w:instrText>
        </w:r>
        <w:r w:rsidR="00086F3F">
          <w:fldChar w:fldCharType="separate"/>
        </w:r>
        <w:r w:rsidRPr="7645AF92" w:rsidR="7645AF92">
          <w:rPr>
            <w:rStyle w:val="Hiperligazn"/>
          </w:rPr>
          <w:t>18</w:t>
        </w:r>
        <w:r w:rsidR="00086F3F">
          <w:fldChar w:fldCharType="end"/>
        </w:r>
      </w:hyperlink>
      <w:r w:rsidR="00086F3F">
        <w:fldChar w:fldCharType="end"/>
      </w:r>
    </w:p>
    <w:p w:rsidRPr="00F63D22" w:rsidR="008F7E73" w:rsidRDefault="008F7E73" w14:paraId="61829076" w14:textId="77777777">
      <w:pPr>
        <w:rPr>
          <w:lang w:val="es-ES"/>
        </w:rPr>
      </w:pPr>
    </w:p>
    <w:p w:rsidRPr="00F63D22" w:rsidR="009F4572" w:rsidP="00FB5C23" w:rsidRDefault="001D7957" w14:paraId="198FD934" w14:textId="77777777">
      <w:pPr>
        <w:pStyle w:val="Tboadecontidos1"/>
        <w:rPr>
          <w:rFonts w:ascii="Calibri" w:hAnsi="Calibri"/>
          <w:noProof/>
          <w:sz w:val="22"/>
          <w:szCs w:val="22"/>
          <w:lang w:val="es-ES_tradnl" w:eastAsia="gl-ES"/>
        </w:rPr>
      </w:pPr>
      <w:r w:rsidRPr="00F63D22">
        <w:rPr>
          <w:lang w:val="es-ES_tradnl"/>
        </w:rPr>
        <w:fldChar w:fldCharType="begin"/>
      </w:r>
      <w:r w:rsidRPr="00F63D22">
        <w:rPr>
          <w:lang w:val="es-ES_tradnl"/>
        </w:rPr>
        <w:instrText xml:space="preserve"> TOC \o "1-3" \h \z \u </w:instrText>
      </w:r>
      <w:r w:rsidRPr="00F63D22">
        <w:rPr>
          <w:lang w:val="es-ES_tradnl"/>
        </w:rPr>
        <w:fldChar w:fldCharType="separate"/>
      </w:r>
    </w:p>
    <w:p w:rsidRPr="00F63D22" w:rsidR="001D7957" w:rsidRDefault="001D7957" w14:paraId="3E731B68" w14:textId="77777777">
      <w:pPr>
        <w:rPr>
          <w:lang w:val="es-ES_tradnl"/>
        </w:rPr>
      </w:pPr>
      <w:r w:rsidRPr="00F63D22">
        <w:rPr>
          <w:lang w:val="es-ES_tradnl"/>
        </w:rPr>
        <w:fldChar w:fldCharType="end"/>
      </w:r>
    </w:p>
    <w:p w:rsidRPr="00F63D22" w:rsidR="00211400" w:rsidP="6E71700A" w:rsidRDefault="00211400" w14:paraId="58EDF828" w14:textId="68E8FAE4">
      <w:pPr>
        <w:rPr>
          <w:i/>
          <w:iCs/>
          <w:color w:val="FF0000"/>
          <w:sz w:val="18"/>
          <w:szCs w:val="18"/>
          <w:lang w:val="es-ES"/>
        </w:rPr>
      </w:pPr>
    </w:p>
    <w:p w:rsidRPr="00F63D22" w:rsidR="00211400" w:rsidP="001061FB" w:rsidRDefault="00211400" w14:paraId="10A3B0C1" w14:textId="77777777">
      <w:pPr>
        <w:rPr>
          <w:lang w:val="es-ES_tradnl"/>
        </w:rPr>
      </w:pPr>
    </w:p>
    <w:p w:rsidRPr="00F63D22" w:rsidR="00211400" w:rsidP="001061FB" w:rsidRDefault="00211400" w14:paraId="17AD93B2" w14:textId="77777777">
      <w:pPr>
        <w:rPr>
          <w:lang w:val="es-ES_tradnl"/>
        </w:rPr>
      </w:pPr>
    </w:p>
    <w:p w:rsidRPr="00F63D22" w:rsidR="00211400" w:rsidP="001061FB" w:rsidRDefault="00211400" w14:paraId="66204FF1" w14:textId="77777777">
      <w:pPr>
        <w:rPr>
          <w:lang w:val="es-ES_tradnl"/>
        </w:rPr>
      </w:pPr>
    </w:p>
    <w:p w:rsidRPr="00F63D22" w:rsidR="00211400" w:rsidP="001061FB" w:rsidRDefault="00211400" w14:paraId="2DBF0D7D" w14:textId="77777777">
      <w:pPr>
        <w:rPr>
          <w:lang w:val="es-ES_tradnl"/>
        </w:rPr>
      </w:pPr>
    </w:p>
    <w:p w:rsidRPr="00F63D22" w:rsidR="00211400" w:rsidP="001061FB" w:rsidRDefault="00211400" w14:paraId="6B62F1B3" w14:textId="77777777">
      <w:pPr>
        <w:rPr>
          <w:lang w:val="es-ES_tradnl"/>
        </w:rPr>
      </w:pPr>
    </w:p>
    <w:p w:rsidR="006B6897" w:rsidP="001061FB" w:rsidRDefault="006B6897" w14:paraId="02F2C34E" w14:textId="77777777">
      <w:pPr>
        <w:rPr>
          <w:lang w:val="es-ES_tradnl"/>
        </w:rPr>
        <w:sectPr w:rsidR="006B6897" w:rsidSect="00650F9D">
          <w:headerReference w:type="default" r:id="rId10"/>
          <w:footerReference w:type="default" r:id="rId11"/>
          <w:pgSz w:w="11906" w:h="16838" w:orient="portrait"/>
          <w:pgMar w:top="1270" w:right="1701" w:bottom="1417" w:left="1701" w:header="708" w:footer="708" w:gutter="0"/>
          <w:pgNumType w:fmt="lowerRoman" w:start="1"/>
          <w:cols w:space="708"/>
          <w:docGrid w:linePitch="360"/>
        </w:sectPr>
      </w:pPr>
    </w:p>
    <w:p w:rsidRPr="00F63D22" w:rsidR="001061FB" w:rsidP="001061FB" w:rsidRDefault="001061FB" w14:paraId="680A4E5D" w14:textId="77777777">
      <w:pPr>
        <w:rPr>
          <w:lang w:val="es-ES_tradnl"/>
        </w:rPr>
      </w:pPr>
    </w:p>
    <w:p w:rsidRPr="006B6897" w:rsidR="00405635" w:rsidP="00405635" w:rsidRDefault="00405635" w14:paraId="080DA54E" w14:textId="2D35D0F6">
      <w:pPr>
        <w:pStyle w:val="Ttulo1"/>
        <w:rPr>
          <w:lang w:val="es-ES"/>
        </w:rPr>
      </w:pPr>
      <w:bookmarkStart w:name="_Toc1147983732" w:id="2"/>
      <w:bookmarkStart w:name="_Toc1937213801" w:id="3"/>
      <w:r w:rsidRPr="006B6897">
        <w:rPr>
          <w:lang w:val="es-ES"/>
        </w:rPr>
        <w:t>Información sobre la práctica a realizar</w:t>
      </w:r>
      <w:bookmarkEnd w:id="2"/>
      <w:bookmarkEnd w:id="3"/>
    </w:p>
    <w:p w:rsidRPr="00D64874" w:rsidR="001061FB" w:rsidP="00405635" w:rsidRDefault="008C725B" w14:paraId="3E05BF1D" w14:textId="3981F312">
      <w:pPr>
        <w:pStyle w:val="Ttulo2"/>
        <w:rPr>
          <w:lang w:val="es-ES"/>
        </w:rPr>
      </w:pPr>
      <w:r w:rsidRPr="00D64874">
        <w:rPr>
          <w:lang w:val="es-ES"/>
        </w:rPr>
        <w:t xml:space="preserve"> </w:t>
      </w:r>
      <w:bookmarkStart w:name="_Toc927739248" w:id="4"/>
      <w:bookmarkStart w:name="_Toc127273364" w:id="5"/>
      <w:r w:rsidRPr="00D64874" w:rsidR="00405635">
        <w:rPr>
          <w:lang w:val="es-ES"/>
        </w:rPr>
        <w:t>Descripción de la práctica</w:t>
      </w:r>
      <w:bookmarkEnd w:id="4"/>
      <w:bookmarkEnd w:id="5"/>
    </w:p>
    <w:p w:rsidRPr="00291E09" w:rsidR="001061FB" w:rsidP="25FDFBC2" w:rsidRDefault="27A65C71" w14:paraId="19219836" w14:textId="48132760">
      <w:pPr>
        <w:jc w:val="both"/>
        <w:rPr>
          <w:lang w:val="es-ES"/>
        </w:rPr>
      </w:pPr>
      <w:r w:rsidRPr="00291E09">
        <w:rPr>
          <w:lang w:val="es-ES"/>
        </w:rPr>
        <w:t>L</w:t>
      </w:r>
      <w:r w:rsidRPr="00291E09" w:rsidR="7343A211">
        <w:rPr>
          <w:lang w:val="es-ES"/>
        </w:rPr>
        <w:t>a práctica consiste en la creación y descripción de un proceso de control de cambios</w:t>
      </w:r>
      <w:r w:rsidRPr="00291E09" w:rsidR="001C3AA3">
        <w:rPr>
          <w:lang w:val="es-ES"/>
        </w:rPr>
        <w:t>, describiendo las</w:t>
      </w:r>
      <w:r w:rsidRPr="00291E09" w:rsidR="00B201B6">
        <w:rPr>
          <w:lang w:val="es-ES"/>
        </w:rPr>
        <w:t xml:space="preserve"> distintas</w:t>
      </w:r>
      <w:r w:rsidRPr="00291E09" w:rsidR="00B32ACE">
        <w:rPr>
          <w:lang w:val="es-ES"/>
        </w:rPr>
        <w:t xml:space="preserve"> actividades a realizar para garantizar un</w:t>
      </w:r>
      <w:r w:rsidRPr="00291E09" w:rsidR="00271875">
        <w:rPr>
          <w:lang w:val="es-ES"/>
        </w:rPr>
        <w:t xml:space="preserve"> sistema completo y funcional.</w:t>
      </w:r>
      <w:r w:rsidRPr="00291E09" w:rsidR="00291E09">
        <w:rPr>
          <w:lang w:val="es-ES"/>
        </w:rPr>
        <w:t xml:space="preserve"> </w:t>
      </w:r>
      <w:r w:rsidR="00680CFC">
        <w:rPr>
          <w:lang w:val="es-ES"/>
        </w:rPr>
        <w:t xml:space="preserve">Las actividades </w:t>
      </w:r>
      <w:r w:rsidR="00E27416">
        <w:rPr>
          <w:lang w:val="es-ES"/>
        </w:rPr>
        <w:t>se reflejan mediante un diagrama conjunto y cada una cuenta con una descripción personalizada y una plantilla que seguir</w:t>
      </w:r>
      <w:r w:rsidR="00666446">
        <w:rPr>
          <w:lang w:val="es-ES"/>
        </w:rPr>
        <w:t>.</w:t>
      </w:r>
      <w:r w:rsidR="00E27416">
        <w:rPr>
          <w:lang w:val="es-ES"/>
        </w:rPr>
        <w:t xml:space="preserve"> </w:t>
      </w:r>
    </w:p>
    <w:p w:rsidRPr="00F63D22" w:rsidR="00211400" w:rsidP="001061FB" w:rsidRDefault="00211400" w14:paraId="296FEF7D" w14:textId="77777777">
      <w:pPr>
        <w:rPr>
          <w:lang w:val="es-ES_tradnl"/>
        </w:rPr>
      </w:pPr>
    </w:p>
    <w:p w:rsidRPr="00F63D22" w:rsidR="00211400" w:rsidP="001061FB" w:rsidRDefault="00211400" w14:paraId="7194DBDC" w14:textId="77777777">
      <w:pPr>
        <w:rPr>
          <w:lang w:val="es-ES_tradnl"/>
        </w:rPr>
      </w:pPr>
    </w:p>
    <w:p w:rsidRPr="00F63D22" w:rsidR="001061FB" w:rsidP="001061FB" w:rsidRDefault="001061FB" w14:paraId="769D0D3C" w14:textId="77777777">
      <w:pPr>
        <w:rPr>
          <w:lang w:val="es-ES_tradnl"/>
        </w:rPr>
      </w:pPr>
    </w:p>
    <w:p w:rsidRPr="00F63D22" w:rsidR="001061FB" w:rsidP="00405635" w:rsidRDefault="003036AA" w14:paraId="5192F32C" w14:textId="527C8A15">
      <w:pPr>
        <w:pStyle w:val="Ttulo2"/>
        <w:rPr>
          <w:lang w:val="es-ES"/>
        </w:rPr>
      </w:pPr>
      <w:bookmarkStart w:name="_Toc334253096" w:id="6"/>
      <w:bookmarkStart w:name="_Toc1534603443" w:id="7"/>
      <w:r w:rsidRPr="1764AD12">
        <w:rPr>
          <w:lang w:val="es-ES"/>
        </w:rPr>
        <w:t>D</w:t>
      </w:r>
      <w:r w:rsidRPr="1764AD12" w:rsidR="003420D3">
        <w:rPr>
          <w:lang w:val="es-ES"/>
        </w:rPr>
        <w:t>escripción del grupo de trabajo</w:t>
      </w:r>
      <w:bookmarkEnd w:id="6"/>
      <w:bookmarkEnd w:id="7"/>
    </w:p>
    <w:p w:rsidRPr="00F63D22" w:rsidR="001061FB" w:rsidP="001061FB" w:rsidRDefault="001724F3" w14:paraId="54CD245A" w14:textId="1BE7A842">
      <w:pPr>
        <w:rPr>
          <w:lang w:val="es-ES_tradnl"/>
        </w:rPr>
      </w:pPr>
      <w:r>
        <w:rPr>
          <w:lang w:val="es-ES_tradnl"/>
        </w:rPr>
        <w:t>Grupo 4:</w:t>
      </w:r>
    </w:p>
    <w:p w:rsidR="009472F4" w:rsidP="009472F4" w:rsidRDefault="009472F4" w14:paraId="590FCF89" w14:textId="196AD9E2">
      <w:pPr>
        <w:pStyle w:val="Pargrafodelista"/>
        <w:numPr>
          <w:ilvl w:val="0"/>
          <w:numId w:val="41"/>
        </w:numPr>
        <w:rPr>
          <w:lang w:val="es-ES_tradnl"/>
        </w:rPr>
      </w:pPr>
      <w:r>
        <w:rPr>
          <w:lang w:val="es-ES_tradnl"/>
        </w:rPr>
        <w:t>Carla Pereira Iglesias</w:t>
      </w:r>
      <w:r w:rsidR="005E3032">
        <w:rPr>
          <w:lang w:val="es-ES_tradnl"/>
        </w:rPr>
        <w:t xml:space="preserve">: </w:t>
      </w:r>
      <w:r w:rsidR="00F3148D">
        <w:rPr>
          <w:lang w:val="es-ES_tradnl"/>
        </w:rPr>
        <w:t>jefe de grupo, desarrollador de actividades.</w:t>
      </w:r>
    </w:p>
    <w:p w:rsidR="009472F4" w:rsidP="009472F4" w:rsidRDefault="009472F4" w14:paraId="7BEE240E" w14:textId="5A8EEA4E">
      <w:pPr>
        <w:pStyle w:val="Pargrafodelista"/>
        <w:numPr>
          <w:ilvl w:val="0"/>
          <w:numId w:val="41"/>
        </w:numPr>
        <w:rPr>
          <w:lang w:val="es-ES_tradnl"/>
        </w:rPr>
      </w:pPr>
      <w:r>
        <w:rPr>
          <w:lang w:val="es-ES_tradnl"/>
        </w:rPr>
        <w:t>Alejandro Limia</w:t>
      </w:r>
      <w:r w:rsidR="003620AE">
        <w:rPr>
          <w:lang w:val="es-ES_tradnl"/>
        </w:rPr>
        <w:t xml:space="preserve"> Sánc</w:t>
      </w:r>
      <w:r w:rsidR="00DC588C">
        <w:rPr>
          <w:lang w:val="es-ES_tradnl"/>
        </w:rPr>
        <w:t>he</w:t>
      </w:r>
      <w:r w:rsidR="003620AE">
        <w:rPr>
          <w:lang w:val="es-ES_tradnl"/>
        </w:rPr>
        <w:t>z</w:t>
      </w:r>
      <w:r w:rsidR="005E3032">
        <w:rPr>
          <w:lang w:val="es-ES_tradnl"/>
        </w:rPr>
        <w:t xml:space="preserve">: </w:t>
      </w:r>
      <w:r w:rsidR="00D621BE">
        <w:rPr>
          <w:lang w:val="es-ES_tradnl"/>
        </w:rPr>
        <w:t>gestor documental</w:t>
      </w:r>
      <w:r w:rsidR="00F3148D">
        <w:rPr>
          <w:lang w:val="es-ES_tradnl"/>
        </w:rPr>
        <w:t>, desarrollador de actividades.</w:t>
      </w:r>
    </w:p>
    <w:p w:rsidR="009472F4" w:rsidP="009472F4" w:rsidRDefault="009472F4" w14:paraId="361BBA79" w14:textId="090688F5">
      <w:pPr>
        <w:pStyle w:val="Pargrafodelista"/>
        <w:numPr>
          <w:ilvl w:val="0"/>
          <w:numId w:val="41"/>
        </w:numPr>
        <w:rPr>
          <w:lang w:val="es-ES_tradnl"/>
        </w:rPr>
      </w:pPr>
      <w:r>
        <w:rPr>
          <w:lang w:val="es-ES_tradnl"/>
        </w:rPr>
        <w:t>Roque Otero</w:t>
      </w:r>
      <w:r w:rsidR="003620AE">
        <w:rPr>
          <w:lang w:val="es-ES_tradnl"/>
        </w:rPr>
        <w:t xml:space="preserve"> </w:t>
      </w:r>
      <w:proofErr w:type="spellStart"/>
      <w:r w:rsidR="003620AE">
        <w:rPr>
          <w:lang w:val="es-ES_tradnl"/>
        </w:rPr>
        <w:t>Freiria</w:t>
      </w:r>
      <w:proofErr w:type="spellEnd"/>
      <w:r w:rsidR="005E3032">
        <w:rPr>
          <w:lang w:val="es-ES_tradnl"/>
        </w:rPr>
        <w:t>:</w:t>
      </w:r>
      <w:r w:rsidR="001F77F8">
        <w:rPr>
          <w:lang w:val="es-ES_tradnl"/>
        </w:rPr>
        <w:t xml:space="preserve"> gestor de cambios, desarrollador de actividades.</w:t>
      </w:r>
    </w:p>
    <w:p w:rsidRPr="009472F4" w:rsidR="009472F4" w:rsidP="009472F4" w:rsidRDefault="009472F4" w14:paraId="77CF86BD" w14:textId="7AA57A59">
      <w:pPr>
        <w:pStyle w:val="Pargrafodelista"/>
        <w:numPr>
          <w:ilvl w:val="0"/>
          <w:numId w:val="41"/>
        </w:numPr>
        <w:rPr>
          <w:lang w:val="es-ES_tradnl"/>
        </w:rPr>
      </w:pPr>
      <w:r>
        <w:rPr>
          <w:lang w:val="es-ES_tradnl"/>
        </w:rPr>
        <w:t>Lucía Picos Maiztegui</w:t>
      </w:r>
      <w:r w:rsidR="005E3032">
        <w:rPr>
          <w:lang w:val="es-ES_tradnl"/>
        </w:rPr>
        <w:t>:</w:t>
      </w:r>
      <w:r w:rsidR="001F77F8">
        <w:rPr>
          <w:lang w:val="es-ES_tradnl"/>
        </w:rPr>
        <w:t xml:space="preserve"> </w:t>
      </w:r>
      <w:r w:rsidR="00681E71">
        <w:rPr>
          <w:lang w:val="es-ES_tradnl"/>
        </w:rPr>
        <w:t xml:space="preserve">control de calidad, </w:t>
      </w:r>
      <w:r w:rsidR="00887C8D">
        <w:rPr>
          <w:lang w:val="es-ES_tradnl"/>
        </w:rPr>
        <w:t>desarrollador de actividades.</w:t>
      </w:r>
    </w:p>
    <w:p w:rsidRPr="00F63D22" w:rsidR="001061FB" w:rsidP="001061FB" w:rsidRDefault="001061FB" w14:paraId="1231BE67" w14:textId="77777777">
      <w:pPr>
        <w:rPr>
          <w:lang w:val="es-ES_tradnl"/>
        </w:rPr>
      </w:pPr>
    </w:p>
    <w:p w:rsidRPr="00F63D22" w:rsidR="001061FB" w:rsidP="001061FB" w:rsidRDefault="001061FB" w14:paraId="36FEB5B0" w14:textId="77777777">
      <w:pPr>
        <w:rPr>
          <w:lang w:val="es-ES_tradnl"/>
        </w:rPr>
      </w:pPr>
    </w:p>
    <w:p w:rsidRPr="00F63D22" w:rsidR="001061FB" w:rsidP="001061FB" w:rsidRDefault="001061FB" w14:paraId="30D7AA69" w14:textId="77777777">
      <w:pPr>
        <w:rPr>
          <w:lang w:val="es-ES_tradnl"/>
        </w:rPr>
      </w:pPr>
    </w:p>
    <w:p w:rsidRPr="00F63D22" w:rsidR="001061FB" w:rsidP="001061FB" w:rsidRDefault="001061FB" w14:paraId="7196D064" w14:textId="77777777">
      <w:pPr>
        <w:rPr>
          <w:lang w:val="es-ES_tradnl"/>
        </w:rPr>
      </w:pPr>
    </w:p>
    <w:p w:rsidRPr="00F63D22" w:rsidR="001061FB" w:rsidP="001061FB" w:rsidRDefault="001061FB" w14:paraId="34FF1C98" w14:textId="77777777">
      <w:pPr>
        <w:rPr>
          <w:lang w:val="es-ES_tradnl"/>
        </w:rPr>
      </w:pPr>
    </w:p>
    <w:p w:rsidRPr="0052653F" w:rsidR="00211400" w:rsidP="001061FB" w:rsidRDefault="00EF580D" w14:paraId="48A21919" w14:textId="0628D5AE">
      <w:pPr>
        <w:pStyle w:val="Ttulo2"/>
        <w:rPr>
          <w:lang w:val="es-ES"/>
        </w:rPr>
      </w:pPr>
      <w:bookmarkStart w:name="_Toc352297848" w:id="8"/>
      <w:bookmarkStart w:name="_Toc1053406874" w:id="9"/>
      <w:r w:rsidRPr="1764AD12">
        <w:rPr>
          <w:lang w:val="es-ES"/>
        </w:rPr>
        <w:t>Seguimiento</w:t>
      </w:r>
      <w:r w:rsidRPr="1764AD12" w:rsidR="003420D3">
        <w:rPr>
          <w:lang w:val="es-ES"/>
        </w:rPr>
        <w:t xml:space="preserve"> de la </w:t>
      </w:r>
      <w:r w:rsidRPr="1764AD12" w:rsidR="00F63D22">
        <w:rPr>
          <w:lang w:val="es-ES"/>
        </w:rPr>
        <w:t>práctica</w:t>
      </w:r>
      <w:bookmarkEnd w:id="8"/>
      <w:bookmarkEnd w:id="9"/>
    </w:p>
    <w:p w:rsidR="00DC588C" w:rsidP="00DC588C" w:rsidRDefault="00DC588C" w14:paraId="13B14159" w14:textId="6F8033F6">
      <w:pPr>
        <w:pStyle w:val="Pargrafodelista"/>
        <w:numPr>
          <w:ilvl w:val="0"/>
          <w:numId w:val="41"/>
        </w:numPr>
        <w:rPr>
          <w:lang w:val="es-ES_tradnl"/>
        </w:rPr>
      </w:pPr>
      <w:r>
        <w:rPr>
          <w:lang w:val="es-ES_tradnl"/>
        </w:rPr>
        <w:t>Carla Pereira Iglesias: 2</w:t>
      </w:r>
      <w:r w:rsidR="0052653F">
        <w:rPr>
          <w:lang w:val="es-ES_tradnl"/>
        </w:rPr>
        <w:t>,5</w:t>
      </w:r>
      <w:r>
        <w:rPr>
          <w:lang w:val="es-ES_tradnl"/>
        </w:rPr>
        <w:t xml:space="preserve"> horas </w:t>
      </w:r>
    </w:p>
    <w:p w:rsidR="00DC588C" w:rsidP="00DC588C" w:rsidRDefault="00DC588C" w14:paraId="1224B439" w14:textId="72003122">
      <w:pPr>
        <w:pStyle w:val="Pargrafodelista"/>
        <w:numPr>
          <w:ilvl w:val="0"/>
          <w:numId w:val="41"/>
        </w:numPr>
        <w:rPr>
          <w:lang w:val="es-ES_tradnl"/>
        </w:rPr>
      </w:pPr>
      <w:r>
        <w:rPr>
          <w:lang w:val="es-ES_tradnl"/>
        </w:rPr>
        <w:t>Alejandro Limia Sánchez</w:t>
      </w:r>
      <w:r w:rsidR="0052653F">
        <w:rPr>
          <w:lang w:val="es-ES_tradnl"/>
        </w:rPr>
        <w:t>: 2,5 horas</w:t>
      </w:r>
    </w:p>
    <w:p w:rsidR="00DC588C" w:rsidP="00DC588C" w:rsidRDefault="00DC588C" w14:paraId="2522ADB9" w14:textId="668E904E">
      <w:pPr>
        <w:pStyle w:val="Pargrafodelista"/>
        <w:numPr>
          <w:ilvl w:val="0"/>
          <w:numId w:val="41"/>
        </w:numPr>
        <w:rPr>
          <w:lang w:val="es-ES_tradnl"/>
        </w:rPr>
      </w:pPr>
      <w:r>
        <w:rPr>
          <w:lang w:val="es-ES_tradnl"/>
        </w:rPr>
        <w:t xml:space="preserve">Roque Otero </w:t>
      </w:r>
      <w:proofErr w:type="spellStart"/>
      <w:r>
        <w:rPr>
          <w:lang w:val="es-ES_tradnl"/>
        </w:rPr>
        <w:t>Freiria</w:t>
      </w:r>
      <w:proofErr w:type="spellEnd"/>
      <w:r w:rsidR="0052653F">
        <w:rPr>
          <w:lang w:val="es-ES_tradnl"/>
        </w:rPr>
        <w:t>: 2,5 horas</w:t>
      </w:r>
    </w:p>
    <w:p w:rsidRPr="009472F4" w:rsidR="00DC588C" w:rsidP="00DC588C" w:rsidRDefault="00DC588C" w14:paraId="3E6F62D5" w14:textId="2B71CAF2">
      <w:pPr>
        <w:pStyle w:val="Pargrafodelista"/>
        <w:numPr>
          <w:ilvl w:val="0"/>
          <w:numId w:val="41"/>
        </w:numPr>
        <w:rPr>
          <w:lang w:val="es-ES_tradnl"/>
        </w:rPr>
      </w:pPr>
      <w:r>
        <w:rPr>
          <w:lang w:val="es-ES_tradnl"/>
        </w:rPr>
        <w:t>Lucía Picos Maiztegui</w:t>
      </w:r>
      <w:r w:rsidR="0052653F">
        <w:rPr>
          <w:lang w:val="es-ES_tradnl"/>
        </w:rPr>
        <w:t>: 2,5 horas</w:t>
      </w:r>
    </w:p>
    <w:p w:rsidRPr="00F63D22" w:rsidR="00211400" w:rsidP="001061FB" w:rsidRDefault="00211400" w14:paraId="6BD18F9B" w14:textId="77777777">
      <w:pPr>
        <w:rPr>
          <w:lang w:val="es-ES_tradnl"/>
        </w:rPr>
      </w:pPr>
    </w:p>
    <w:p w:rsidRPr="00F63D22" w:rsidR="00211400" w:rsidP="001061FB" w:rsidRDefault="00211400" w14:paraId="238601FE" w14:textId="77777777">
      <w:pPr>
        <w:rPr>
          <w:lang w:val="es-ES_tradnl"/>
        </w:rPr>
      </w:pPr>
    </w:p>
    <w:p w:rsidRPr="00F63D22" w:rsidR="001061FB" w:rsidP="001061FB" w:rsidRDefault="001061FB" w14:paraId="0F3CABC7" w14:textId="77777777">
      <w:pPr>
        <w:rPr>
          <w:lang w:val="es-ES_tradnl"/>
        </w:rPr>
      </w:pPr>
      <w:r w:rsidRPr="00F63D22">
        <w:rPr>
          <w:lang w:val="es-ES_tradnl"/>
        </w:rPr>
        <w:br w:type="page"/>
      </w:r>
    </w:p>
    <w:p w:rsidRPr="00F63D22" w:rsidR="00211400" w:rsidP="4390E818" w:rsidRDefault="00211400" w14:paraId="5B08B5D1" w14:textId="0D970665">
      <w:pPr>
        <w:pStyle w:val="Ttulo1"/>
        <w:rPr>
          <w:lang w:val="es-ES"/>
        </w:rPr>
      </w:pPr>
      <w:bookmarkStart w:name="_Toc1913382116" w:id="10"/>
      <w:bookmarkStart w:name="_Toc596049937" w:id="11"/>
      <w:r w:rsidRPr="4390E818" w:rsidR="00405635">
        <w:rPr>
          <w:lang w:val="es-ES"/>
        </w:rPr>
        <w:t>DOCUMENTACIÓN</w:t>
      </w:r>
      <w:r w:rsidRPr="4390E818" w:rsidR="008F7E73">
        <w:rPr>
          <w:lang w:val="es-ES"/>
        </w:rPr>
        <w:t xml:space="preserve"> DE LA PRÁCTICA</w:t>
      </w:r>
      <w:bookmarkEnd w:id="10"/>
      <w:bookmarkEnd w:id="11"/>
    </w:p>
    <w:p w:rsidR="00211400" w:rsidP="000325D2" w:rsidRDefault="00F512EB" w14:paraId="2477E51F" w14:textId="27390D3D">
      <w:pPr>
        <w:pStyle w:val="Ttulo2"/>
        <w:rPr>
          <w:lang w:val="es-ES"/>
        </w:rPr>
      </w:pPr>
      <w:bookmarkStart w:name="_Toc327879026" w:id="12"/>
      <w:bookmarkStart w:name="_Toc263821660" w:id="13"/>
      <w:r w:rsidRPr="1764AD12">
        <w:rPr>
          <w:lang w:val="es-ES"/>
        </w:rPr>
        <w:t>Descripción del proceso de control de cambios</w:t>
      </w:r>
      <w:bookmarkEnd w:id="12"/>
      <w:bookmarkEnd w:id="13"/>
    </w:p>
    <w:p w:rsidR="00434B9B" w:rsidP="00B87CC6" w:rsidRDefault="00B87CC6" w14:paraId="6E4B1B87" w14:textId="3F15E733">
      <w:pPr>
        <w:pStyle w:val="Normalweb"/>
        <w:jc w:val="both"/>
      </w:pPr>
      <w:r>
        <w:t xml:space="preserve">El primer paso para poder realizar un cambio es identificar y notificar una propuesta </w:t>
      </w:r>
      <w:r w:rsidR="00625C73">
        <w:t xml:space="preserve">para analizar si la </w:t>
      </w:r>
      <w:r w:rsidR="000F61E5">
        <w:t>modificación es necesaria y procede llevarla a cabo</w:t>
      </w:r>
      <w:r w:rsidR="00625C73">
        <w:t xml:space="preserve">. Una vez que se determina </w:t>
      </w:r>
      <w:r w:rsidR="00D44D70">
        <w:t>si</w:t>
      </w:r>
      <w:r w:rsidR="00625C73">
        <w:t xml:space="preserve"> el cambio se realizará</w:t>
      </w:r>
      <w:r w:rsidR="00D44D70">
        <w:t xml:space="preserve"> o no</w:t>
      </w:r>
      <w:r w:rsidR="00625C73">
        <w:t xml:space="preserve">, </w:t>
      </w:r>
      <w:r w:rsidR="00B86798">
        <w:t xml:space="preserve">nos disponemos a hacer </w:t>
      </w:r>
      <w:r w:rsidR="000F5212">
        <w:t>una evaluación</w:t>
      </w:r>
      <w:r w:rsidR="00625C73">
        <w:t xml:space="preserve"> de las propuestas en función de </w:t>
      </w:r>
      <w:r w:rsidR="000F5212">
        <w:t>un análisis exhaustivo de recursos</w:t>
      </w:r>
      <w:r w:rsidR="00115823">
        <w:t xml:space="preserve"> e importancia de la modificación</w:t>
      </w:r>
      <w:r w:rsidR="00532C9C">
        <w:t xml:space="preserve">. Este </w:t>
      </w:r>
      <w:r w:rsidR="0023705D">
        <w:t xml:space="preserve">listado </w:t>
      </w:r>
      <w:r w:rsidR="00625C73">
        <w:t>se ordena según la prioridad</w:t>
      </w:r>
      <w:r w:rsidR="00AD0287">
        <w:t xml:space="preserve"> de cada propuesta</w:t>
      </w:r>
      <w:r w:rsidR="00625C73">
        <w:t xml:space="preserve">. </w:t>
      </w:r>
    </w:p>
    <w:p w:rsidR="00625C73" w:rsidP="00B87CC6" w:rsidRDefault="00625C73" w14:paraId="17E203F1" w14:textId="71C5BEDE">
      <w:pPr>
        <w:pStyle w:val="Normalweb"/>
        <w:jc w:val="both"/>
      </w:pPr>
      <w:r>
        <w:t xml:space="preserve">A partir de esta lista preliminar de cambios candidatos a implementarse, se discute la </w:t>
      </w:r>
      <w:r w:rsidR="00823275">
        <w:t>aceptación</w:t>
      </w:r>
      <w:r>
        <w:t xml:space="preserve"> de su inclusión en el proyecto, y</w:t>
      </w:r>
      <w:r w:rsidR="00823275">
        <w:t>,</w:t>
      </w:r>
      <w:r>
        <w:t xml:space="preserve"> si se continúa con el proceso, se discute cómo se llevará a cabo la inclusión mediante una planificación temporal y una asignación de recursos</w:t>
      </w:r>
      <w:r w:rsidR="00457A39">
        <w:t>.</w:t>
      </w:r>
    </w:p>
    <w:p w:rsidR="00625C73" w:rsidP="00B87CC6" w:rsidRDefault="00862AB2" w14:paraId="54BDEC39" w14:textId="5DE38E08">
      <w:pPr>
        <w:pStyle w:val="Normalweb"/>
        <w:jc w:val="both"/>
      </w:pPr>
      <w:r w:rsidR="00862AB2">
        <w:rPr/>
        <w:t>Una vez</w:t>
      </w:r>
      <w:r w:rsidR="00625C73">
        <w:rPr/>
        <w:t xml:space="preserve"> ya se </w:t>
      </w:r>
      <w:r w:rsidR="00862AB2">
        <w:rPr/>
        <w:t xml:space="preserve">ha </w:t>
      </w:r>
      <w:r w:rsidR="00625C73">
        <w:rPr/>
        <w:t>determina</w:t>
      </w:r>
      <w:r w:rsidR="00862AB2">
        <w:rPr/>
        <w:t>do</w:t>
      </w:r>
      <w:r w:rsidR="00625C73">
        <w:rPr/>
        <w:t xml:space="preserve"> cómo se procederá con la modificación, </w:t>
      </w:r>
      <w:r w:rsidR="00991E90">
        <w:rPr/>
        <w:t>el cambio se</w:t>
      </w:r>
      <w:r w:rsidR="00625C73">
        <w:rPr/>
        <w:t xml:space="preserve"> incluye en el proyecto y se llevan a cabo una serie de pruebas y análisis para verificar que todo </w:t>
      </w:r>
      <w:r w:rsidR="00F625A1">
        <w:rPr/>
        <w:t>es</w:t>
      </w:r>
      <w:r w:rsidR="00625C73">
        <w:rPr/>
        <w:t xml:space="preserve"> correcto. En caso afirmativo, se recogen los cambios incluidos en la nueva versión y se distribuye la misma, notificando los cambios a los interesados en el proyecto.</w:t>
      </w:r>
    </w:p>
    <w:p w:rsidR="4390E818" w:rsidP="4390E818" w:rsidRDefault="4390E818" w14:paraId="4C8AC573" w14:textId="29184233">
      <w:pPr>
        <w:pStyle w:val="Normalweb"/>
        <w:jc w:val="both"/>
      </w:pPr>
    </w:p>
    <w:p w:rsidRPr="00625C73" w:rsidR="00625C73" w:rsidP="00625C73" w:rsidRDefault="00625C73" w14:paraId="739626C6" w14:textId="77777777">
      <w:pPr>
        <w:rPr>
          <w:lang w:val="es-ES"/>
        </w:rPr>
      </w:pPr>
    </w:p>
    <w:p w:rsidR="00F512EB" w:rsidP="001061FB" w:rsidRDefault="00F512EB" w14:paraId="16DEB4AB" w14:textId="77777777">
      <w:pPr>
        <w:rPr>
          <w:szCs w:val="18"/>
          <w:lang w:val="es-ES_tradnl"/>
        </w:rPr>
      </w:pPr>
    </w:p>
    <w:p w:rsidR="00F512EB" w:rsidP="004D546D" w:rsidRDefault="00F512EB" w14:paraId="5DC4766E" w14:textId="4D5D9FE3">
      <w:pPr>
        <w:pStyle w:val="Ttulo2"/>
        <w:rPr>
          <w:lang w:val="es-ES"/>
        </w:rPr>
      </w:pPr>
      <w:bookmarkStart w:name="_Toc22216998" w:id="14"/>
      <w:bookmarkStart w:name="_Toc2010866821" w:id="15"/>
      <w:r w:rsidRPr="0BBFBDCC">
        <w:rPr>
          <w:lang w:val="es-ES"/>
        </w:rPr>
        <w:t>Diagrama de actividades</w:t>
      </w:r>
      <w:bookmarkEnd w:id="14"/>
      <w:bookmarkEnd w:id="15"/>
    </w:p>
    <w:p w:rsidR="0BBFBDCC" w:rsidP="0BBFBDCC" w:rsidRDefault="05364A5B" w14:paraId="1E91AE8F" w14:textId="2DBB377D">
      <w:r>
        <w:rPr>
          <w:noProof/>
        </w:rPr>
        <w:drawing>
          <wp:inline distT="0" distB="0" distL="0" distR="0" wp14:anchorId="40A47279" wp14:editId="32660627">
            <wp:extent cx="5391788" cy="2729593"/>
            <wp:effectExtent l="0" t="0" r="0" b="0"/>
            <wp:docPr id="1314249584" name="Picture 1314249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391788" cy="2729593"/>
                    </a:xfrm>
                    <a:prstGeom prst="rect">
                      <a:avLst/>
                    </a:prstGeom>
                  </pic:spPr>
                </pic:pic>
              </a:graphicData>
            </a:graphic>
          </wp:inline>
        </w:drawing>
      </w:r>
    </w:p>
    <w:p w:rsidR="00461E87" w:rsidP="0BBFBDCC" w:rsidRDefault="00461E87" w14:paraId="52C2BA7E" w14:textId="77777777"/>
    <w:p w:rsidR="00461E87" w:rsidP="0BBFBDCC" w:rsidRDefault="00461E87" w14:paraId="30DCA39D" w14:textId="77777777"/>
    <w:p w:rsidR="00F512EB" w:rsidP="004D546D" w:rsidRDefault="00F512EB" w14:paraId="4E75FA27" w14:textId="67A4B6AF">
      <w:pPr>
        <w:pStyle w:val="Ttulo2"/>
        <w:rPr>
          <w:lang w:val="es-ES"/>
        </w:rPr>
      </w:pPr>
      <w:bookmarkStart w:name="_Toc1035244208" w:id="16"/>
      <w:bookmarkStart w:name="_Toc1040822287" w:id="17"/>
      <w:r w:rsidRPr="0BBFBDCC">
        <w:rPr>
          <w:lang w:val="es-ES"/>
        </w:rPr>
        <w:t>Definición de Actividades</w:t>
      </w:r>
      <w:bookmarkEnd w:id="16"/>
      <w:bookmarkEnd w:id="17"/>
    </w:p>
    <w:p w:rsidR="00F512EB" w:rsidP="004D546D" w:rsidRDefault="00F512EB" w14:paraId="33E9D65A" w14:textId="4A683C1C">
      <w:pPr>
        <w:pStyle w:val="Ttulo3"/>
        <w:rPr>
          <w:lang w:val="es-ES"/>
        </w:rPr>
      </w:pPr>
      <w:bookmarkStart w:name="_Toc949606148" w:id="18"/>
      <w:bookmarkStart w:name="_Toc1225746720" w:id="19"/>
      <w:r w:rsidRPr="650AA7AF">
        <w:rPr>
          <w:lang w:val="es-ES"/>
        </w:rPr>
        <w:t xml:space="preserve">Actividad </w:t>
      </w:r>
      <w:r w:rsidRPr="650AA7AF" w:rsidR="389D63A8">
        <w:rPr>
          <w:lang w:val="es-ES"/>
        </w:rPr>
        <w:t>1: Identificación del problema</w:t>
      </w:r>
      <w:bookmarkEnd w:id="18"/>
      <w:bookmarkEnd w:id="19"/>
    </w:p>
    <w:p w:rsidR="004F7C4C" w:rsidP="00A14DFC" w:rsidRDefault="00CA1786" w14:paraId="0F539DD9" w14:textId="0D390BD8">
      <w:pPr>
        <w:jc w:val="both"/>
        <w:rPr>
          <w:lang w:val="es-ES"/>
        </w:rPr>
      </w:pPr>
      <w:r w:rsidRPr="00A14DFC">
        <w:rPr>
          <w:b/>
          <w:bCs/>
          <w:lang w:val="es-ES"/>
        </w:rPr>
        <w:t>Descripción</w:t>
      </w:r>
      <w:r>
        <w:rPr>
          <w:lang w:val="es-ES"/>
        </w:rPr>
        <w:t xml:space="preserve">: </w:t>
      </w:r>
      <w:r w:rsidR="005754B1">
        <w:rPr>
          <w:lang w:val="es-ES"/>
        </w:rPr>
        <w:t xml:space="preserve">reconocer </w:t>
      </w:r>
      <w:r w:rsidR="009A04DD">
        <w:rPr>
          <w:lang w:val="es-ES"/>
        </w:rPr>
        <w:t>un cambio</w:t>
      </w:r>
      <w:r w:rsidR="00924BCA">
        <w:rPr>
          <w:lang w:val="es-ES"/>
        </w:rPr>
        <w:t xml:space="preserve"> que debe de ser realizado en el proyecto a lo largo de</w:t>
      </w:r>
      <w:r w:rsidR="00C92A38">
        <w:rPr>
          <w:lang w:val="es-ES"/>
        </w:rPr>
        <w:t xml:space="preserve"> la fase de desarrollo</w:t>
      </w:r>
      <w:r w:rsidR="004953ED">
        <w:rPr>
          <w:lang w:val="es-ES"/>
        </w:rPr>
        <w:t xml:space="preserve"> y el mantenimiento o </w:t>
      </w:r>
      <w:r w:rsidR="009E6176">
        <w:rPr>
          <w:lang w:val="es-ES"/>
        </w:rPr>
        <w:t>adaptación</w:t>
      </w:r>
      <w:r w:rsidR="004953ED">
        <w:rPr>
          <w:lang w:val="es-ES"/>
        </w:rPr>
        <w:t xml:space="preserve"> de este.</w:t>
      </w:r>
      <w:r w:rsidR="002F1A7C">
        <w:rPr>
          <w:lang w:val="es-ES"/>
        </w:rPr>
        <w:t xml:space="preserve"> En esta actividad se busca identificar estos cambios</w:t>
      </w:r>
      <w:r w:rsidR="003C1C71">
        <w:rPr>
          <w:lang w:val="es-ES"/>
        </w:rPr>
        <w:t xml:space="preserve"> necesarios al producto (errores</w:t>
      </w:r>
      <w:r w:rsidR="000937C4">
        <w:rPr>
          <w:lang w:val="es-ES"/>
        </w:rPr>
        <w:t xml:space="preserve"> o mejoras)</w:t>
      </w:r>
      <w:r w:rsidR="002910FE">
        <w:rPr>
          <w:lang w:val="es-ES"/>
        </w:rPr>
        <w:t xml:space="preserve"> </w:t>
      </w:r>
      <w:r w:rsidRPr="501727FF" w:rsidR="002910FE">
        <w:rPr>
          <w:color w:val="000000" w:themeColor="text1"/>
          <w:lang w:val="es-ES"/>
        </w:rPr>
        <w:t>identificados</w:t>
      </w:r>
      <w:r w:rsidRPr="501727FF" w:rsidR="00261EEC">
        <w:rPr>
          <w:color w:val="000000" w:themeColor="text1"/>
          <w:lang w:val="es-ES"/>
        </w:rPr>
        <w:t xml:space="preserve"> por el equipo o </w:t>
      </w:r>
      <w:r w:rsidRPr="501727FF" w:rsidR="7EB313EA">
        <w:rPr>
          <w:color w:val="000000" w:themeColor="text1"/>
          <w:lang w:val="es-ES"/>
        </w:rPr>
        <w:t xml:space="preserve">tras </w:t>
      </w:r>
      <w:r w:rsidRPr="501727FF" w:rsidR="00261EEC">
        <w:rPr>
          <w:color w:val="000000" w:themeColor="text1"/>
          <w:lang w:val="es-ES"/>
        </w:rPr>
        <w:t>una sugerencia de los clientes.</w:t>
      </w:r>
    </w:p>
    <w:p w:rsidR="00261EEC" w:rsidP="00A14DFC" w:rsidRDefault="00261EEC" w14:paraId="69058F74" w14:textId="77777777">
      <w:pPr>
        <w:jc w:val="both"/>
        <w:rPr>
          <w:lang w:val="es-ES"/>
        </w:rPr>
      </w:pPr>
    </w:p>
    <w:p w:rsidRPr="00AA5A1A" w:rsidR="0098314B" w:rsidP="00A14DFC" w:rsidRDefault="0098314B" w14:paraId="7BBEA082" w14:textId="09B8F4C2">
      <w:pPr>
        <w:jc w:val="both"/>
        <w:rPr>
          <w:lang w:val="es-ES"/>
        </w:rPr>
      </w:pPr>
      <w:r>
        <w:rPr>
          <w:b/>
          <w:bCs/>
          <w:lang w:val="es-ES"/>
        </w:rPr>
        <w:t>Involucrados:</w:t>
      </w:r>
      <w:r w:rsidR="00AA5A1A">
        <w:rPr>
          <w:b/>
          <w:bCs/>
          <w:lang w:val="es-ES"/>
        </w:rPr>
        <w:t xml:space="preserve"> </w:t>
      </w:r>
      <w:r w:rsidR="00AA5A1A">
        <w:rPr>
          <w:lang w:val="es-ES"/>
        </w:rPr>
        <w:t>miembro del equipo de desarrollo</w:t>
      </w:r>
      <w:r w:rsidR="00E015C1">
        <w:rPr>
          <w:lang w:val="es-ES"/>
        </w:rPr>
        <w:t>,</w:t>
      </w:r>
      <w:r w:rsidR="00AA5A1A">
        <w:rPr>
          <w:lang w:val="es-ES"/>
        </w:rPr>
        <w:t xml:space="preserve"> </w:t>
      </w:r>
      <w:r w:rsidR="004E755B">
        <w:rPr>
          <w:lang w:val="es-ES"/>
        </w:rPr>
        <w:t>clientes que utilicen el producto (reportando errores)</w:t>
      </w:r>
      <w:r w:rsidR="00E015C1">
        <w:rPr>
          <w:lang w:val="es-ES"/>
        </w:rPr>
        <w:t xml:space="preserve"> y personal de atención al cliente</w:t>
      </w:r>
      <w:r w:rsidR="004E755B">
        <w:rPr>
          <w:lang w:val="es-ES"/>
        </w:rPr>
        <w:t>.</w:t>
      </w:r>
    </w:p>
    <w:p w:rsidR="007152C5" w:rsidP="00A14DFC" w:rsidRDefault="007152C5" w14:paraId="012191DA" w14:textId="77777777">
      <w:pPr>
        <w:jc w:val="both"/>
        <w:rPr>
          <w:lang w:val="es-ES"/>
        </w:rPr>
      </w:pPr>
    </w:p>
    <w:p w:rsidR="007152C5" w:rsidP="00A14DFC" w:rsidRDefault="00450FD2" w14:paraId="112B9517" w14:textId="2C1E4276">
      <w:pPr>
        <w:jc w:val="both"/>
        <w:rPr>
          <w:lang w:val="es-ES"/>
        </w:rPr>
      </w:pPr>
      <w:r>
        <w:rPr>
          <w:b/>
          <w:bCs/>
          <w:lang w:val="es-ES"/>
        </w:rPr>
        <w:t>Entradas requeridas:</w:t>
      </w:r>
      <w:r w:rsidR="00DD48ED">
        <w:rPr>
          <w:b/>
          <w:bCs/>
          <w:lang w:val="es-ES"/>
        </w:rPr>
        <w:t xml:space="preserve"> </w:t>
      </w:r>
      <w:r w:rsidR="00DD48ED">
        <w:rPr>
          <w:lang w:val="es-ES"/>
        </w:rPr>
        <w:t>d</w:t>
      </w:r>
      <w:r w:rsidRPr="00DD48ED" w:rsidR="00DD48ED">
        <w:rPr>
          <w:lang w:val="es-ES"/>
        </w:rPr>
        <w:t>ocumentación de las</w:t>
      </w:r>
      <w:r w:rsidR="000E36D6">
        <w:rPr>
          <w:lang w:val="es-ES"/>
        </w:rPr>
        <w:t xml:space="preserve"> </w:t>
      </w:r>
      <w:r w:rsidRPr="00DD48ED" w:rsidR="00DD48ED">
        <w:rPr>
          <w:lang w:val="es-ES"/>
        </w:rPr>
        <w:t>propuestas o informe de problemas recibido, junto con su análisis inicial</w:t>
      </w:r>
      <w:r w:rsidR="000E36D6">
        <w:rPr>
          <w:lang w:val="es-ES"/>
        </w:rPr>
        <w:t>. Ha de ser comunicad</w:t>
      </w:r>
      <w:r w:rsidR="009D3CE0">
        <w:rPr>
          <w:lang w:val="es-ES"/>
        </w:rPr>
        <w:t>a a través de un canal oficial</w:t>
      </w:r>
      <w:r w:rsidR="00660144">
        <w:rPr>
          <w:lang w:val="es-ES"/>
        </w:rPr>
        <w:t>.</w:t>
      </w:r>
    </w:p>
    <w:p w:rsidR="00450FD2" w:rsidP="00A14DFC" w:rsidRDefault="00450FD2" w14:paraId="13AE7ED9" w14:textId="77777777">
      <w:pPr>
        <w:jc w:val="both"/>
        <w:rPr>
          <w:lang w:val="es-ES"/>
        </w:rPr>
      </w:pPr>
    </w:p>
    <w:p w:rsidRPr="00965309" w:rsidR="00450FD2" w:rsidP="00A14DFC" w:rsidRDefault="004744AE" w14:paraId="79197729" w14:textId="49A33E30">
      <w:pPr>
        <w:jc w:val="both"/>
        <w:rPr>
          <w:lang w:val="es-ES"/>
        </w:rPr>
      </w:pPr>
      <w:r>
        <w:rPr>
          <w:b/>
          <w:bCs/>
          <w:lang w:val="es-ES"/>
        </w:rPr>
        <w:t>Productos de trabajo</w:t>
      </w:r>
      <w:r w:rsidR="00F874BD">
        <w:rPr>
          <w:b/>
          <w:bCs/>
          <w:lang w:val="es-ES"/>
        </w:rPr>
        <w:t>:</w:t>
      </w:r>
      <w:r w:rsidR="00965309">
        <w:rPr>
          <w:b/>
          <w:bCs/>
          <w:lang w:val="es-ES"/>
        </w:rPr>
        <w:t xml:space="preserve"> </w:t>
      </w:r>
      <w:r w:rsidR="00F23829">
        <w:rPr>
          <w:lang w:val="es-ES"/>
        </w:rPr>
        <w:t xml:space="preserve">plantilla de </w:t>
      </w:r>
      <w:r w:rsidRPr="00CF7792" w:rsidR="00F23829">
        <w:rPr>
          <w:lang w:val="es-ES"/>
        </w:rPr>
        <w:t xml:space="preserve">“Propuesta de cambios” </w:t>
      </w:r>
      <w:r w:rsidR="00F23829">
        <w:rPr>
          <w:lang w:val="es-ES"/>
        </w:rPr>
        <w:t>que refleje toda la información</w:t>
      </w:r>
      <w:r w:rsidR="00290CAD">
        <w:rPr>
          <w:lang w:val="es-ES"/>
        </w:rPr>
        <w:t xml:space="preserve"> pertinente</w:t>
      </w:r>
      <w:r w:rsidR="00DF4B0A">
        <w:rPr>
          <w:lang w:val="es-ES"/>
        </w:rPr>
        <w:t xml:space="preserve"> y se almacene en la carpeta </w:t>
      </w:r>
      <w:r w:rsidR="005C4C6A">
        <w:rPr>
          <w:lang w:val="es-ES"/>
        </w:rPr>
        <w:t>“</w:t>
      </w:r>
      <w:proofErr w:type="spellStart"/>
      <w:r w:rsidR="00EC7232">
        <w:rPr>
          <w:lang w:val="es-ES"/>
        </w:rPr>
        <w:t>Posibles</w:t>
      </w:r>
      <w:r w:rsidR="00142D08">
        <w:rPr>
          <w:lang w:val="es-ES"/>
        </w:rPr>
        <w:t>_</w:t>
      </w:r>
      <w:r w:rsidR="00EC7232">
        <w:rPr>
          <w:lang w:val="es-ES"/>
        </w:rPr>
        <w:t>Cambios</w:t>
      </w:r>
      <w:proofErr w:type="spellEnd"/>
      <w:r w:rsidR="005C4C6A">
        <w:rPr>
          <w:lang w:val="es-ES"/>
        </w:rPr>
        <w:t>”</w:t>
      </w:r>
      <w:r w:rsidR="00EC7232">
        <w:rPr>
          <w:lang w:val="es-ES"/>
        </w:rPr>
        <w:t>.</w:t>
      </w:r>
    </w:p>
    <w:p w:rsidR="00F874BD" w:rsidP="00A14DFC" w:rsidRDefault="00F874BD" w14:paraId="3F5B4443" w14:textId="77777777">
      <w:pPr>
        <w:jc w:val="both"/>
        <w:rPr>
          <w:b/>
          <w:bCs/>
          <w:lang w:val="es-ES"/>
        </w:rPr>
      </w:pPr>
    </w:p>
    <w:p w:rsidRPr="00A64E81" w:rsidR="00F874BD" w:rsidP="00A14DFC" w:rsidRDefault="00F15405" w14:paraId="3236041C" w14:textId="1BC9C020">
      <w:pPr>
        <w:jc w:val="both"/>
        <w:rPr>
          <w:lang w:val="es-ES"/>
        </w:rPr>
      </w:pPr>
      <w:r>
        <w:rPr>
          <w:b/>
          <w:bCs/>
          <w:lang w:val="es-ES"/>
        </w:rPr>
        <w:t>Criterios de entrada:</w:t>
      </w:r>
      <w:r w:rsidR="006B2EE2">
        <w:rPr>
          <w:b/>
          <w:bCs/>
          <w:lang w:val="es-ES"/>
        </w:rPr>
        <w:t xml:space="preserve"> </w:t>
      </w:r>
      <w:r w:rsidR="00C15394">
        <w:rPr>
          <w:lang w:val="es-ES"/>
        </w:rPr>
        <w:t>detección</w:t>
      </w:r>
      <w:r w:rsidR="00A64E81">
        <w:rPr>
          <w:lang w:val="es-ES"/>
        </w:rPr>
        <w:t xml:space="preserve"> de un problema</w:t>
      </w:r>
      <w:r w:rsidR="00C635DB">
        <w:rPr>
          <w:lang w:val="es-ES"/>
        </w:rPr>
        <w:t xml:space="preserve"> o </w:t>
      </w:r>
      <w:r w:rsidR="00A64E81">
        <w:rPr>
          <w:lang w:val="es-ES"/>
        </w:rPr>
        <w:t>modificación</w:t>
      </w:r>
      <w:r w:rsidR="00B01699">
        <w:rPr>
          <w:lang w:val="es-ES"/>
        </w:rPr>
        <w:t xml:space="preserve"> en el pr</w:t>
      </w:r>
      <w:r w:rsidR="00401DB4">
        <w:rPr>
          <w:lang w:val="es-ES"/>
        </w:rPr>
        <w:t xml:space="preserve">oducto o en </w:t>
      </w:r>
      <w:r w:rsidR="00765966">
        <w:rPr>
          <w:lang w:val="es-ES"/>
        </w:rPr>
        <w:t xml:space="preserve">el desarrollo </w:t>
      </w:r>
      <w:r w:rsidR="00C635DB">
        <w:rPr>
          <w:lang w:val="es-ES"/>
        </w:rPr>
        <w:t xml:space="preserve">de este motivado por una necesidad o </w:t>
      </w:r>
      <w:r w:rsidR="00686B65">
        <w:rPr>
          <w:lang w:val="es-ES"/>
        </w:rPr>
        <w:t>error.</w:t>
      </w:r>
    </w:p>
    <w:p w:rsidR="00F15405" w:rsidP="00A14DFC" w:rsidRDefault="00F15405" w14:paraId="335AB229" w14:textId="7199BFBE">
      <w:pPr>
        <w:jc w:val="both"/>
        <w:rPr>
          <w:b/>
          <w:bCs/>
          <w:lang w:val="es-ES"/>
        </w:rPr>
      </w:pPr>
    </w:p>
    <w:p w:rsidRPr="006B2EE2" w:rsidR="003249BF" w:rsidP="003249BF" w:rsidRDefault="00F15405" w14:paraId="0A59AFBD" w14:textId="46E44617">
      <w:pPr>
        <w:jc w:val="both"/>
        <w:rPr>
          <w:lang w:val="es-ES"/>
        </w:rPr>
      </w:pPr>
      <w:r>
        <w:rPr>
          <w:b/>
          <w:bCs/>
          <w:lang w:val="es-ES"/>
        </w:rPr>
        <w:t>Criterios de salida:</w:t>
      </w:r>
      <w:r w:rsidR="003249BF">
        <w:rPr>
          <w:b/>
          <w:bCs/>
          <w:lang w:val="es-ES"/>
        </w:rPr>
        <w:t xml:space="preserve"> </w:t>
      </w:r>
      <w:r w:rsidR="003249BF">
        <w:rPr>
          <w:lang w:val="es-ES"/>
        </w:rPr>
        <w:t xml:space="preserve">la plantilla </w:t>
      </w:r>
      <w:r w:rsidR="00CF7792">
        <w:rPr>
          <w:lang w:val="es-ES"/>
        </w:rPr>
        <w:t xml:space="preserve">“Propuesta de cambios” </w:t>
      </w:r>
      <w:r w:rsidR="00C15394">
        <w:rPr>
          <w:lang w:val="es-ES"/>
        </w:rPr>
        <w:t xml:space="preserve">ha sido </w:t>
      </w:r>
      <w:r w:rsidR="003249BF">
        <w:rPr>
          <w:lang w:val="es-ES"/>
        </w:rPr>
        <w:t>cubierta.</w:t>
      </w:r>
    </w:p>
    <w:p w:rsidRPr="004744AE" w:rsidR="00F15405" w:rsidP="00A14DFC" w:rsidRDefault="00F15405" w14:paraId="595D1AB7" w14:textId="2DB7ACB2">
      <w:pPr>
        <w:jc w:val="both"/>
        <w:rPr>
          <w:b/>
          <w:bCs/>
          <w:lang w:val="es-ES"/>
        </w:rPr>
      </w:pPr>
    </w:p>
    <w:p w:rsidR="1639B6A8" w:rsidP="0D22E57A" w:rsidRDefault="1639B6A8" w14:paraId="5E5E710B" w14:textId="1D0B239A">
      <w:pPr>
        <w:pStyle w:val="Ttulo3"/>
        <w:rPr>
          <w:lang w:val="es-ES"/>
        </w:rPr>
      </w:pPr>
      <w:bookmarkStart w:name="_Toc1924797405" w:id="20"/>
      <w:bookmarkStart w:name="_Toc893539964" w:id="21"/>
      <w:r w:rsidRPr="3C9B970A">
        <w:rPr>
          <w:lang w:val="es-ES"/>
        </w:rPr>
        <w:t xml:space="preserve">Actividad 2: Analizar y evaluar las </w:t>
      </w:r>
      <w:r w:rsidRPr="08F5BB5D">
        <w:rPr>
          <w:lang w:val="es-ES"/>
        </w:rPr>
        <w:t>propuestas</w:t>
      </w:r>
      <w:bookmarkEnd w:id="20"/>
      <w:bookmarkEnd w:id="21"/>
    </w:p>
    <w:p w:rsidR="001B574E" w:rsidP="00181ACF" w:rsidRDefault="001134B5" w14:paraId="3150D310" w14:textId="194AA7C9">
      <w:pPr>
        <w:jc w:val="both"/>
        <w:rPr>
          <w:lang w:val="es-ES"/>
        </w:rPr>
      </w:pPr>
      <w:r>
        <w:rPr>
          <w:b/>
          <w:bCs/>
          <w:lang w:val="es-ES"/>
        </w:rPr>
        <w:t xml:space="preserve">Descripción: </w:t>
      </w:r>
      <w:r w:rsidRPr="001134B5">
        <w:rPr>
          <w:lang w:val="es-ES"/>
        </w:rPr>
        <w:t>realizar un filtrado inicial</w:t>
      </w:r>
      <w:r>
        <w:rPr>
          <w:lang w:val="es-ES"/>
        </w:rPr>
        <w:t xml:space="preserve"> </w:t>
      </w:r>
      <w:r w:rsidRPr="001134B5">
        <w:rPr>
          <w:lang w:val="es-ES"/>
        </w:rPr>
        <w:t xml:space="preserve">en base </w:t>
      </w:r>
      <w:r>
        <w:rPr>
          <w:lang w:val="es-ES"/>
        </w:rPr>
        <w:t>a la</w:t>
      </w:r>
      <w:r w:rsidRPr="001134B5">
        <w:rPr>
          <w:lang w:val="es-ES"/>
        </w:rPr>
        <w:t xml:space="preserve"> importancia, </w:t>
      </w:r>
      <w:r>
        <w:rPr>
          <w:lang w:val="es-ES"/>
        </w:rPr>
        <w:t xml:space="preserve">urgencia </w:t>
      </w:r>
      <w:r w:rsidRPr="001134B5">
        <w:rPr>
          <w:lang w:val="es-ES"/>
        </w:rPr>
        <w:t xml:space="preserve">o </w:t>
      </w:r>
      <w:r w:rsidRPr="001134B5" w:rsidR="00591BF2">
        <w:rPr>
          <w:lang w:val="es-ES"/>
        </w:rPr>
        <w:t>interés</w:t>
      </w:r>
      <w:r w:rsidRPr="001134B5">
        <w:rPr>
          <w:lang w:val="es-ES"/>
        </w:rPr>
        <w:t xml:space="preserve"> de cada </w:t>
      </w:r>
      <w:r>
        <w:rPr>
          <w:lang w:val="es-ES"/>
        </w:rPr>
        <w:t>propuesta que ha sido</w:t>
      </w:r>
      <w:r w:rsidRPr="001134B5">
        <w:rPr>
          <w:lang w:val="es-ES"/>
        </w:rPr>
        <w:t xml:space="preserve"> recibida</w:t>
      </w:r>
      <w:r>
        <w:rPr>
          <w:lang w:val="es-ES"/>
        </w:rPr>
        <w:t>.</w:t>
      </w:r>
      <w:r w:rsidR="00B6660F">
        <w:rPr>
          <w:lang w:val="es-ES"/>
        </w:rPr>
        <w:t xml:space="preserve"> </w:t>
      </w:r>
      <w:r w:rsidR="003F0825">
        <w:rPr>
          <w:lang w:val="es-ES"/>
        </w:rPr>
        <w:t>Se realiza un estudio sobre la viabilidad de desarrollar los cambios propuestos, se analiza tanto el diseño como la implementación de la mejora, analizando las ventajas y desventajas, los posibles riesgos que se generarían</w:t>
      </w:r>
      <w:r w:rsidR="00555DBA">
        <w:rPr>
          <w:lang w:val="es-ES"/>
        </w:rPr>
        <w:t>,</w:t>
      </w:r>
      <w:r w:rsidR="003F0825">
        <w:rPr>
          <w:lang w:val="es-ES"/>
        </w:rPr>
        <w:t xml:space="preserve"> los costes que se generarían</w:t>
      </w:r>
      <w:r w:rsidR="00555DBA">
        <w:rPr>
          <w:lang w:val="es-ES"/>
        </w:rPr>
        <w:t xml:space="preserve"> y el coste temporal asociado</w:t>
      </w:r>
      <w:r w:rsidR="003F0825">
        <w:rPr>
          <w:lang w:val="es-ES"/>
        </w:rPr>
        <w:t xml:space="preserve">. </w:t>
      </w:r>
      <w:r w:rsidR="00FC1BC2">
        <w:rPr>
          <w:lang w:val="es-ES"/>
        </w:rPr>
        <w:t>Una vez se hayan analizado</w:t>
      </w:r>
      <w:r w:rsidR="00646891">
        <w:rPr>
          <w:lang w:val="es-ES"/>
        </w:rPr>
        <w:t xml:space="preserve"> estos datos se decide</w:t>
      </w:r>
      <w:r w:rsidR="00FC1BC2">
        <w:rPr>
          <w:lang w:val="es-ES"/>
        </w:rPr>
        <w:t xml:space="preserve"> el orden de importancia</w:t>
      </w:r>
      <w:r w:rsidR="00646891">
        <w:rPr>
          <w:lang w:val="es-ES"/>
        </w:rPr>
        <w:t xml:space="preserve"> (prioridad)</w:t>
      </w:r>
      <w:r w:rsidR="00FC1BC2">
        <w:rPr>
          <w:lang w:val="es-ES"/>
        </w:rPr>
        <w:t>.</w:t>
      </w:r>
    </w:p>
    <w:p w:rsidR="001134B5" w:rsidP="001134B5" w:rsidRDefault="001134B5" w14:paraId="3E21609E" w14:textId="77777777">
      <w:pPr>
        <w:rPr>
          <w:lang w:val="es-ES"/>
        </w:rPr>
      </w:pPr>
    </w:p>
    <w:p w:rsidR="00073572" w:rsidP="00073572" w:rsidRDefault="00073572" w14:paraId="0D20BC9F" w14:textId="7DAE3643">
      <w:pPr>
        <w:jc w:val="both"/>
        <w:rPr>
          <w:lang w:val="es-ES"/>
        </w:rPr>
      </w:pPr>
      <w:r>
        <w:rPr>
          <w:b/>
          <w:bCs/>
          <w:lang w:val="es-ES"/>
        </w:rPr>
        <w:t xml:space="preserve">Involucrados: </w:t>
      </w:r>
      <w:r>
        <w:rPr>
          <w:lang w:val="es-ES"/>
        </w:rPr>
        <w:t>miembro del equipo de desarrollo y diseño del producto.</w:t>
      </w:r>
    </w:p>
    <w:p w:rsidR="00073572" w:rsidP="00073572" w:rsidRDefault="00073572" w14:paraId="70CE4ED5" w14:textId="77777777">
      <w:pPr>
        <w:jc w:val="both"/>
        <w:rPr>
          <w:lang w:val="es-ES"/>
        </w:rPr>
      </w:pPr>
    </w:p>
    <w:p w:rsidR="00CF7792" w:rsidP="00CF7792" w:rsidRDefault="00CF7792" w14:paraId="10A9F6F0" w14:textId="309B014A">
      <w:pPr>
        <w:jc w:val="both"/>
        <w:rPr>
          <w:lang w:val="es-ES"/>
        </w:rPr>
      </w:pPr>
      <w:r>
        <w:rPr>
          <w:b/>
          <w:bCs/>
          <w:lang w:val="es-ES"/>
        </w:rPr>
        <w:t xml:space="preserve">Entradas requeridas: </w:t>
      </w:r>
      <w:r w:rsidR="00A66944">
        <w:rPr>
          <w:lang w:val="es-ES"/>
        </w:rPr>
        <w:t>conjunto de plantillas</w:t>
      </w:r>
      <w:r w:rsidR="0086561A">
        <w:rPr>
          <w:lang w:val="es-ES"/>
        </w:rPr>
        <w:t xml:space="preserve"> de “</w:t>
      </w:r>
      <w:r w:rsidR="00DF6CE2">
        <w:rPr>
          <w:lang w:val="es-ES"/>
        </w:rPr>
        <w:t>Propuesta</w:t>
      </w:r>
      <w:r w:rsidRPr="53A65C48" w:rsidR="20B1AA7F">
        <w:rPr>
          <w:lang w:val="es-ES"/>
        </w:rPr>
        <w:t xml:space="preserve"> de </w:t>
      </w:r>
      <w:r w:rsidR="00DF6CE2">
        <w:rPr>
          <w:lang w:val="es-ES"/>
        </w:rPr>
        <w:t>cambios</w:t>
      </w:r>
      <w:r w:rsidR="0086561A">
        <w:rPr>
          <w:lang w:val="es-ES"/>
        </w:rPr>
        <w:t>”</w:t>
      </w:r>
      <w:r w:rsidR="00A66944">
        <w:rPr>
          <w:lang w:val="es-ES"/>
        </w:rPr>
        <w:t xml:space="preserve"> </w:t>
      </w:r>
      <w:r w:rsidR="00B251CA">
        <w:rPr>
          <w:lang w:val="es-ES"/>
        </w:rPr>
        <w:t>en la carpeta “</w:t>
      </w:r>
      <w:proofErr w:type="spellStart"/>
      <w:r w:rsidRPr="5AF13481" w:rsidR="1C1ADE1E">
        <w:rPr>
          <w:lang w:val="es-ES"/>
        </w:rPr>
        <w:t>Evaluacion_Propuestas</w:t>
      </w:r>
      <w:proofErr w:type="spellEnd"/>
      <w:r w:rsidR="00B251CA">
        <w:rPr>
          <w:lang w:val="es-ES"/>
        </w:rPr>
        <w:t>”</w:t>
      </w:r>
      <w:r w:rsidR="00AE628A">
        <w:rPr>
          <w:lang w:val="es-ES"/>
        </w:rPr>
        <w:t xml:space="preserve"> </w:t>
      </w:r>
      <w:r w:rsidR="00A66944">
        <w:rPr>
          <w:lang w:val="es-ES"/>
        </w:rPr>
        <w:t xml:space="preserve">cubiertas </w:t>
      </w:r>
      <w:r w:rsidR="0086561A">
        <w:rPr>
          <w:lang w:val="es-ES"/>
        </w:rPr>
        <w:t>que reportan cambios o</w:t>
      </w:r>
      <w:r w:rsidR="007068B5">
        <w:rPr>
          <w:lang w:val="es-ES"/>
        </w:rPr>
        <w:t xml:space="preserve"> problemas del producto</w:t>
      </w:r>
      <w:r>
        <w:rPr>
          <w:lang w:val="es-ES"/>
        </w:rPr>
        <w:t>.</w:t>
      </w:r>
    </w:p>
    <w:p w:rsidR="007068B5" w:rsidP="00CF7792" w:rsidRDefault="007068B5" w14:paraId="0AA5BF6D" w14:textId="77777777">
      <w:pPr>
        <w:jc w:val="both"/>
        <w:rPr>
          <w:lang w:val="es-ES"/>
        </w:rPr>
      </w:pPr>
    </w:p>
    <w:p w:rsidRPr="007068B5" w:rsidR="007068B5" w:rsidP="00CF7792" w:rsidRDefault="007068B5" w14:paraId="009075A3" w14:textId="7700E278">
      <w:pPr>
        <w:jc w:val="both"/>
        <w:rPr>
          <w:lang w:val="es-ES"/>
        </w:rPr>
      </w:pPr>
      <w:r>
        <w:rPr>
          <w:b/>
          <w:bCs/>
          <w:lang w:val="es-ES"/>
        </w:rPr>
        <w:t xml:space="preserve">Productos de trabajo: </w:t>
      </w:r>
      <w:r w:rsidR="00C53B3C">
        <w:rPr>
          <w:lang w:val="es-ES"/>
        </w:rPr>
        <w:t xml:space="preserve">plantilla de </w:t>
      </w:r>
      <w:r w:rsidRPr="2B1CC185" w:rsidR="00C53B3C">
        <w:rPr>
          <w:lang w:val="es-ES"/>
        </w:rPr>
        <w:t>“</w:t>
      </w:r>
      <w:r w:rsidRPr="0CC0E9E6" w:rsidR="349641A2">
        <w:rPr>
          <w:lang w:val="es-ES"/>
        </w:rPr>
        <w:t>Evaluación de propuestas</w:t>
      </w:r>
      <w:r w:rsidRPr="2B1CC185" w:rsidR="00C53B3C">
        <w:rPr>
          <w:lang w:val="es-ES"/>
        </w:rPr>
        <w:t>”</w:t>
      </w:r>
      <w:r w:rsidR="00C53B3C">
        <w:rPr>
          <w:lang w:val="es-ES"/>
        </w:rPr>
        <w:t xml:space="preserve"> que reflej</w:t>
      </w:r>
      <w:r w:rsidR="00D00D89">
        <w:rPr>
          <w:lang w:val="es-ES"/>
        </w:rPr>
        <w:t>e donde almacenar</w:t>
      </w:r>
      <w:r w:rsidR="00C53B3C">
        <w:rPr>
          <w:lang w:val="es-ES"/>
        </w:rPr>
        <w:t xml:space="preserve"> toda la información</w:t>
      </w:r>
      <w:r w:rsidR="00D00D89">
        <w:rPr>
          <w:lang w:val="es-ES"/>
        </w:rPr>
        <w:t xml:space="preserve"> del análisis</w:t>
      </w:r>
      <w:r w:rsidR="002E0518">
        <w:rPr>
          <w:lang w:val="es-ES"/>
        </w:rPr>
        <w:t>.</w:t>
      </w:r>
    </w:p>
    <w:p w:rsidR="002E0518" w:rsidP="00CF7792" w:rsidRDefault="002E0518" w14:paraId="17E2876E" w14:textId="332412F5">
      <w:pPr>
        <w:jc w:val="both"/>
        <w:rPr>
          <w:lang w:val="es-ES"/>
        </w:rPr>
      </w:pPr>
    </w:p>
    <w:p w:rsidRPr="002E0518" w:rsidR="002E0518" w:rsidP="00CF7792" w:rsidRDefault="002E0518" w14:paraId="0E39017F" w14:textId="7C6441C0">
      <w:pPr>
        <w:jc w:val="both"/>
        <w:rPr>
          <w:lang w:val="es-ES"/>
        </w:rPr>
      </w:pPr>
      <w:r>
        <w:rPr>
          <w:b/>
          <w:bCs/>
          <w:lang w:val="es-ES"/>
        </w:rPr>
        <w:t>Criterios de entrada:</w:t>
      </w:r>
      <w:r>
        <w:rPr>
          <w:lang w:val="es-ES"/>
        </w:rPr>
        <w:t xml:space="preserve"> </w:t>
      </w:r>
      <w:r w:rsidR="007D4FC7">
        <w:rPr>
          <w:lang w:val="es-ES"/>
        </w:rPr>
        <w:t xml:space="preserve">recepción de </w:t>
      </w:r>
      <w:r w:rsidR="0059412A">
        <w:rPr>
          <w:lang w:val="es-ES"/>
        </w:rPr>
        <w:t xml:space="preserve">alguna plantilla </w:t>
      </w:r>
      <w:r w:rsidR="00C62107">
        <w:rPr>
          <w:lang w:val="es-ES"/>
        </w:rPr>
        <w:t>de “</w:t>
      </w:r>
      <w:r w:rsidR="00DF6CE2">
        <w:rPr>
          <w:lang w:val="es-ES"/>
        </w:rPr>
        <w:t>Propuesta</w:t>
      </w:r>
      <w:r w:rsidR="00C62107">
        <w:rPr>
          <w:lang w:val="es-ES"/>
        </w:rPr>
        <w:t xml:space="preserve"> de </w:t>
      </w:r>
      <w:r w:rsidR="00DF6CE2">
        <w:rPr>
          <w:lang w:val="es-ES"/>
        </w:rPr>
        <w:t>cambios</w:t>
      </w:r>
      <w:r w:rsidR="00C62107">
        <w:rPr>
          <w:lang w:val="es-ES"/>
        </w:rPr>
        <w:t>”</w:t>
      </w:r>
      <w:r w:rsidR="00814C0D">
        <w:rPr>
          <w:lang w:val="es-ES"/>
        </w:rPr>
        <w:t>.</w:t>
      </w:r>
    </w:p>
    <w:p w:rsidR="002E0518" w:rsidP="00CF7792" w:rsidRDefault="002E0518" w14:paraId="59DA3BF0" w14:textId="77777777">
      <w:pPr>
        <w:jc w:val="both"/>
        <w:rPr>
          <w:b/>
          <w:bCs/>
          <w:lang w:val="es-ES"/>
        </w:rPr>
      </w:pPr>
    </w:p>
    <w:p w:rsidRPr="00131581" w:rsidR="002E0518" w:rsidP="00CF7792" w:rsidRDefault="002E0518" w14:paraId="1210A2B5" w14:textId="08634E05">
      <w:pPr>
        <w:jc w:val="both"/>
        <w:rPr>
          <w:lang w:val="es-ES"/>
        </w:rPr>
      </w:pPr>
      <w:r>
        <w:rPr>
          <w:b/>
          <w:bCs/>
          <w:lang w:val="es-ES"/>
        </w:rPr>
        <w:t>Criterios de salida:</w:t>
      </w:r>
      <w:r w:rsidR="00131581">
        <w:rPr>
          <w:b/>
          <w:bCs/>
          <w:lang w:val="es-ES"/>
        </w:rPr>
        <w:t xml:space="preserve"> </w:t>
      </w:r>
      <w:r w:rsidR="003D5886">
        <w:rPr>
          <w:lang w:val="es-ES"/>
        </w:rPr>
        <w:t xml:space="preserve">plantilla </w:t>
      </w:r>
      <w:r w:rsidRPr="3EA575E5" w:rsidR="003D5886">
        <w:rPr>
          <w:lang w:val="es-ES"/>
        </w:rPr>
        <w:t>“</w:t>
      </w:r>
      <w:r w:rsidRPr="3EA575E5" w:rsidR="73FD764F">
        <w:rPr>
          <w:lang w:val="es-ES"/>
        </w:rPr>
        <w:t>Evaluación de propuestas</w:t>
      </w:r>
      <w:r w:rsidRPr="3EA575E5" w:rsidR="003D5886">
        <w:rPr>
          <w:lang w:val="es-ES"/>
        </w:rPr>
        <w:t>”</w:t>
      </w:r>
      <w:r w:rsidR="003D5886">
        <w:rPr>
          <w:lang w:val="es-ES"/>
        </w:rPr>
        <w:t xml:space="preserve"> ha sido cubierta.</w:t>
      </w:r>
    </w:p>
    <w:p w:rsidR="00EE1432" w:rsidP="00131581" w:rsidRDefault="00EE1432" w14:paraId="1EFB8F14" w14:textId="77777777">
      <w:pPr>
        <w:jc w:val="both"/>
        <w:rPr>
          <w:lang w:val="es-ES"/>
        </w:rPr>
      </w:pPr>
    </w:p>
    <w:p w:rsidR="00957A5B" w:rsidP="00131581" w:rsidRDefault="00957A5B" w14:paraId="188C773F" w14:textId="77777777">
      <w:pPr>
        <w:jc w:val="both"/>
        <w:rPr>
          <w:lang w:val="es-ES"/>
        </w:rPr>
      </w:pPr>
    </w:p>
    <w:p w:rsidR="00957A5B" w:rsidP="00131581" w:rsidRDefault="00957A5B" w14:paraId="0328B058" w14:textId="77777777">
      <w:pPr>
        <w:jc w:val="both"/>
        <w:rPr>
          <w:lang w:val="es-ES"/>
        </w:rPr>
      </w:pPr>
    </w:p>
    <w:p w:rsidR="00957A5B" w:rsidP="00131581" w:rsidRDefault="00957A5B" w14:paraId="1E5C0223" w14:textId="77777777">
      <w:pPr>
        <w:jc w:val="both"/>
        <w:rPr>
          <w:lang w:val="es-ES"/>
        </w:rPr>
      </w:pPr>
    </w:p>
    <w:p w:rsidRPr="008B5618" w:rsidR="008B5618" w:rsidP="008B5618" w:rsidRDefault="00EE1432" w14:paraId="6CFEF12C" w14:textId="7DD04DCC">
      <w:pPr>
        <w:pStyle w:val="Ttulo4"/>
        <w:rPr>
          <w:lang w:val="es-ES"/>
        </w:rPr>
      </w:pPr>
      <w:r w:rsidRPr="650AA7AF">
        <w:rPr>
          <w:lang w:val="es-ES"/>
        </w:rPr>
        <w:t xml:space="preserve">Subactividad </w:t>
      </w:r>
      <w:r w:rsidR="00181ACF">
        <w:rPr>
          <w:lang w:val="es-ES"/>
        </w:rPr>
        <w:t>2</w:t>
      </w:r>
      <w:r w:rsidRPr="650AA7AF">
        <w:rPr>
          <w:lang w:val="es-ES"/>
        </w:rPr>
        <w:t>.1</w:t>
      </w:r>
      <w:r w:rsidR="00181ACF">
        <w:rPr>
          <w:lang w:val="es-ES"/>
        </w:rPr>
        <w:t xml:space="preserve"> Evaluación de costes</w:t>
      </w:r>
    </w:p>
    <w:p w:rsidRPr="008B5618" w:rsidR="00EE1432" w:rsidP="00131581" w:rsidRDefault="008B5618" w14:paraId="5A7DD2E3" w14:textId="1C1A126B">
      <w:pPr>
        <w:jc w:val="both"/>
        <w:rPr>
          <w:lang w:val="es-ES"/>
        </w:rPr>
      </w:pPr>
      <w:r>
        <w:rPr>
          <w:b/>
          <w:bCs/>
          <w:lang w:val="es-ES"/>
        </w:rPr>
        <w:t xml:space="preserve">Descripción: </w:t>
      </w:r>
      <w:r w:rsidR="00161F89">
        <w:rPr>
          <w:lang w:val="es-ES"/>
        </w:rPr>
        <w:t xml:space="preserve">análisis del coste </w:t>
      </w:r>
      <w:r w:rsidR="006942E7">
        <w:rPr>
          <w:lang w:val="es-ES"/>
        </w:rPr>
        <w:t>temporal</w:t>
      </w:r>
      <w:r w:rsidR="00FD3C49">
        <w:rPr>
          <w:lang w:val="es-ES"/>
        </w:rPr>
        <w:t>, de recursos</w:t>
      </w:r>
      <w:r w:rsidR="006942E7">
        <w:rPr>
          <w:lang w:val="es-ES"/>
        </w:rPr>
        <w:t xml:space="preserve"> y monetario de la propuesta</w:t>
      </w:r>
      <w:r w:rsidR="004F492A">
        <w:rPr>
          <w:lang w:val="es-ES"/>
        </w:rPr>
        <w:t>.</w:t>
      </w:r>
    </w:p>
    <w:p w:rsidR="001D3DD0" w:rsidP="00131581" w:rsidRDefault="001D3DD0" w14:paraId="7AE5081C" w14:textId="77777777">
      <w:pPr>
        <w:jc w:val="both"/>
        <w:rPr>
          <w:lang w:val="es-ES"/>
        </w:rPr>
      </w:pPr>
    </w:p>
    <w:p w:rsidR="001D3DD0" w:rsidP="001D3DD0" w:rsidRDefault="001D3DD0" w14:paraId="00983D81" w14:textId="77777777">
      <w:pPr>
        <w:jc w:val="both"/>
        <w:rPr>
          <w:lang w:val="es-ES"/>
        </w:rPr>
      </w:pPr>
      <w:r>
        <w:rPr>
          <w:b/>
          <w:bCs/>
          <w:lang w:val="es-ES"/>
        </w:rPr>
        <w:t xml:space="preserve">Involucrados: </w:t>
      </w:r>
      <w:r>
        <w:rPr>
          <w:lang w:val="es-ES"/>
        </w:rPr>
        <w:t>miembro del equipo de desarrollo y diseño del producto.</w:t>
      </w:r>
    </w:p>
    <w:p w:rsidR="00586524" w:rsidP="001D3DD0" w:rsidRDefault="00586524" w14:paraId="1F28815F" w14:textId="77777777">
      <w:pPr>
        <w:jc w:val="both"/>
        <w:rPr>
          <w:lang w:val="es-ES"/>
        </w:rPr>
      </w:pPr>
    </w:p>
    <w:p w:rsidR="00015455" w:rsidP="00015455" w:rsidRDefault="00015455" w14:paraId="7AA38781" w14:textId="03E30591">
      <w:pPr>
        <w:jc w:val="both"/>
        <w:rPr>
          <w:lang w:val="es-ES"/>
        </w:rPr>
      </w:pPr>
      <w:r>
        <w:rPr>
          <w:b/>
          <w:bCs/>
          <w:lang w:val="es-ES"/>
        </w:rPr>
        <w:t xml:space="preserve">Entradas requeridas: </w:t>
      </w:r>
      <w:r>
        <w:rPr>
          <w:lang w:val="es-ES"/>
        </w:rPr>
        <w:t>conjunto de plantillas de “</w:t>
      </w:r>
      <w:r w:rsidR="00AA394E">
        <w:rPr>
          <w:lang w:val="es-ES"/>
        </w:rPr>
        <w:t>Propuesta de cambios</w:t>
      </w:r>
      <w:r>
        <w:rPr>
          <w:lang w:val="es-ES"/>
        </w:rPr>
        <w:t>” en la carpeta “</w:t>
      </w:r>
      <w:proofErr w:type="spellStart"/>
      <w:r w:rsidRPr="5AF13481">
        <w:rPr>
          <w:lang w:val="es-ES"/>
        </w:rPr>
        <w:t>Evaluacion_Propuestas</w:t>
      </w:r>
      <w:proofErr w:type="spellEnd"/>
      <w:r>
        <w:rPr>
          <w:lang w:val="es-ES"/>
        </w:rPr>
        <w:t>” cubiertas que reportan cambios o problemas del producto y comienzo de evaluación.</w:t>
      </w:r>
    </w:p>
    <w:p w:rsidR="00015455" w:rsidP="00015455" w:rsidRDefault="00015455" w14:paraId="6E924709" w14:textId="77777777">
      <w:pPr>
        <w:jc w:val="both"/>
        <w:rPr>
          <w:lang w:val="es-ES"/>
        </w:rPr>
      </w:pPr>
    </w:p>
    <w:p w:rsidR="00015455" w:rsidP="00015455" w:rsidRDefault="00015455" w14:paraId="7CBC291D" w14:textId="781F6474">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w:t>
      </w:r>
      <w:r w:rsidR="0085485B">
        <w:rPr>
          <w:lang w:val="es-ES"/>
        </w:rPr>
        <w:t>del coste</w:t>
      </w:r>
      <w:r>
        <w:rPr>
          <w:lang w:val="es-ES"/>
        </w:rPr>
        <w:t>.</w:t>
      </w:r>
    </w:p>
    <w:p w:rsidR="00015455" w:rsidP="00015455" w:rsidRDefault="00015455" w14:paraId="59823FAF" w14:textId="77777777">
      <w:pPr>
        <w:jc w:val="both"/>
        <w:rPr>
          <w:lang w:val="es-ES"/>
        </w:rPr>
      </w:pPr>
    </w:p>
    <w:p w:rsidRPr="002E0518" w:rsidR="00015455" w:rsidP="00015455" w:rsidRDefault="00015455" w14:paraId="74D20A0B" w14:textId="0EFD51F4">
      <w:pPr>
        <w:jc w:val="both"/>
        <w:rPr>
          <w:lang w:val="es-ES"/>
        </w:rPr>
      </w:pPr>
      <w:r>
        <w:rPr>
          <w:b/>
          <w:bCs/>
          <w:lang w:val="es-ES"/>
        </w:rPr>
        <w:t>Criterios de entrada:</w:t>
      </w:r>
      <w:r>
        <w:rPr>
          <w:lang w:val="es-ES"/>
        </w:rPr>
        <w:t xml:space="preserve"> recepción de alguna plantilla de “</w:t>
      </w:r>
      <w:r w:rsidR="00AA394E">
        <w:rPr>
          <w:lang w:val="es-ES"/>
        </w:rPr>
        <w:t>Propuesta de cambios</w:t>
      </w:r>
      <w:r>
        <w:rPr>
          <w:lang w:val="es-ES"/>
        </w:rPr>
        <w:t>”</w:t>
      </w:r>
      <w:r w:rsidR="0085485B">
        <w:rPr>
          <w:lang w:val="es-ES"/>
        </w:rPr>
        <w:t xml:space="preserve"> y comienzo de evaluación de estas</w:t>
      </w:r>
      <w:r w:rsidR="00DF6CE2">
        <w:rPr>
          <w:lang w:val="es-ES"/>
        </w:rPr>
        <w:t xml:space="preserve"> a través de la plantilla “</w:t>
      </w:r>
      <w:r w:rsidR="00AA394E">
        <w:rPr>
          <w:lang w:val="es-ES"/>
        </w:rPr>
        <w:t>Evaluación de propuestas</w:t>
      </w:r>
      <w:r w:rsidR="00DF6CE2">
        <w:rPr>
          <w:lang w:val="es-ES"/>
        </w:rPr>
        <w:t>”</w:t>
      </w:r>
      <w:r>
        <w:rPr>
          <w:lang w:val="es-ES"/>
        </w:rPr>
        <w:t>.</w:t>
      </w:r>
    </w:p>
    <w:p w:rsidR="00015455" w:rsidP="00015455" w:rsidRDefault="00015455" w14:paraId="38D8304C" w14:textId="77777777">
      <w:pPr>
        <w:jc w:val="both"/>
        <w:rPr>
          <w:b/>
          <w:bCs/>
          <w:lang w:val="es-ES"/>
        </w:rPr>
      </w:pPr>
    </w:p>
    <w:p w:rsidR="00015455" w:rsidP="00015455" w:rsidRDefault="00015455" w14:paraId="58C1A774" w14:textId="123C1894">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w:t>
      </w:r>
      <w:r w:rsidR="00AA394E">
        <w:rPr>
          <w:lang w:val="es-ES"/>
        </w:rPr>
        <w:t xml:space="preserve"> en sus campos de coste</w:t>
      </w:r>
      <w:r>
        <w:rPr>
          <w:lang w:val="es-ES"/>
        </w:rPr>
        <w:t>.</w:t>
      </w:r>
    </w:p>
    <w:p w:rsidR="00AA394E" w:rsidP="00015455" w:rsidRDefault="00AA394E" w14:paraId="602E65C8" w14:textId="77777777">
      <w:pPr>
        <w:jc w:val="both"/>
        <w:rPr>
          <w:lang w:val="es-ES"/>
        </w:rPr>
      </w:pPr>
    </w:p>
    <w:p w:rsidRPr="008B5618" w:rsidR="00AA394E" w:rsidP="00AA394E" w:rsidRDefault="00AA394E" w14:paraId="2A416F38" w14:textId="7969C94F">
      <w:pPr>
        <w:pStyle w:val="Ttulo4"/>
        <w:rPr>
          <w:lang w:val="es-ES"/>
        </w:rPr>
      </w:pPr>
      <w:r w:rsidRPr="650AA7AF">
        <w:rPr>
          <w:lang w:val="es-ES"/>
        </w:rPr>
        <w:t xml:space="preserve">Subactividad </w:t>
      </w:r>
      <w:r>
        <w:rPr>
          <w:lang w:val="es-ES"/>
        </w:rPr>
        <w:t>2</w:t>
      </w:r>
      <w:r w:rsidRPr="650AA7AF">
        <w:rPr>
          <w:lang w:val="es-ES"/>
        </w:rPr>
        <w:t>.1</w:t>
      </w:r>
      <w:r>
        <w:rPr>
          <w:lang w:val="es-ES"/>
        </w:rPr>
        <w:t xml:space="preserve"> Evaluación de prioridad</w:t>
      </w:r>
    </w:p>
    <w:p w:rsidR="00AA394E" w:rsidP="00AA394E" w:rsidRDefault="00AA394E" w14:paraId="2B546DF8" w14:textId="72671020">
      <w:pPr>
        <w:jc w:val="both"/>
        <w:rPr>
          <w:lang w:val="es-ES"/>
        </w:rPr>
      </w:pPr>
      <w:r>
        <w:rPr>
          <w:b/>
          <w:bCs/>
          <w:lang w:val="es-ES"/>
        </w:rPr>
        <w:t xml:space="preserve">Descripción: </w:t>
      </w:r>
      <w:r>
        <w:rPr>
          <w:lang w:val="es-ES"/>
        </w:rPr>
        <w:t>análisis de la importancia a través del análisis de costes</w:t>
      </w:r>
      <w:r w:rsidR="00642AD9">
        <w:rPr>
          <w:lang w:val="es-ES"/>
        </w:rPr>
        <w:t xml:space="preserve"> </w:t>
      </w:r>
      <w:r w:rsidR="004C4CC1">
        <w:rPr>
          <w:lang w:val="es-ES"/>
        </w:rPr>
        <w:t xml:space="preserve">realizado previamente y </w:t>
      </w:r>
      <w:r w:rsidR="00651076">
        <w:rPr>
          <w:lang w:val="es-ES"/>
        </w:rPr>
        <w:t>la descripción de la propuesta</w:t>
      </w:r>
      <w:r>
        <w:rPr>
          <w:lang w:val="es-ES"/>
        </w:rPr>
        <w:t>.</w:t>
      </w:r>
    </w:p>
    <w:p w:rsidR="00AA394E" w:rsidP="00AA394E" w:rsidRDefault="00AA394E" w14:paraId="610B8687" w14:textId="77777777">
      <w:pPr>
        <w:jc w:val="both"/>
        <w:rPr>
          <w:lang w:val="es-ES"/>
        </w:rPr>
      </w:pPr>
    </w:p>
    <w:p w:rsidR="00AA394E" w:rsidP="00AA394E" w:rsidRDefault="00AA394E" w14:paraId="1234D52B" w14:textId="77777777">
      <w:pPr>
        <w:jc w:val="both"/>
        <w:rPr>
          <w:lang w:val="es-ES"/>
        </w:rPr>
      </w:pPr>
      <w:r>
        <w:rPr>
          <w:b/>
          <w:bCs/>
          <w:lang w:val="es-ES"/>
        </w:rPr>
        <w:t xml:space="preserve">Involucrados: </w:t>
      </w:r>
      <w:r>
        <w:rPr>
          <w:lang w:val="es-ES"/>
        </w:rPr>
        <w:t>miembro del equipo de desarrollo y diseño del producto.</w:t>
      </w:r>
    </w:p>
    <w:p w:rsidR="00651076" w:rsidP="00AA394E" w:rsidRDefault="00651076" w14:paraId="6A5395DF" w14:textId="77777777">
      <w:pPr>
        <w:jc w:val="both"/>
        <w:rPr>
          <w:lang w:val="es-ES"/>
        </w:rPr>
      </w:pPr>
    </w:p>
    <w:p w:rsidR="00AA394E" w:rsidP="00AA394E" w:rsidRDefault="00AA394E" w14:paraId="0FE28A39" w14:textId="3009D9C6">
      <w:pPr>
        <w:jc w:val="both"/>
        <w:rPr>
          <w:lang w:val="es-ES"/>
        </w:rPr>
      </w:pPr>
      <w:r>
        <w:rPr>
          <w:b/>
          <w:bCs/>
          <w:lang w:val="es-ES"/>
        </w:rPr>
        <w:t xml:space="preserve">Entradas requeridas: </w:t>
      </w:r>
      <w:r>
        <w:rPr>
          <w:lang w:val="es-ES"/>
        </w:rPr>
        <w:t>conjunto de plantillas de “Propuesta de cambios” en la carpeta “</w:t>
      </w:r>
      <w:proofErr w:type="spellStart"/>
      <w:r w:rsidRPr="5AF13481">
        <w:rPr>
          <w:lang w:val="es-ES"/>
        </w:rPr>
        <w:t>Evaluacion_Propuestas</w:t>
      </w:r>
      <w:proofErr w:type="spellEnd"/>
      <w:r>
        <w:rPr>
          <w:lang w:val="es-ES"/>
        </w:rPr>
        <w:t>” cubiertas que reportan cambios o problemas del producto y comienzo de evaluación</w:t>
      </w:r>
      <w:r w:rsidR="00651076">
        <w:rPr>
          <w:lang w:val="es-ES"/>
        </w:rPr>
        <w:t xml:space="preserve"> y datos </w:t>
      </w:r>
      <w:r w:rsidR="000B5093">
        <w:rPr>
          <w:lang w:val="es-ES"/>
        </w:rPr>
        <w:t>de coste en “Evaluación de propuestas”</w:t>
      </w:r>
      <w:r>
        <w:rPr>
          <w:lang w:val="es-ES"/>
        </w:rPr>
        <w:t>.</w:t>
      </w:r>
    </w:p>
    <w:p w:rsidR="00AA394E" w:rsidP="00AA394E" w:rsidRDefault="00AA394E" w14:paraId="00DD57A5" w14:textId="77777777">
      <w:pPr>
        <w:jc w:val="both"/>
        <w:rPr>
          <w:lang w:val="es-ES"/>
        </w:rPr>
      </w:pPr>
    </w:p>
    <w:p w:rsidR="00AA394E" w:rsidP="00AA394E" w:rsidRDefault="00AA394E" w14:paraId="46780B7D" w14:textId="703E2306">
      <w:pPr>
        <w:jc w:val="both"/>
        <w:rPr>
          <w:lang w:val="es-ES"/>
        </w:rPr>
      </w:pPr>
      <w:r>
        <w:rPr>
          <w:b/>
          <w:bCs/>
          <w:lang w:val="es-ES"/>
        </w:rPr>
        <w:t xml:space="preserve">Productos de trabajo: </w:t>
      </w:r>
      <w:r>
        <w:rPr>
          <w:lang w:val="es-ES"/>
        </w:rPr>
        <w:t xml:space="preserve">plantilla de </w:t>
      </w:r>
      <w:r w:rsidRPr="2D9E4130">
        <w:rPr>
          <w:lang w:val="es-ES"/>
        </w:rPr>
        <w:t>“</w:t>
      </w:r>
      <w:r w:rsidRPr="0CC0E9E6">
        <w:rPr>
          <w:lang w:val="es-ES"/>
        </w:rPr>
        <w:t>Evaluación de propuestas</w:t>
      </w:r>
      <w:r w:rsidRPr="2D9E4130">
        <w:rPr>
          <w:lang w:val="es-ES"/>
        </w:rPr>
        <w:t>”</w:t>
      </w:r>
      <w:r>
        <w:rPr>
          <w:lang w:val="es-ES"/>
        </w:rPr>
        <w:t xml:space="preserve"> que refleje donde almacenar toda la información de</w:t>
      </w:r>
      <w:r w:rsidR="00445BD0">
        <w:rPr>
          <w:lang w:val="es-ES"/>
        </w:rPr>
        <w:t xml:space="preserve"> la prioridad</w:t>
      </w:r>
      <w:r>
        <w:rPr>
          <w:lang w:val="es-ES"/>
        </w:rPr>
        <w:t>.</w:t>
      </w:r>
    </w:p>
    <w:p w:rsidR="00AA394E" w:rsidP="00AA394E" w:rsidRDefault="00AA394E" w14:paraId="065D9D3F" w14:textId="77777777">
      <w:pPr>
        <w:jc w:val="both"/>
        <w:rPr>
          <w:lang w:val="es-ES"/>
        </w:rPr>
      </w:pPr>
    </w:p>
    <w:p w:rsidRPr="002E0518" w:rsidR="00AA394E" w:rsidP="00AA394E" w:rsidRDefault="00AA394E" w14:paraId="506628DE" w14:textId="77777777">
      <w:pPr>
        <w:jc w:val="both"/>
        <w:rPr>
          <w:lang w:val="es-ES"/>
        </w:rPr>
      </w:pPr>
      <w:r>
        <w:rPr>
          <w:b/>
          <w:bCs/>
          <w:lang w:val="es-ES"/>
        </w:rPr>
        <w:t>Criterios de entrada:</w:t>
      </w:r>
      <w:r>
        <w:rPr>
          <w:lang w:val="es-ES"/>
        </w:rPr>
        <w:t xml:space="preserve"> recepción de alguna plantilla de “Propuesta de cambios” y comienzo de evaluación de estas a través de la plantilla “Evaluación de propuestas”.</w:t>
      </w:r>
    </w:p>
    <w:p w:rsidR="00AA394E" w:rsidP="00AA394E" w:rsidRDefault="00AA394E" w14:paraId="7A3AA237" w14:textId="77777777">
      <w:pPr>
        <w:jc w:val="both"/>
        <w:rPr>
          <w:b/>
          <w:bCs/>
          <w:lang w:val="es-ES"/>
        </w:rPr>
      </w:pPr>
    </w:p>
    <w:p w:rsidR="00AA394E" w:rsidP="00AA394E" w:rsidRDefault="00AA394E" w14:paraId="366E0274" w14:textId="580DCEBF">
      <w:pPr>
        <w:jc w:val="both"/>
        <w:rPr>
          <w:lang w:val="es-ES"/>
        </w:rPr>
      </w:pPr>
      <w:r>
        <w:rPr>
          <w:b/>
          <w:bCs/>
          <w:lang w:val="es-ES"/>
        </w:rPr>
        <w:t xml:space="preserve">Criterios de salida: </w:t>
      </w:r>
      <w:r>
        <w:rPr>
          <w:lang w:val="es-ES"/>
        </w:rPr>
        <w:t xml:space="preserve">plantilla </w:t>
      </w:r>
      <w:r w:rsidRPr="3EA575E5">
        <w:rPr>
          <w:lang w:val="es-ES"/>
        </w:rPr>
        <w:t>“Evaluación de propuestas”</w:t>
      </w:r>
      <w:r>
        <w:rPr>
          <w:lang w:val="es-ES"/>
        </w:rPr>
        <w:t xml:space="preserve"> ha sido cubierta en sus campos de </w:t>
      </w:r>
      <w:r w:rsidR="00FC1BC2">
        <w:rPr>
          <w:lang w:val="es-ES"/>
        </w:rPr>
        <w:t>prioridad</w:t>
      </w:r>
      <w:r>
        <w:rPr>
          <w:lang w:val="es-ES"/>
        </w:rPr>
        <w:t>.</w:t>
      </w:r>
    </w:p>
    <w:p w:rsidRPr="001134B5" w:rsidR="00073572" w:rsidP="001134B5" w:rsidRDefault="00073572" w14:paraId="7534FED2" w14:textId="77777777">
      <w:pPr>
        <w:rPr>
          <w:lang w:val="es-ES"/>
        </w:rPr>
      </w:pPr>
    </w:p>
    <w:p w:rsidR="70ED7B39" w:rsidP="5D757BB2" w:rsidRDefault="3ADE72C0" w14:paraId="41C8720F" w14:textId="6E3ABC3F">
      <w:pPr>
        <w:pStyle w:val="Ttulo3"/>
        <w:rPr>
          <w:lang w:val="es-ES"/>
        </w:rPr>
      </w:pPr>
      <w:bookmarkStart w:name="_Toc522732944" w:id="22"/>
      <w:bookmarkStart w:name="_Toc1174226091" w:id="23"/>
      <w:r w:rsidRPr="50C4F24B">
        <w:rPr>
          <w:lang w:val="es-ES"/>
        </w:rPr>
        <w:t xml:space="preserve">Actividad 3: </w:t>
      </w:r>
      <w:r w:rsidR="00E24123">
        <w:rPr>
          <w:lang w:val="es-ES"/>
        </w:rPr>
        <w:t>A</w:t>
      </w:r>
      <w:r w:rsidRPr="11D7D16B">
        <w:rPr>
          <w:lang w:val="es-ES"/>
        </w:rPr>
        <w:t>ceptar o denegar propuesta</w:t>
      </w:r>
      <w:bookmarkEnd w:id="22"/>
      <w:bookmarkEnd w:id="23"/>
    </w:p>
    <w:p w:rsidR="00CF731E" w:rsidP="00CF731E" w:rsidRDefault="00CF731E" w14:paraId="56298479" w14:textId="2F1775F2">
      <w:pPr>
        <w:jc w:val="both"/>
        <w:rPr>
          <w:lang w:val="es-ES"/>
        </w:rPr>
      </w:pPr>
      <w:r w:rsidRPr="00A14DFC">
        <w:rPr>
          <w:b/>
          <w:bCs/>
          <w:lang w:val="es-ES"/>
        </w:rPr>
        <w:t>Descripción</w:t>
      </w:r>
      <w:r>
        <w:rPr>
          <w:lang w:val="es-ES"/>
        </w:rPr>
        <w:t>:</w:t>
      </w:r>
      <w:r w:rsidR="00291746">
        <w:rPr>
          <w:lang w:val="es-ES"/>
        </w:rPr>
        <w:t xml:space="preserve"> </w:t>
      </w:r>
      <w:r w:rsidR="00C37304">
        <w:rPr>
          <w:lang w:val="es-ES"/>
        </w:rPr>
        <w:t xml:space="preserve">una vez completada y recibida la plantilla de “Evaluación de propuestas” se decide </w:t>
      </w:r>
      <w:r w:rsidR="00966FA8">
        <w:rPr>
          <w:lang w:val="es-ES"/>
        </w:rPr>
        <w:t xml:space="preserve">la resolución de la propuesta </w:t>
      </w:r>
      <w:r w:rsidR="005427E7">
        <w:rPr>
          <w:lang w:val="es-ES"/>
        </w:rPr>
        <w:t>basándose en la información proporcionada</w:t>
      </w:r>
      <w:r w:rsidR="00EA49F9">
        <w:rPr>
          <w:lang w:val="es-ES"/>
        </w:rPr>
        <w:t xml:space="preserve"> de entrada. </w:t>
      </w:r>
    </w:p>
    <w:p w:rsidR="00CF731E" w:rsidP="00CF731E" w:rsidRDefault="00CF731E" w14:paraId="11CC0BAC" w14:textId="77777777">
      <w:pPr>
        <w:jc w:val="both"/>
        <w:rPr>
          <w:lang w:val="es-ES"/>
        </w:rPr>
      </w:pPr>
    </w:p>
    <w:p w:rsidRPr="00323906" w:rsidR="00CF731E" w:rsidP="00CF731E" w:rsidRDefault="00CF731E" w14:paraId="5BE886AC" w14:textId="2AF8F289">
      <w:pPr>
        <w:jc w:val="both"/>
        <w:rPr>
          <w:lang w:val="es-ES"/>
        </w:rPr>
      </w:pPr>
      <w:r>
        <w:rPr>
          <w:b/>
          <w:bCs/>
          <w:lang w:val="es-ES"/>
        </w:rPr>
        <w:t>Involucrados:</w:t>
      </w:r>
      <w:r w:rsidR="00323906">
        <w:rPr>
          <w:b/>
          <w:bCs/>
          <w:lang w:val="es-ES"/>
        </w:rPr>
        <w:t xml:space="preserve"> </w:t>
      </w:r>
      <w:r w:rsidR="00323906">
        <w:rPr>
          <w:lang w:val="es-ES"/>
        </w:rPr>
        <w:t>miembro</w:t>
      </w:r>
      <w:r w:rsidR="00083254">
        <w:rPr>
          <w:lang w:val="es-ES"/>
        </w:rPr>
        <w:t>s</w:t>
      </w:r>
      <w:r w:rsidR="00323906">
        <w:rPr>
          <w:lang w:val="es-ES"/>
        </w:rPr>
        <w:t xml:space="preserve"> del equipo de desarrollo y diseño del producto.</w:t>
      </w:r>
    </w:p>
    <w:p w:rsidR="00CF731E" w:rsidP="00CF731E" w:rsidRDefault="00CF731E" w14:paraId="02834F60" w14:textId="77777777">
      <w:pPr>
        <w:jc w:val="both"/>
        <w:rPr>
          <w:lang w:val="es-ES"/>
        </w:rPr>
      </w:pPr>
    </w:p>
    <w:p w:rsidR="00CF731E" w:rsidP="00CF731E" w:rsidRDefault="00CF731E" w14:paraId="0288D605" w14:textId="2114EAD0">
      <w:pPr>
        <w:jc w:val="both"/>
        <w:rPr>
          <w:lang w:val="es-ES"/>
        </w:rPr>
      </w:pPr>
      <w:r>
        <w:rPr>
          <w:b/>
          <w:bCs/>
          <w:lang w:val="es-ES"/>
        </w:rPr>
        <w:t xml:space="preserve">Entradas requeridas: </w:t>
      </w:r>
      <w:r w:rsidR="00691728">
        <w:rPr>
          <w:lang w:val="es-ES"/>
        </w:rPr>
        <w:t xml:space="preserve">plantillas </w:t>
      </w:r>
      <w:r w:rsidR="003E079F">
        <w:rPr>
          <w:lang w:val="es-ES"/>
        </w:rPr>
        <w:t>“Evaluación de propuestas”</w:t>
      </w:r>
      <w:r w:rsidR="00691728">
        <w:rPr>
          <w:lang w:val="es-ES"/>
        </w:rPr>
        <w:t xml:space="preserve"> cubiertas en la carpeta de</w:t>
      </w:r>
      <w:r w:rsidR="003E079F">
        <w:rPr>
          <w:lang w:val="es-ES"/>
        </w:rPr>
        <w:t xml:space="preserve"> “</w:t>
      </w:r>
      <w:proofErr w:type="spellStart"/>
      <w:r w:rsidR="003E079F">
        <w:rPr>
          <w:lang w:val="es-ES"/>
        </w:rPr>
        <w:t>Evaluación_Propuestas</w:t>
      </w:r>
      <w:proofErr w:type="spellEnd"/>
      <w:r w:rsidR="003E079F">
        <w:rPr>
          <w:lang w:val="es-ES"/>
        </w:rPr>
        <w:t>”</w:t>
      </w:r>
      <w:r w:rsidR="005E5F1E">
        <w:rPr>
          <w:lang w:val="es-ES"/>
        </w:rPr>
        <w:t>.</w:t>
      </w:r>
    </w:p>
    <w:p w:rsidR="00CF731E" w:rsidP="00CF731E" w:rsidRDefault="00CF731E" w14:paraId="56871D83" w14:textId="77777777">
      <w:pPr>
        <w:jc w:val="both"/>
        <w:rPr>
          <w:lang w:val="es-ES"/>
        </w:rPr>
      </w:pPr>
    </w:p>
    <w:p w:rsidRPr="00965309" w:rsidR="00CF731E" w:rsidP="00CF731E" w:rsidRDefault="00CF731E" w14:paraId="18841510" w14:textId="370EE9CA">
      <w:pPr>
        <w:jc w:val="both"/>
        <w:rPr>
          <w:lang w:val="es-ES"/>
        </w:rPr>
      </w:pPr>
      <w:r>
        <w:rPr>
          <w:b/>
          <w:bCs/>
          <w:lang w:val="es-ES"/>
        </w:rPr>
        <w:t xml:space="preserve">Productos de trabajo: </w:t>
      </w:r>
      <w:r w:rsidR="00045462">
        <w:rPr>
          <w:lang w:val="es-ES"/>
        </w:rPr>
        <w:t xml:space="preserve">plantilla </w:t>
      </w:r>
      <w:r w:rsidR="00716CB0">
        <w:rPr>
          <w:lang w:val="es-ES"/>
        </w:rPr>
        <w:t>“Evaluación de propuestas” cubiertas en la carpeta “</w:t>
      </w:r>
      <w:proofErr w:type="spellStart"/>
      <w:r w:rsidR="00716CB0">
        <w:rPr>
          <w:lang w:val="es-ES"/>
        </w:rPr>
        <w:t>Evaluación_Propuestas</w:t>
      </w:r>
      <w:proofErr w:type="spellEnd"/>
      <w:r w:rsidR="00716CB0">
        <w:rPr>
          <w:lang w:val="es-ES"/>
        </w:rPr>
        <w:t>”</w:t>
      </w:r>
      <w:r w:rsidR="009A3DBA">
        <w:rPr>
          <w:lang w:val="es-ES"/>
        </w:rPr>
        <w:t xml:space="preserve"> y plantilla “</w:t>
      </w:r>
      <w:r w:rsidR="003541D4">
        <w:rPr>
          <w:lang w:val="es-ES"/>
        </w:rPr>
        <w:t>Resolución de la propuesta</w:t>
      </w:r>
      <w:r w:rsidR="009A3DBA">
        <w:rPr>
          <w:lang w:val="es-ES"/>
        </w:rPr>
        <w:t xml:space="preserve">” </w:t>
      </w:r>
      <w:r w:rsidR="001F370A">
        <w:rPr>
          <w:lang w:val="es-ES"/>
        </w:rPr>
        <w:t>en blanco por rellenar</w:t>
      </w:r>
      <w:r w:rsidR="003541D4">
        <w:rPr>
          <w:lang w:val="es-ES"/>
        </w:rPr>
        <w:t xml:space="preserve"> en la carpeta “</w:t>
      </w:r>
      <w:proofErr w:type="spellStart"/>
      <w:r w:rsidR="008E7E08">
        <w:rPr>
          <w:lang w:val="es-ES"/>
        </w:rPr>
        <w:t>Propuestas_Evaluadas</w:t>
      </w:r>
      <w:proofErr w:type="spellEnd"/>
      <w:r w:rsidR="003541D4">
        <w:rPr>
          <w:lang w:val="es-ES"/>
        </w:rPr>
        <w:t>”</w:t>
      </w:r>
      <w:r w:rsidR="009A3DBA">
        <w:rPr>
          <w:lang w:val="es-ES"/>
        </w:rPr>
        <w:t>.</w:t>
      </w:r>
    </w:p>
    <w:p w:rsidR="00CF731E" w:rsidP="00CF731E" w:rsidRDefault="00CF731E" w14:paraId="1E28B6EB" w14:textId="77777777">
      <w:pPr>
        <w:jc w:val="both"/>
        <w:rPr>
          <w:b/>
          <w:bCs/>
          <w:lang w:val="es-ES"/>
        </w:rPr>
      </w:pPr>
    </w:p>
    <w:p w:rsidRPr="00A64E81" w:rsidR="00CF731E" w:rsidP="00CF731E" w:rsidRDefault="00CF731E" w14:paraId="1AFE2060" w14:textId="5388AD57">
      <w:pPr>
        <w:jc w:val="both"/>
        <w:rPr>
          <w:lang w:val="es-ES"/>
        </w:rPr>
      </w:pPr>
      <w:r>
        <w:rPr>
          <w:b/>
          <w:bCs/>
          <w:lang w:val="es-ES"/>
        </w:rPr>
        <w:t xml:space="preserve">Criterios de entrada: </w:t>
      </w:r>
      <w:r w:rsidR="00034F0B">
        <w:rPr>
          <w:lang w:val="es-ES"/>
        </w:rPr>
        <w:t xml:space="preserve">recepción </w:t>
      </w:r>
      <w:r w:rsidR="00C37304">
        <w:rPr>
          <w:lang w:val="es-ES"/>
        </w:rPr>
        <w:t>de alguna plantilla de “Evaluación de propuestas”.</w:t>
      </w:r>
    </w:p>
    <w:p w:rsidR="00CF731E" w:rsidP="00CF731E" w:rsidRDefault="00C37304" w14:paraId="222CD5E6" w14:textId="56271558">
      <w:pPr>
        <w:jc w:val="both"/>
        <w:rPr>
          <w:b/>
          <w:bCs/>
          <w:lang w:val="es-ES"/>
        </w:rPr>
      </w:pPr>
      <w:r>
        <w:rPr>
          <w:b/>
          <w:bCs/>
          <w:lang w:val="es-ES"/>
        </w:rPr>
        <w:t xml:space="preserve"> </w:t>
      </w:r>
    </w:p>
    <w:p w:rsidRPr="006B2EE2" w:rsidR="00CF731E" w:rsidP="00CF731E" w:rsidRDefault="00CF731E" w14:paraId="2D1695EC" w14:textId="704E9F4E">
      <w:pPr>
        <w:jc w:val="both"/>
        <w:rPr>
          <w:lang w:val="es-ES"/>
        </w:rPr>
      </w:pPr>
      <w:r>
        <w:rPr>
          <w:b/>
          <w:bCs/>
          <w:lang w:val="es-ES"/>
        </w:rPr>
        <w:t>Criterios de salida:</w:t>
      </w:r>
      <w:r>
        <w:rPr>
          <w:lang w:val="es-ES"/>
        </w:rPr>
        <w:t xml:space="preserve"> </w:t>
      </w:r>
      <w:r w:rsidR="00C37304">
        <w:rPr>
          <w:lang w:val="es-ES"/>
        </w:rPr>
        <w:t>plantilla “</w:t>
      </w:r>
      <w:r w:rsidR="007A36E3">
        <w:rPr>
          <w:lang w:val="es-ES"/>
        </w:rPr>
        <w:t>Resolución de la propuesta</w:t>
      </w:r>
      <w:r w:rsidR="00C37304">
        <w:rPr>
          <w:lang w:val="es-ES"/>
        </w:rPr>
        <w:t>” ha sido cubierta.</w:t>
      </w:r>
    </w:p>
    <w:p w:rsidRPr="00CF731E" w:rsidR="00CF731E" w:rsidP="00CF731E" w:rsidRDefault="00CF731E" w14:paraId="61ECD80E" w14:textId="77777777">
      <w:pPr>
        <w:rPr>
          <w:lang w:val="es-ES"/>
        </w:rPr>
      </w:pPr>
    </w:p>
    <w:p w:rsidR="70ED7B39" w:rsidP="11D7D16B" w:rsidRDefault="3ADE72C0" w14:paraId="14568105" w14:textId="18F90A1D">
      <w:pPr>
        <w:pStyle w:val="Ttulo3"/>
        <w:rPr>
          <w:lang w:val="es-ES"/>
        </w:rPr>
      </w:pPr>
      <w:bookmarkStart w:name="_Toc1032251498" w:id="24"/>
      <w:bookmarkStart w:name="_Toc777601587" w:id="25"/>
      <w:r w:rsidRPr="6DD4FCBA">
        <w:rPr>
          <w:lang w:val="es-ES"/>
        </w:rPr>
        <w:t xml:space="preserve">Actividad 4: </w:t>
      </w:r>
      <w:r w:rsidRPr="6DD4FCBA" w:rsidR="2A586521">
        <w:rPr>
          <w:lang w:val="es-ES"/>
        </w:rPr>
        <w:t xml:space="preserve">Informar al </w:t>
      </w:r>
      <w:r w:rsidRPr="00623662" w:rsidR="2A586521">
        <w:rPr>
          <w:lang w:val="es-ES"/>
        </w:rPr>
        <w:t>cliente</w:t>
      </w:r>
      <w:bookmarkEnd w:id="24"/>
      <w:bookmarkEnd w:id="25"/>
    </w:p>
    <w:p w:rsidR="70ED7B39" w:rsidP="70ED7B39" w:rsidRDefault="4BFC95DC" w14:paraId="3F36492E" w14:textId="3C287652">
      <w:pPr>
        <w:rPr>
          <w:lang w:val="es-ES"/>
        </w:rPr>
      </w:pPr>
      <w:proofErr w:type="gramStart"/>
      <w:r w:rsidRPr="3D7925FD">
        <w:rPr>
          <w:lang w:val="es-ES"/>
        </w:rPr>
        <w:t>Sub tarea</w:t>
      </w:r>
      <w:proofErr w:type="gramEnd"/>
      <w:r w:rsidRPr="3D7925FD">
        <w:rPr>
          <w:lang w:val="es-ES"/>
        </w:rPr>
        <w:t xml:space="preserve"> asignar recurso y </w:t>
      </w:r>
      <w:r w:rsidRPr="5B5A3AAF">
        <w:rPr>
          <w:lang w:val="es-ES"/>
        </w:rPr>
        <w:t>eso</w:t>
      </w:r>
    </w:p>
    <w:p w:rsidR="00A81DA9" w:rsidP="00A81DA9" w:rsidRDefault="00A81DA9" w14:paraId="36F9C4B2" w14:textId="7774FF46">
      <w:pPr>
        <w:jc w:val="both"/>
        <w:rPr>
          <w:lang w:val="es-ES"/>
        </w:rPr>
      </w:pPr>
      <w:r w:rsidRPr="00A14DFC">
        <w:rPr>
          <w:b/>
          <w:bCs/>
          <w:lang w:val="es-ES"/>
        </w:rPr>
        <w:t>Descripción</w:t>
      </w:r>
      <w:r>
        <w:rPr>
          <w:lang w:val="es-ES"/>
        </w:rPr>
        <w:t xml:space="preserve">: </w:t>
      </w:r>
      <w:r w:rsidR="00F165E8">
        <w:rPr>
          <w:lang w:val="es-ES"/>
        </w:rPr>
        <w:t>notificar</w:t>
      </w:r>
      <w:r w:rsidRPr="00F165E8" w:rsidR="00F165E8">
        <w:rPr>
          <w:lang w:val="es-ES"/>
        </w:rPr>
        <w:t xml:space="preserve"> al cliente solicitante </w:t>
      </w:r>
      <w:r w:rsidR="00F165E8">
        <w:rPr>
          <w:lang w:val="es-ES"/>
        </w:rPr>
        <w:t xml:space="preserve">la resolución </w:t>
      </w:r>
      <w:r w:rsidRPr="00F165E8" w:rsidR="00F165E8">
        <w:rPr>
          <w:lang w:val="es-ES"/>
        </w:rPr>
        <w:t xml:space="preserve">del cambio </w:t>
      </w:r>
      <w:r w:rsidR="007E4210">
        <w:rPr>
          <w:lang w:val="es-ES"/>
        </w:rPr>
        <w:t>propuesto</w:t>
      </w:r>
      <w:r w:rsidRPr="00F165E8" w:rsidR="00F165E8">
        <w:rPr>
          <w:lang w:val="es-ES"/>
        </w:rPr>
        <w:t xml:space="preserve"> </w:t>
      </w:r>
      <w:r w:rsidR="002A5A8B">
        <w:rPr>
          <w:lang w:val="es-ES"/>
        </w:rPr>
        <w:t xml:space="preserve">determinada por </w:t>
      </w:r>
      <w:r w:rsidRPr="00F165E8" w:rsidR="00F165E8">
        <w:rPr>
          <w:lang w:val="es-ES"/>
        </w:rPr>
        <w:t xml:space="preserve">la autoridad de control de cambio </w:t>
      </w:r>
      <w:r w:rsidRPr="00792A05" w:rsidR="002A5A8B">
        <w:rPr>
          <w:lang w:val="es-ES"/>
        </w:rPr>
        <w:t xml:space="preserve">que </w:t>
      </w:r>
      <w:r w:rsidRPr="00792A05" w:rsidR="00F165E8">
        <w:rPr>
          <w:lang w:val="es-ES"/>
        </w:rPr>
        <w:t xml:space="preserve">rechazó </w:t>
      </w:r>
      <w:r w:rsidRPr="00792A05" w:rsidR="00A2395C">
        <w:rPr>
          <w:lang w:val="es-ES"/>
        </w:rPr>
        <w:t>o aceptó</w:t>
      </w:r>
      <w:r w:rsidRPr="00792A05" w:rsidR="00F165E8">
        <w:rPr>
          <w:lang w:val="es-ES"/>
        </w:rPr>
        <w:t xml:space="preserve"> la propuesta</w:t>
      </w:r>
      <w:r w:rsidRPr="00792A05" w:rsidR="00C93166">
        <w:rPr>
          <w:lang w:val="es-ES"/>
        </w:rPr>
        <w:t xml:space="preserve"> junto con la explicación</w:t>
      </w:r>
      <w:r w:rsidRPr="00792A05" w:rsidR="00AE022B">
        <w:rPr>
          <w:lang w:val="es-ES"/>
        </w:rPr>
        <w:t xml:space="preserve"> del porqué</w:t>
      </w:r>
      <w:r w:rsidR="00A2395C">
        <w:rPr>
          <w:lang w:val="es-ES"/>
        </w:rPr>
        <w:t xml:space="preserve">. </w:t>
      </w:r>
      <w:r w:rsidR="00CA1642">
        <w:rPr>
          <w:lang w:val="es-ES"/>
        </w:rPr>
        <w:t xml:space="preserve">También incluye la notificación </w:t>
      </w:r>
      <w:r w:rsidR="0011012E">
        <w:rPr>
          <w:lang w:val="es-ES"/>
        </w:rPr>
        <w:t>de</w:t>
      </w:r>
      <w:r w:rsidR="00AB484E">
        <w:rPr>
          <w:lang w:val="es-ES"/>
        </w:rPr>
        <w:t xml:space="preserve"> la nueva versión disponible</w:t>
      </w:r>
      <w:r w:rsidR="00EF60B2">
        <w:rPr>
          <w:lang w:val="es-ES"/>
        </w:rPr>
        <w:t>.</w:t>
      </w:r>
    </w:p>
    <w:p w:rsidR="00F165E8" w:rsidP="00A81DA9" w:rsidRDefault="00F165E8" w14:paraId="50B1957C" w14:textId="77777777">
      <w:pPr>
        <w:jc w:val="both"/>
        <w:rPr>
          <w:lang w:val="es-ES"/>
        </w:rPr>
      </w:pPr>
    </w:p>
    <w:p w:rsidRPr="00AA5A1A" w:rsidR="00A81DA9" w:rsidP="00A81DA9" w:rsidRDefault="00A81DA9" w14:paraId="26FBC153" w14:textId="700531A5">
      <w:pPr>
        <w:jc w:val="both"/>
        <w:rPr>
          <w:lang w:val="es-ES"/>
        </w:rPr>
      </w:pPr>
      <w:r>
        <w:rPr>
          <w:b/>
          <w:bCs/>
          <w:lang w:val="es-ES"/>
        </w:rPr>
        <w:t xml:space="preserve">Involucrados: </w:t>
      </w:r>
      <w:r w:rsidR="00C0501D">
        <w:rPr>
          <w:lang w:val="es-ES"/>
        </w:rPr>
        <w:t>autoridad de control de cambio</w:t>
      </w:r>
      <w:r w:rsidR="00E2300E">
        <w:rPr>
          <w:lang w:val="es-ES"/>
        </w:rPr>
        <w:t xml:space="preserve"> o </w:t>
      </w:r>
      <w:r w:rsidR="00193188">
        <w:rPr>
          <w:lang w:val="es-ES"/>
        </w:rPr>
        <w:t>equipo de despliegue</w:t>
      </w:r>
      <w:r w:rsidR="00CB2228">
        <w:rPr>
          <w:lang w:val="es-ES"/>
        </w:rPr>
        <w:t>.</w:t>
      </w:r>
    </w:p>
    <w:p w:rsidR="00A81DA9" w:rsidP="00A81DA9" w:rsidRDefault="00A81DA9" w14:paraId="23344CC5" w14:textId="77777777">
      <w:pPr>
        <w:jc w:val="both"/>
        <w:rPr>
          <w:lang w:val="es-ES"/>
        </w:rPr>
      </w:pPr>
    </w:p>
    <w:p w:rsidRPr="003541D4" w:rsidR="00652602" w:rsidP="00A81DA9" w:rsidRDefault="00A81DA9" w14:paraId="03968D1B" w14:textId="7ED7FD5E">
      <w:pPr>
        <w:jc w:val="both"/>
        <w:rPr>
          <w:lang w:val="es-ES"/>
        </w:rPr>
      </w:pPr>
      <w:r>
        <w:rPr>
          <w:b/>
          <w:bCs/>
          <w:lang w:val="es-ES"/>
        </w:rPr>
        <w:t xml:space="preserve">Entradas requeridas: </w:t>
      </w:r>
      <w:r w:rsidR="0084599A">
        <w:rPr>
          <w:lang w:val="es-ES"/>
        </w:rPr>
        <w:t>recepción</w:t>
      </w:r>
      <w:r w:rsidR="003541D4">
        <w:rPr>
          <w:lang w:val="es-ES"/>
        </w:rPr>
        <w:t xml:space="preserve"> de la plantilla</w:t>
      </w:r>
      <w:r w:rsidR="007A36E3">
        <w:rPr>
          <w:lang w:val="es-ES"/>
        </w:rPr>
        <w:t xml:space="preserve"> </w:t>
      </w:r>
      <w:r w:rsidR="0084599A">
        <w:rPr>
          <w:lang w:val="es-ES"/>
        </w:rPr>
        <w:t>“</w:t>
      </w:r>
      <w:r w:rsidR="00CB2228">
        <w:rPr>
          <w:lang w:val="es-ES"/>
        </w:rPr>
        <w:t>Resolución de la propuesta</w:t>
      </w:r>
      <w:r w:rsidR="0084599A">
        <w:rPr>
          <w:lang w:val="es-ES"/>
        </w:rPr>
        <w:t>”</w:t>
      </w:r>
      <w:r w:rsidR="00FD42A5">
        <w:rPr>
          <w:lang w:val="es-ES"/>
        </w:rPr>
        <w:t xml:space="preserve"> </w:t>
      </w:r>
      <w:r w:rsidR="00391CBB">
        <w:rPr>
          <w:lang w:val="es-ES"/>
        </w:rPr>
        <w:t>y la plantilla “Evaluación de propuestas” completamente cubiertas</w:t>
      </w:r>
      <w:r w:rsidRPr="406442ED" w:rsidR="00D603A7">
        <w:rPr>
          <w:lang w:val="es-ES"/>
        </w:rPr>
        <w:t xml:space="preserve"> en sus carpetas “</w:t>
      </w:r>
      <w:proofErr w:type="spellStart"/>
      <w:r w:rsidRPr="406442ED" w:rsidR="00D603A7">
        <w:rPr>
          <w:lang w:val="es-ES"/>
        </w:rPr>
        <w:t>Propuestas_Evaluadas</w:t>
      </w:r>
      <w:proofErr w:type="spellEnd"/>
      <w:r w:rsidRPr="406442ED" w:rsidR="00D603A7">
        <w:rPr>
          <w:lang w:val="es-ES"/>
        </w:rPr>
        <w:t xml:space="preserve">” y </w:t>
      </w:r>
      <w:r w:rsidR="005D0309">
        <w:rPr>
          <w:lang w:val="es-ES"/>
        </w:rPr>
        <w:t>“</w:t>
      </w:r>
      <w:proofErr w:type="spellStart"/>
      <w:r w:rsidRPr="406442ED" w:rsidR="00652602">
        <w:rPr>
          <w:lang w:val="es-ES"/>
        </w:rPr>
        <w:t>E</w:t>
      </w:r>
      <w:r w:rsidRPr="406442ED" w:rsidR="00D603A7">
        <w:rPr>
          <w:lang w:val="es-ES"/>
        </w:rPr>
        <w:t>valuación_P</w:t>
      </w:r>
      <w:r w:rsidRPr="406442ED" w:rsidR="00652602">
        <w:rPr>
          <w:lang w:val="es-ES"/>
        </w:rPr>
        <w:t>ropuestas</w:t>
      </w:r>
      <w:proofErr w:type="spellEnd"/>
      <w:r w:rsidRPr="406442ED" w:rsidR="00652602">
        <w:rPr>
          <w:lang w:val="es-ES"/>
        </w:rPr>
        <w:t>”, respectivamente</w:t>
      </w:r>
      <w:r w:rsidR="00391CBB">
        <w:rPr>
          <w:lang w:val="es-ES"/>
        </w:rPr>
        <w:t>.</w:t>
      </w:r>
    </w:p>
    <w:p w:rsidR="00A81DA9" w:rsidP="00A81DA9" w:rsidRDefault="00A81DA9" w14:paraId="33402A93" w14:textId="77777777">
      <w:pPr>
        <w:jc w:val="both"/>
        <w:rPr>
          <w:lang w:val="es-ES"/>
        </w:rPr>
      </w:pPr>
    </w:p>
    <w:p w:rsidRPr="00965309" w:rsidR="00A81DA9" w:rsidP="00A81DA9" w:rsidRDefault="00A81DA9" w14:paraId="3FAE0798" w14:textId="7232002A">
      <w:pPr>
        <w:jc w:val="both"/>
        <w:rPr>
          <w:lang w:val="es-ES"/>
        </w:rPr>
      </w:pPr>
      <w:r>
        <w:rPr>
          <w:b/>
          <w:bCs/>
          <w:lang w:val="es-ES"/>
        </w:rPr>
        <w:t xml:space="preserve">Productos de trabajo: </w:t>
      </w:r>
      <w:r w:rsidR="00DA765F">
        <w:rPr>
          <w:lang w:val="es-ES"/>
        </w:rPr>
        <w:t>plantilla “Resolución de la propuesta” y la plantilla “Evaluación de propuestas” completamente cubiertas</w:t>
      </w:r>
      <w:r w:rsidR="006F20E8">
        <w:rPr>
          <w:lang w:val="es-ES"/>
        </w:rPr>
        <w:t>. Para informar al cliente se sigue la plantilla “</w:t>
      </w:r>
      <w:r w:rsidR="005D7401">
        <w:rPr>
          <w:lang w:val="es-ES"/>
        </w:rPr>
        <w:t>Mensaje a un cliente</w:t>
      </w:r>
      <w:r w:rsidR="006F20E8">
        <w:rPr>
          <w:lang w:val="es-ES"/>
        </w:rPr>
        <w:t>”.</w:t>
      </w:r>
    </w:p>
    <w:p w:rsidR="00A81DA9" w:rsidP="00A81DA9" w:rsidRDefault="00A81DA9" w14:paraId="126622EB" w14:textId="77777777">
      <w:pPr>
        <w:jc w:val="both"/>
        <w:rPr>
          <w:b/>
          <w:bCs/>
          <w:lang w:val="es-ES"/>
        </w:rPr>
      </w:pPr>
    </w:p>
    <w:p w:rsidRPr="00A64E81" w:rsidR="00A81DA9" w:rsidP="00A81DA9" w:rsidRDefault="00A81DA9" w14:paraId="73565CE5" w14:textId="39E677BE">
      <w:pPr>
        <w:jc w:val="both"/>
        <w:rPr>
          <w:lang w:val="es-ES"/>
        </w:rPr>
      </w:pPr>
      <w:r>
        <w:rPr>
          <w:b/>
          <w:bCs/>
          <w:lang w:val="es-ES"/>
        </w:rPr>
        <w:t xml:space="preserve">Criterios de entrada: </w:t>
      </w:r>
      <w:r w:rsidRPr="005D7401" w:rsidR="005D7401">
        <w:rPr>
          <w:lang w:val="es-ES"/>
        </w:rPr>
        <w:t>recepción de plantilla</w:t>
      </w:r>
      <w:r w:rsidR="008D6791">
        <w:rPr>
          <w:lang w:val="es-ES"/>
        </w:rPr>
        <w:t xml:space="preserve"> “Resolución de la propuesta”.</w:t>
      </w:r>
    </w:p>
    <w:p w:rsidR="00A81DA9" w:rsidP="00A81DA9" w:rsidRDefault="00A81DA9" w14:paraId="5336C0FD" w14:textId="77777777">
      <w:pPr>
        <w:jc w:val="both"/>
        <w:rPr>
          <w:b/>
          <w:bCs/>
          <w:lang w:val="es-ES"/>
        </w:rPr>
      </w:pPr>
    </w:p>
    <w:p w:rsidRPr="006B2EE2" w:rsidR="00A81DA9" w:rsidP="00A81DA9" w:rsidRDefault="00A81DA9" w14:paraId="7696973A" w14:textId="66380A48">
      <w:pPr>
        <w:jc w:val="both"/>
        <w:rPr>
          <w:lang w:val="es-ES"/>
        </w:rPr>
      </w:pPr>
      <w:r>
        <w:rPr>
          <w:b/>
          <w:bCs/>
          <w:lang w:val="es-ES"/>
        </w:rPr>
        <w:t xml:space="preserve">Criterios de salida: </w:t>
      </w:r>
      <w:r w:rsidR="00296FE9">
        <w:rPr>
          <w:lang w:val="es-ES"/>
        </w:rPr>
        <w:t>plantilla “Mensaje a un cliente” cubierta y mensaje enviado.</w:t>
      </w:r>
    </w:p>
    <w:p w:rsidR="00EC071B" w:rsidP="70ED7B39" w:rsidRDefault="00EC071B" w14:paraId="69C6A5E0" w14:textId="77777777">
      <w:pPr>
        <w:rPr>
          <w:lang w:val="es-ES"/>
        </w:rPr>
      </w:pPr>
    </w:p>
    <w:p w:rsidR="4BFC95DC" w:rsidP="35D97CC4" w:rsidRDefault="4BFC95DC" w14:paraId="0E5389C1" w14:textId="5C48CCA5">
      <w:pPr>
        <w:pStyle w:val="Ttulo3"/>
        <w:rPr>
          <w:lang w:val="es-ES"/>
        </w:rPr>
      </w:pPr>
      <w:bookmarkStart w:name="_Toc1958885749" w:id="26"/>
      <w:bookmarkStart w:name="_Toc3614147" w:id="27"/>
      <w:r w:rsidRPr="2421944C">
        <w:rPr>
          <w:lang w:val="es-ES"/>
        </w:rPr>
        <w:t xml:space="preserve">Actividad 5: </w:t>
      </w:r>
      <w:r w:rsidRPr="4D0B56CA" w:rsidR="29B940C3">
        <w:rPr>
          <w:lang w:val="es-ES"/>
        </w:rPr>
        <w:t>Planificación</w:t>
      </w:r>
      <w:r w:rsidRPr="5880C86F" w:rsidR="29B940C3">
        <w:rPr>
          <w:lang w:val="es-ES"/>
        </w:rPr>
        <w:t xml:space="preserve"> del cambio</w:t>
      </w:r>
      <w:bookmarkEnd w:id="26"/>
      <w:bookmarkEnd w:id="27"/>
    </w:p>
    <w:p w:rsidR="00A81DA9" w:rsidP="00A81DA9" w:rsidRDefault="00A81DA9" w14:paraId="52C3DC93" w14:textId="44F90E5C">
      <w:pPr>
        <w:jc w:val="both"/>
        <w:rPr>
          <w:lang w:val="es-ES"/>
        </w:rPr>
      </w:pPr>
      <w:r w:rsidRPr="00A14DFC">
        <w:rPr>
          <w:b/>
          <w:bCs/>
          <w:lang w:val="es-ES"/>
        </w:rPr>
        <w:t>Descripción</w:t>
      </w:r>
      <w:r>
        <w:rPr>
          <w:lang w:val="es-ES"/>
        </w:rPr>
        <w:t xml:space="preserve">: </w:t>
      </w:r>
      <w:r w:rsidR="003E2857">
        <w:rPr>
          <w:lang w:val="es-ES"/>
        </w:rPr>
        <w:t xml:space="preserve">se planifica </w:t>
      </w:r>
      <w:r w:rsidR="004756C7">
        <w:rPr>
          <w:lang w:val="es-ES"/>
        </w:rPr>
        <w:t xml:space="preserve">el desarrollo del cambio, es decir, </w:t>
      </w:r>
      <w:r w:rsidR="000652CD">
        <w:rPr>
          <w:lang w:val="es-ES"/>
        </w:rPr>
        <w:t xml:space="preserve">las fechas propuestas para su </w:t>
      </w:r>
      <w:r w:rsidR="00D6614A">
        <w:rPr>
          <w:lang w:val="es-ES"/>
        </w:rPr>
        <w:t xml:space="preserve">implementación </w:t>
      </w:r>
      <w:r w:rsidR="00727D91">
        <w:rPr>
          <w:lang w:val="es-ES"/>
        </w:rPr>
        <w:t xml:space="preserve">y su entrega </w:t>
      </w:r>
      <w:r w:rsidR="00B91BEC">
        <w:rPr>
          <w:lang w:val="es-ES"/>
        </w:rPr>
        <w:t>y la estrategia a seguir.</w:t>
      </w:r>
    </w:p>
    <w:p w:rsidR="00A81DA9" w:rsidP="00A81DA9" w:rsidRDefault="00A81DA9" w14:paraId="3EF1E36C" w14:textId="77777777">
      <w:pPr>
        <w:jc w:val="both"/>
        <w:rPr>
          <w:lang w:val="es-ES"/>
        </w:rPr>
      </w:pPr>
    </w:p>
    <w:p w:rsidRPr="00C84CB0" w:rsidR="00A81DA9" w:rsidP="00A81DA9" w:rsidRDefault="00A81DA9" w14:paraId="60AE6EEA" w14:textId="0FA68813">
      <w:pPr>
        <w:jc w:val="both"/>
        <w:rPr>
          <w:lang w:val="es-ES"/>
        </w:rPr>
      </w:pPr>
      <w:r>
        <w:rPr>
          <w:b/>
          <w:bCs/>
          <w:lang w:val="es-ES"/>
        </w:rPr>
        <w:t xml:space="preserve">Involucrados: </w:t>
      </w:r>
      <w:r w:rsidR="00C84CB0">
        <w:rPr>
          <w:lang w:val="es-ES"/>
        </w:rPr>
        <w:t xml:space="preserve">miembros </w:t>
      </w:r>
      <w:r w:rsidR="0091251D">
        <w:rPr>
          <w:lang w:val="es-ES"/>
        </w:rPr>
        <w:t xml:space="preserve">del equipo encargados de la parte de planificación. </w:t>
      </w:r>
    </w:p>
    <w:p w:rsidR="00A81DA9" w:rsidP="00A81DA9" w:rsidRDefault="00A81DA9" w14:paraId="1EE1E831" w14:textId="77777777">
      <w:pPr>
        <w:jc w:val="both"/>
        <w:rPr>
          <w:lang w:val="es-ES"/>
        </w:rPr>
      </w:pPr>
    </w:p>
    <w:p w:rsidR="00A81DA9" w:rsidP="00A81DA9" w:rsidRDefault="00A81DA9" w14:paraId="5B9569D4" w14:textId="538DE100">
      <w:pPr>
        <w:jc w:val="both"/>
        <w:rPr>
          <w:lang w:val="es-ES"/>
        </w:rPr>
      </w:pPr>
      <w:r>
        <w:rPr>
          <w:b/>
          <w:bCs/>
          <w:lang w:val="es-ES"/>
        </w:rPr>
        <w:t xml:space="preserve">Entradas requeridas: </w:t>
      </w:r>
      <w:r w:rsidRPr="00B537E3" w:rsidR="00B537E3">
        <w:rPr>
          <w:lang w:val="es-ES"/>
        </w:rPr>
        <w:t>documentación</w:t>
      </w:r>
      <w:r w:rsidR="00B537E3">
        <w:rPr>
          <w:lang w:val="es-ES"/>
        </w:rPr>
        <w:t xml:space="preserve"> </w:t>
      </w:r>
      <w:r w:rsidR="00926A69">
        <w:rPr>
          <w:lang w:val="es-ES"/>
        </w:rPr>
        <w:t xml:space="preserve">con el </w:t>
      </w:r>
      <w:r w:rsidR="00E24123">
        <w:rPr>
          <w:lang w:val="es-ES"/>
        </w:rPr>
        <w:t xml:space="preserve">análisis de la propuesta </w:t>
      </w:r>
      <w:r w:rsidR="003B079A">
        <w:rPr>
          <w:lang w:val="es-ES"/>
        </w:rPr>
        <w:t>de cam</w:t>
      </w:r>
      <w:r w:rsidR="00A534E6">
        <w:rPr>
          <w:lang w:val="es-ES"/>
        </w:rPr>
        <w:t>bio aceptada.</w:t>
      </w:r>
    </w:p>
    <w:p w:rsidR="00A81DA9" w:rsidP="00A81DA9" w:rsidRDefault="00A81DA9" w14:paraId="0E09D58B" w14:textId="77777777">
      <w:pPr>
        <w:jc w:val="both"/>
        <w:rPr>
          <w:lang w:val="es-ES"/>
        </w:rPr>
      </w:pPr>
    </w:p>
    <w:p w:rsidRPr="00801BEC" w:rsidR="00A81DA9" w:rsidP="00A81DA9" w:rsidRDefault="00A81DA9" w14:paraId="2A51DBB6" w14:textId="6737BC4C">
      <w:pPr>
        <w:jc w:val="both"/>
        <w:rPr>
          <w:lang w:val="es-ES"/>
        </w:rPr>
      </w:pPr>
      <w:r>
        <w:rPr>
          <w:b/>
          <w:bCs/>
          <w:lang w:val="es-ES"/>
        </w:rPr>
        <w:t xml:space="preserve">Productos de trabajo: </w:t>
      </w:r>
      <w:r w:rsidR="00801BEC">
        <w:rPr>
          <w:lang w:val="es-ES"/>
        </w:rPr>
        <w:t>plantilla de “</w:t>
      </w:r>
      <w:r w:rsidR="00654C9F">
        <w:rPr>
          <w:lang w:val="es-ES"/>
        </w:rPr>
        <w:t>Planificación de una propuesta</w:t>
      </w:r>
      <w:r w:rsidR="00801BEC">
        <w:rPr>
          <w:lang w:val="es-ES"/>
        </w:rPr>
        <w:t>”</w:t>
      </w:r>
      <w:r w:rsidR="009B68CE">
        <w:rPr>
          <w:lang w:val="es-ES"/>
        </w:rPr>
        <w:t xml:space="preserve"> en la carpeta “Propuestas en curso”.</w:t>
      </w:r>
    </w:p>
    <w:p w:rsidR="00A81DA9" w:rsidP="00A81DA9" w:rsidRDefault="00A81DA9" w14:paraId="2166A106" w14:textId="77777777">
      <w:pPr>
        <w:jc w:val="both"/>
        <w:rPr>
          <w:b/>
          <w:bCs/>
          <w:lang w:val="es-ES"/>
        </w:rPr>
      </w:pPr>
    </w:p>
    <w:p w:rsidRPr="007A6562" w:rsidR="00A81DA9" w:rsidP="00A81DA9" w:rsidRDefault="00A81DA9" w14:paraId="793C16BA" w14:textId="45A2A789">
      <w:pPr>
        <w:jc w:val="both"/>
        <w:rPr>
          <w:lang w:val="es-ES"/>
        </w:rPr>
      </w:pPr>
      <w:r>
        <w:rPr>
          <w:b/>
          <w:bCs/>
          <w:lang w:val="es-ES"/>
        </w:rPr>
        <w:t xml:space="preserve">Criterios de entrada: </w:t>
      </w:r>
      <w:r w:rsidR="007A6562">
        <w:rPr>
          <w:lang w:val="es-ES"/>
        </w:rPr>
        <w:t xml:space="preserve">existen </w:t>
      </w:r>
      <w:r w:rsidR="00931694">
        <w:rPr>
          <w:lang w:val="es-ES"/>
        </w:rPr>
        <w:t>propuestas de cambio aceptadas sin planificar</w:t>
      </w:r>
      <w:r w:rsidR="00324385">
        <w:rPr>
          <w:lang w:val="es-ES"/>
        </w:rPr>
        <w:t xml:space="preserve"> cubiertas en la plantilla “</w:t>
      </w:r>
      <w:r w:rsidR="007166E6">
        <w:rPr>
          <w:lang w:val="es-ES"/>
        </w:rPr>
        <w:t>Resolución de la propuesta</w:t>
      </w:r>
      <w:r w:rsidR="00324385">
        <w:rPr>
          <w:lang w:val="es-ES"/>
        </w:rPr>
        <w:t>”</w:t>
      </w:r>
      <w:r w:rsidR="00931694">
        <w:rPr>
          <w:lang w:val="es-ES"/>
        </w:rPr>
        <w:t>.</w:t>
      </w:r>
    </w:p>
    <w:p w:rsidR="00A81DA9" w:rsidP="00A81DA9" w:rsidRDefault="00A81DA9" w14:paraId="1140DC94" w14:textId="77777777">
      <w:pPr>
        <w:jc w:val="both"/>
        <w:rPr>
          <w:b/>
          <w:bCs/>
          <w:lang w:val="es-ES"/>
        </w:rPr>
      </w:pPr>
    </w:p>
    <w:p w:rsidRPr="00980490" w:rsidR="00A81DA9" w:rsidP="00A81DA9" w:rsidRDefault="00A81DA9" w14:paraId="005AC8C0" w14:textId="5A8EB209">
      <w:pPr>
        <w:jc w:val="both"/>
        <w:rPr>
          <w:lang w:val="es-ES"/>
        </w:rPr>
      </w:pPr>
      <w:r>
        <w:rPr>
          <w:b/>
          <w:bCs/>
          <w:lang w:val="es-ES"/>
        </w:rPr>
        <w:t xml:space="preserve">Criterios de salida: </w:t>
      </w:r>
      <w:r w:rsidR="00980490">
        <w:rPr>
          <w:lang w:val="es-ES"/>
        </w:rPr>
        <w:t xml:space="preserve">plantilla de </w:t>
      </w:r>
      <w:r w:rsidR="00654C9F">
        <w:rPr>
          <w:lang w:val="es-ES"/>
        </w:rPr>
        <w:t>“Planificación de una propuesta”</w:t>
      </w:r>
    </w:p>
    <w:p w:rsidRPr="00A81DA9" w:rsidR="00A81DA9" w:rsidP="00A81DA9" w:rsidRDefault="00A81DA9" w14:paraId="4C1813FE" w14:textId="77777777">
      <w:pPr>
        <w:rPr>
          <w:lang w:val="es-ES"/>
        </w:rPr>
      </w:pPr>
    </w:p>
    <w:p w:rsidR="334281A6" w:rsidP="6DD4FCBA" w:rsidRDefault="334281A6" w14:paraId="45E2FE8B" w14:textId="57388F65">
      <w:pPr>
        <w:pStyle w:val="Ttulo3"/>
        <w:rPr>
          <w:lang w:val="es-ES"/>
        </w:rPr>
      </w:pPr>
      <w:bookmarkStart w:name="_Toc1812973204" w:id="28"/>
      <w:bookmarkStart w:name="_Toc1440378966" w:id="29"/>
      <w:r w:rsidRPr="6DD4FCBA">
        <w:rPr>
          <w:lang w:val="es-ES"/>
        </w:rPr>
        <w:t xml:space="preserve">Actividad </w:t>
      </w:r>
      <w:r w:rsidRPr="29C0312F" w:rsidR="51740F61">
        <w:rPr>
          <w:lang w:val="es-ES"/>
        </w:rPr>
        <w:t>6</w:t>
      </w:r>
      <w:r w:rsidRPr="6DD4FCBA">
        <w:rPr>
          <w:lang w:val="es-ES"/>
        </w:rPr>
        <w:t>: Implementación</w:t>
      </w:r>
      <w:bookmarkEnd w:id="28"/>
      <w:bookmarkEnd w:id="29"/>
    </w:p>
    <w:p w:rsidR="00A81DA9" w:rsidP="00A81DA9" w:rsidRDefault="00A81DA9" w14:paraId="07C641CB" w14:textId="700CC3F4">
      <w:pPr>
        <w:jc w:val="both"/>
        <w:rPr>
          <w:lang w:val="es-ES"/>
        </w:rPr>
      </w:pPr>
      <w:r w:rsidRPr="00A14DFC">
        <w:rPr>
          <w:b/>
          <w:bCs/>
          <w:lang w:val="es-ES"/>
        </w:rPr>
        <w:t>Descripción</w:t>
      </w:r>
      <w:r>
        <w:rPr>
          <w:lang w:val="es-ES"/>
        </w:rPr>
        <w:t xml:space="preserve">: </w:t>
      </w:r>
      <w:r w:rsidR="00550A33">
        <w:rPr>
          <w:lang w:val="es-ES"/>
        </w:rPr>
        <w:t>si es necesario,</w:t>
      </w:r>
      <w:r>
        <w:rPr>
          <w:lang w:val="es-ES"/>
        </w:rPr>
        <w:t xml:space="preserve"> </w:t>
      </w:r>
      <w:r w:rsidR="001D61C2">
        <w:rPr>
          <w:lang w:val="es-ES"/>
        </w:rPr>
        <w:t>se desarrolla la nueva versión del producto</w:t>
      </w:r>
      <w:r w:rsidR="00042317">
        <w:rPr>
          <w:lang w:val="es-ES"/>
        </w:rPr>
        <w:t>,</w:t>
      </w:r>
      <w:r w:rsidR="001E7566">
        <w:rPr>
          <w:lang w:val="es-ES"/>
        </w:rPr>
        <w:t xml:space="preserve"> en la que se incluyen los cambios </w:t>
      </w:r>
      <w:r w:rsidR="00DA151D">
        <w:rPr>
          <w:lang w:val="es-ES"/>
        </w:rPr>
        <w:t>que se consi</w:t>
      </w:r>
      <w:r w:rsidR="006805C0">
        <w:rPr>
          <w:lang w:val="es-ES"/>
        </w:rPr>
        <w:t xml:space="preserve">deran oportunos </w:t>
      </w:r>
      <w:r w:rsidR="00F26EDB">
        <w:rPr>
          <w:lang w:val="es-ES"/>
        </w:rPr>
        <w:t>y</w:t>
      </w:r>
      <w:r w:rsidR="00122D0A">
        <w:rPr>
          <w:lang w:val="es-ES"/>
        </w:rPr>
        <w:t xml:space="preserve"> que</w:t>
      </w:r>
      <w:r w:rsidR="00F26EDB">
        <w:rPr>
          <w:lang w:val="es-ES"/>
        </w:rPr>
        <w:t xml:space="preserve"> aportan un beneficio</w:t>
      </w:r>
      <w:r w:rsidR="00122D0A">
        <w:rPr>
          <w:lang w:val="es-ES"/>
        </w:rPr>
        <w:t xml:space="preserve">. </w:t>
      </w:r>
      <w:r w:rsidR="00DA25EE">
        <w:rPr>
          <w:lang w:val="es-ES"/>
        </w:rPr>
        <w:t>Para realizar la implementación se sigu</w:t>
      </w:r>
      <w:r w:rsidR="0096626E">
        <w:rPr>
          <w:lang w:val="es-ES"/>
        </w:rPr>
        <w:t xml:space="preserve">e lo acordado en la </w:t>
      </w:r>
      <w:r w:rsidR="00253BAC">
        <w:rPr>
          <w:lang w:val="es-ES"/>
        </w:rPr>
        <w:t>fase de planificación del cambio.</w:t>
      </w:r>
    </w:p>
    <w:p w:rsidR="00A81DA9" w:rsidP="00A81DA9" w:rsidRDefault="00A81DA9" w14:paraId="5BD6CDC1" w14:textId="77777777">
      <w:pPr>
        <w:jc w:val="both"/>
        <w:rPr>
          <w:lang w:val="es-ES"/>
        </w:rPr>
      </w:pPr>
    </w:p>
    <w:p w:rsidRPr="00AA5A1A" w:rsidR="00A81DA9" w:rsidP="00A81DA9" w:rsidRDefault="00A81DA9" w14:paraId="5AA04A1E" w14:textId="74BB71D9">
      <w:pPr>
        <w:jc w:val="both"/>
        <w:rPr>
          <w:lang w:val="es-ES"/>
        </w:rPr>
      </w:pPr>
      <w:r>
        <w:rPr>
          <w:b/>
          <w:bCs/>
          <w:lang w:val="es-ES"/>
        </w:rPr>
        <w:t xml:space="preserve">Involucrados: </w:t>
      </w:r>
      <w:r w:rsidRPr="00736C1E" w:rsidR="00736C1E">
        <w:rPr>
          <w:lang w:val="es-ES"/>
        </w:rPr>
        <w:t>miembros del equipo de desarrollo</w:t>
      </w:r>
      <w:r w:rsidR="00F00EF7">
        <w:rPr>
          <w:lang w:val="es-ES"/>
        </w:rPr>
        <w:t>.</w:t>
      </w:r>
    </w:p>
    <w:p w:rsidR="00A81DA9" w:rsidP="00A81DA9" w:rsidRDefault="00A81DA9" w14:paraId="5248350B" w14:textId="77777777">
      <w:pPr>
        <w:jc w:val="both"/>
        <w:rPr>
          <w:lang w:val="es-ES"/>
        </w:rPr>
      </w:pPr>
    </w:p>
    <w:p w:rsidRPr="00DF7D1B" w:rsidR="00A81DA9" w:rsidP="00A81DA9" w:rsidRDefault="00A81DA9" w14:paraId="3727C029" w14:textId="4B9694BE">
      <w:pPr>
        <w:jc w:val="both"/>
        <w:rPr>
          <w:lang w:val="es-ES"/>
        </w:rPr>
      </w:pPr>
      <w:r>
        <w:rPr>
          <w:b/>
          <w:bCs/>
          <w:lang w:val="es-ES"/>
        </w:rPr>
        <w:t xml:space="preserve">Entradas requeridas: </w:t>
      </w:r>
      <w:r w:rsidR="00D1431C">
        <w:rPr>
          <w:lang w:val="es-ES"/>
        </w:rPr>
        <w:t xml:space="preserve">plantilla “Planificación de </w:t>
      </w:r>
      <w:r w:rsidR="00373430">
        <w:rPr>
          <w:lang w:val="es-ES"/>
        </w:rPr>
        <w:t xml:space="preserve">una </w:t>
      </w:r>
      <w:r w:rsidR="00D1431C">
        <w:rPr>
          <w:lang w:val="es-ES"/>
        </w:rPr>
        <w:t xml:space="preserve">propuesta” cubierta y </w:t>
      </w:r>
      <w:r w:rsidR="00DF7D1B">
        <w:rPr>
          <w:lang w:val="es-ES"/>
        </w:rPr>
        <w:t xml:space="preserve">documentos </w:t>
      </w:r>
      <w:r w:rsidR="00891B6E">
        <w:rPr>
          <w:lang w:val="es-ES"/>
        </w:rPr>
        <w:t xml:space="preserve">con la </w:t>
      </w:r>
      <w:r w:rsidR="000D3EC6">
        <w:rPr>
          <w:lang w:val="es-ES"/>
        </w:rPr>
        <w:t>planificación</w:t>
      </w:r>
      <w:r w:rsidR="00891B6E">
        <w:rPr>
          <w:lang w:val="es-ES"/>
        </w:rPr>
        <w:t xml:space="preserve"> del cambio</w:t>
      </w:r>
      <w:r w:rsidR="000D3EC6">
        <w:rPr>
          <w:lang w:val="es-ES"/>
        </w:rPr>
        <w:t xml:space="preserve"> y la estrategia a seguir.</w:t>
      </w:r>
    </w:p>
    <w:p w:rsidR="00A81DA9" w:rsidP="00A81DA9" w:rsidRDefault="00A81DA9" w14:paraId="0B03C495" w14:textId="77777777">
      <w:pPr>
        <w:jc w:val="both"/>
        <w:rPr>
          <w:lang w:val="es-ES"/>
        </w:rPr>
      </w:pPr>
    </w:p>
    <w:p w:rsidRPr="00C06F83" w:rsidR="00A81DA9" w:rsidP="00A81DA9" w:rsidRDefault="00A81DA9" w14:paraId="2A9939E2" w14:textId="59439226">
      <w:pPr>
        <w:jc w:val="both"/>
        <w:rPr>
          <w:lang w:val="es-ES"/>
        </w:rPr>
      </w:pPr>
      <w:r>
        <w:rPr>
          <w:b/>
          <w:bCs/>
          <w:lang w:val="es-ES"/>
        </w:rPr>
        <w:t xml:space="preserve">Productos de trabajo: </w:t>
      </w:r>
      <w:r w:rsidR="00C06F83">
        <w:rPr>
          <w:lang w:val="es-ES"/>
        </w:rPr>
        <w:t>nueva versión del pro</w:t>
      </w:r>
      <w:r w:rsidR="009E6E1C">
        <w:rPr>
          <w:lang w:val="es-ES"/>
        </w:rPr>
        <w:t xml:space="preserve">ducto </w:t>
      </w:r>
      <w:r w:rsidR="00324A51">
        <w:rPr>
          <w:lang w:val="es-ES"/>
        </w:rPr>
        <w:t>con los cambios implementados</w:t>
      </w:r>
      <w:r w:rsidR="009A4EB7">
        <w:rPr>
          <w:lang w:val="es-ES"/>
        </w:rPr>
        <w:t xml:space="preserve"> y plantilla “Implementación de cambios” en blanco</w:t>
      </w:r>
      <w:r w:rsidR="00C77F46">
        <w:rPr>
          <w:lang w:val="es-ES"/>
        </w:rPr>
        <w:t xml:space="preserve"> </w:t>
      </w:r>
      <w:r w:rsidR="00346829">
        <w:rPr>
          <w:lang w:val="es-ES"/>
        </w:rPr>
        <w:t>ub</w:t>
      </w:r>
      <w:r w:rsidR="00803032">
        <w:rPr>
          <w:lang w:val="es-ES"/>
        </w:rPr>
        <w:t>icada en la carpeta</w:t>
      </w:r>
      <w:r w:rsidR="00FA58E6">
        <w:rPr>
          <w:lang w:val="es-ES"/>
        </w:rPr>
        <w:t xml:space="preserve"> “Propuestas en curso”</w:t>
      </w:r>
      <w:r w:rsidR="00324A51">
        <w:rPr>
          <w:lang w:val="es-ES"/>
        </w:rPr>
        <w:t>.</w:t>
      </w:r>
    </w:p>
    <w:p w:rsidR="00A81DA9" w:rsidP="00A81DA9" w:rsidRDefault="00A81DA9" w14:paraId="534E5DF4" w14:textId="77777777">
      <w:pPr>
        <w:jc w:val="both"/>
        <w:rPr>
          <w:b/>
          <w:bCs/>
          <w:lang w:val="es-ES"/>
        </w:rPr>
      </w:pPr>
    </w:p>
    <w:p w:rsidRPr="009505CA" w:rsidR="00A81DA9" w:rsidP="00A81DA9" w:rsidRDefault="00A81DA9" w14:paraId="00774518" w14:textId="4B24C4DB">
      <w:pPr>
        <w:jc w:val="both"/>
        <w:rPr>
          <w:lang w:val="es-ES"/>
        </w:rPr>
      </w:pPr>
      <w:r>
        <w:rPr>
          <w:b/>
          <w:bCs/>
          <w:lang w:val="es-ES"/>
        </w:rPr>
        <w:t xml:space="preserve">Criterios de entrada: </w:t>
      </w:r>
      <w:r w:rsidR="00D1431C">
        <w:rPr>
          <w:lang w:val="es-ES"/>
        </w:rPr>
        <w:t>plantilla de “Planificación de una propuesta” cubierta junto con la documentación necesaria</w:t>
      </w:r>
      <w:r w:rsidR="000E7300">
        <w:rPr>
          <w:lang w:val="es-ES"/>
        </w:rPr>
        <w:t xml:space="preserve"> para los cambios propuestos.</w:t>
      </w:r>
    </w:p>
    <w:p w:rsidR="00A81DA9" w:rsidP="00A81DA9" w:rsidRDefault="00A81DA9" w14:paraId="7AA248F6" w14:textId="77777777">
      <w:pPr>
        <w:jc w:val="both"/>
        <w:rPr>
          <w:b/>
          <w:bCs/>
          <w:lang w:val="es-ES"/>
        </w:rPr>
      </w:pPr>
    </w:p>
    <w:p w:rsidR="00A81DA9" w:rsidP="00A81DA9" w:rsidRDefault="00A81DA9" w14:paraId="3ED5FBC1" w14:textId="0516DCB8">
      <w:pPr>
        <w:jc w:val="both"/>
        <w:rPr>
          <w:lang w:val="es-ES"/>
        </w:rPr>
      </w:pPr>
      <w:r>
        <w:rPr>
          <w:b/>
          <w:bCs/>
          <w:lang w:val="es-ES"/>
        </w:rPr>
        <w:t xml:space="preserve">Criterios de salida: </w:t>
      </w:r>
      <w:r w:rsidR="00274A62">
        <w:rPr>
          <w:lang w:val="es-ES"/>
        </w:rPr>
        <w:t xml:space="preserve">la implementación de los cambios ya ha sido desarrollada al </w:t>
      </w:r>
      <w:r w:rsidR="000A5B06">
        <w:rPr>
          <w:lang w:val="es-ES"/>
        </w:rPr>
        <w:t>completo</w:t>
      </w:r>
      <w:r w:rsidR="00E00663">
        <w:rPr>
          <w:lang w:val="es-ES"/>
        </w:rPr>
        <w:t xml:space="preserve"> y la plantilla “Implementación de cambios” es</w:t>
      </w:r>
      <w:r w:rsidR="00E5023F">
        <w:rPr>
          <w:lang w:val="es-ES"/>
        </w:rPr>
        <w:t>tá completa</w:t>
      </w:r>
      <w:r w:rsidR="000A5B06">
        <w:rPr>
          <w:lang w:val="es-ES"/>
        </w:rPr>
        <w:t>.</w:t>
      </w:r>
    </w:p>
    <w:p w:rsidRPr="00A81DA9" w:rsidR="00EC071B" w:rsidP="00A81DA9" w:rsidRDefault="00EC071B" w14:paraId="6A290906" w14:textId="77777777">
      <w:pPr>
        <w:rPr>
          <w:lang w:val="es-ES"/>
        </w:rPr>
      </w:pPr>
    </w:p>
    <w:p w:rsidR="77CCF960" w:rsidP="02B4146C" w:rsidRDefault="77CCF960" w14:paraId="1655CE5D" w14:textId="1BE39158">
      <w:pPr>
        <w:pStyle w:val="Ttulo3"/>
        <w:rPr>
          <w:lang w:val="es-ES"/>
        </w:rPr>
      </w:pPr>
      <w:bookmarkStart w:name="_Toc1981167384" w:id="30"/>
      <w:bookmarkStart w:name="_Toc1495802610" w:id="31"/>
      <w:r w:rsidRPr="02B4146C">
        <w:rPr>
          <w:lang w:val="es-ES"/>
        </w:rPr>
        <w:t>Actividad 7: Revisión de requerimiento. Pruebas de consistencia</w:t>
      </w:r>
      <w:bookmarkEnd w:id="30"/>
      <w:bookmarkEnd w:id="31"/>
    </w:p>
    <w:p w:rsidR="00A81DA9" w:rsidP="00FE083F" w:rsidRDefault="00A81DA9" w14:paraId="326F2198" w14:textId="31B5B258">
      <w:pPr>
        <w:pStyle w:val="Normalweb"/>
        <w:jc w:val="both"/>
      </w:pPr>
      <w:r w:rsidRPr="00A14DFC">
        <w:rPr>
          <w:b/>
          <w:bCs/>
        </w:rPr>
        <w:t>Descripción</w:t>
      </w:r>
      <w:r>
        <w:t xml:space="preserve">: </w:t>
      </w:r>
      <w:r w:rsidR="00676323">
        <w:t xml:space="preserve">se estudia si la introducción de modificaciones derivadas de los cambios propuestos implica alteraciones que afecten </w:t>
      </w:r>
      <w:r w:rsidR="002F123E">
        <w:t xml:space="preserve">el cumplimiento de los requisitos </w:t>
      </w:r>
      <w:r w:rsidR="0072574A">
        <w:t xml:space="preserve">no funcionales </w:t>
      </w:r>
      <w:r w:rsidR="002F123E">
        <w:t>o</w:t>
      </w:r>
      <w:r w:rsidR="00676323">
        <w:t xml:space="preserve"> a la consistencia del producto y, por lo tanto, no puedan incluirse en una nueva versión. </w:t>
      </w:r>
      <w:r w:rsidR="007F1B4B">
        <w:t>S</w:t>
      </w:r>
      <w:r w:rsidR="00676323">
        <w:t>e llevarán a cabo una serie de pruebas y análisis que muestren las implicaciones que tiene la inclusión de nuevas características en el producto</w:t>
      </w:r>
      <w:r w:rsidR="000B36D6">
        <w:t>, p</w:t>
      </w:r>
      <w:r w:rsidR="007F1B4B">
        <w:t xml:space="preserve">ara </w:t>
      </w:r>
      <w:r w:rsidR="00676323">
        <w:t xml:space="preserve">que </w:t>
      </w:r>
      <w:r w:rsidR="000B36D6">
        <w:t>la</w:t>
      </w:r>
      <w:r w:rsidR="00676323">
        <w:t xml:space="preserve"> nueva versión se</w:t>
      </w:r>
      <w:r w:rsidR="000B36D6">
        <w:t>a</w:t>
      </w:r>
      <w:r w:rsidR="00676323">
        <w:t xml:space="preserve"> funcional y </w:t>
      </w:r>
      <w:r w:rsidR="000B36D6">
        <w:t>adecuada</w:t>
      </w:r>
      <w:r w:rsidR="00676323">
        <w:t xml:space="preserve"> para poder ser distribuida.</w:t>
      </w:r>
    </w:p>
    <w:p w:rsidRPr="00AA5A1A" w:rsidR="00A81DA9" w:rsidP="00A81DA9" w:rsidRDefault="00A81DA9" w14:paraId="6C689776" w14:textId="1671F910">
      <w:pPr>
        <w:jc w:val="both"/>
        <w:rPr>
          <w:lang w:val="es-ES"/>
        </w:rPr>
      </w:pPr>
      <w:r>
        <w:rPr>
          <w:b/>
          <w:bCs/>
          <w:lang w:val="es-ES"/>
        </w:rPr>
        <w:t xml:space="preserve">Involucrados: </w:t>
      </w:r>
      <w:r w:rsidR="00B95FB7">
        <w:rPr>
          <w:lang w:val="es-ES"/>
        </w:rPr>
        <w:t>equipo de analistas y de evaluación de pruebas.</w:t>
      </w:r>
    </w:p>
    <w:p w:rsidR="00A81DA9" w:rsidP="00A81DA9" w:rsidRDefault="00A81DA9" w14:paraId="03878281" w14:textId="77777777">
      <w:pPr>
        <w:jc w:val="both"/>
        <w:rPr>
          <w:lang w:val="es-ES"/>
        </w:rPr>
      </w:pPr>
    </w:p>
    <w:p w:rsidR="00A81DA9" w:rsidP="00A81DA9" w:rsidRDefault="00A81DA9" w14:paraId="00A6536D" w14:textId="13E6CACF">
      <w:pPr>
        <w:jc w:val="both"/>
        <w:rPr>
          <w:lang w:val="es-ES"/>
        </w:rPr>
      </w:pPr>
      <w:r>
        <w:rPr>
          <w:b/>
          <w:bCs/>
          <w:lang w:val="es-ES"/>
        </w:rPr>
        <w:t xml:space="preserve">Entradas requeridas: </w:t>
      </w:r>
      <w:r w:rsidR="007B47BB">
        <w:rPr>
          <w:lang w:val="es-ES"/>
        </w:rPr>
        <w:t xml:space="preserve">el </w:t>
      </w:r>
      <w:r w:rsidRPr="003F349D" w:rsidR="003F349D">
        <w:rPr>
          <w:lang w:val="es-ES"/>
        </w:rPr>
        <w:t xml:space="preserve">proyecto </w:t>
      </w:r>
      <w:r w:rsidR="007B47BB">
        <w:rPr>
          <w:lang w:val="es-ES"/>
        </w:rPr>
        <w:t>ha sido</w:t>
      </w:r>
      <w:r w:rsidRPr="003F349D" w:rsidR="003F349D">
        <w:rPr>
          <w:lang w:val="es-ES"/>
        </w:rPr>
        <w:t xml:space="preserve"> modificado </w:t>
      </w:r>
      <w:r w:rsidR="002674B5">
        <w:rPr>
          <w:lang w:val="es-ES"/>
        </w:rPr>
        <w:t>y l</w:t>
      </w:r>
      <w:r w:rsidR="00486DF6">
        <w:rPr>
          <w:lang w:val="es-ES"/>
        </w:rPr>
        <w:t xml:space="preserve">a plantilla “Implementación de cambios” </w:t>
      </w:r>
      <w:r w:rsidR="006B3B1C">
        <w:rPr>
          <w:lang w:val="es-ES"/>
        </w:rPr>
        <w:t xml:space="preserve">está completa y su “Estado actual” es </w:t>
      </w:r>
      <w:r w:rsidR="00AE67D1">
        <w:rPr>
          <w:lang w:val="es-ES"/>
        </w:rPr>
        <w:t>“Finalizado”.</w:t>
      </w:r>
      <w:r w:rsidR="002674B5">
        <w:rPr>
          <w:lang w:val="es-ES"/>
        </w:rPr>
        <w:t xml:space="preserve"> Plantilla </w:t>
      </w:r>
      <w:r w:rsidR="008B5D53">
        <w:rPr>
          <w:lang w:val="es-ES"/>
        </w:rPr>
        <w:t>“Informe”</w:t>
      </w:r>
      <w:r w:rsidR="002674B5">
        <w:rPr>
          <w:lang w:val="es-ES"/>
        </w:rPr>
        <w:t xml:space="preserve"> en blanc</w:t>
      </w:r>
      <w:r w:rsidR="00925A2F">
        <w:rPr>
          <w:lang w:val="es-ES"/>
        </w:rPr>
        <w:t xml:space="preserve">o disponible en </w:t>
      </w:r>
      <w:r w:rsidR="008B5D53">
        <w:rPr>
          <w:lang w:val="es-ES"/>
        </w:rPr>
        <w:t>la carpeta “</w:t>
      </w:r>
      <w:r w:rsidR="00084C1D">
        <w:rPr>
          <w:lang w:val="es-ES"/>
        </w:rPr>
        <w:t>Propuestas en curso</w:t>
      </w:r>
      <w:r w:rsidR="008B5D53">
        <w:rPr>
          <w:lang w:val="es-ES"/>
        </w:rPr>
        <w:t>”</w:t>
      </w:r>
    </w:p>
    <w:p w:rsidR="00A81DA9" w:rsidP="00A81DA9" w:rsidRDefault="00A81DA9" w14:paraId="07DB37CB" w14:textId="77777777">
      <w:pPr>
        <w:jc w:val="both"/>
        <w:rPr>
          <w:lang w:val="es-ES"/>
        </w:rPr>
      </w:pPr>
    </w:p>
    <w:p w:rsidRPr="00965309" w:rsidR="00A81DA9" w:rsidP="00A81DA9" w:rsidRDefault="00A81DA9" w14:paraId="7FF82D40" w14:textId="29B91135">
      <w:pPr>
        <w:jc w:val="both"/>
        <w:rPr>
          <w:lang w:val="es-ES"/>
        </w:rPr>
      </w:pPr>
      <w:r>
        <w:rPr>
          <w:b/>
          <w:bCs/>
          <w:lang w:val="es-ES"/>
        </w:rPr>
        <w:t xml:space="preserve">Productos de trabajo: </w:t>
      </w:r>
      <w:r w:rsidR="004164DB">
        <w:rPr>
          <w:lang w:val="es-ES"/>
        </w:rPr>
        <w:t xml:space="preserve">plantilla </w:t>
      </w:r>
      <w:r w:rsidR="001433AA">
        <w:rPr>
          <w:lang w:val="es-ES"/>
        </w:rPr>
        <w:t>“Informe”</w:t>
      </w:r>
      <w:r w:rsidR="004164DB">
        <w:rPr>
          <w:lang w:val="es-ES"/>
        </w:rPr>
        <w:t xml:space="preserve"> en la carpeta</w:t>
      </w:r>
      <w:r w:rsidR="00EB2FD2">
        <w:rPr>
          <w:lang w:val="es-ES"/>
        </w:rPr>
        <w:t xml:space="preserve"> </w:t>
      </w:r>
      <w:r w:rsidR="00E56952">
        <w:rPr>
          <w:lang w:val="es-ES"/>
        </w:rPr>
        <w:t>“Propuestas en curso”.</w:t>
      </w:r>
    </w:p>
    <w:p w:rsidR="00A81DA9" w:rsidP="00A81DA9" w:rsidRDefault="00A81DA9" w14:paraId="6EECF907" w14:textId="77777777">
      <w:pPr>
        <w:jc w:val="both"/>
        <w:rPr>
          <w:b/>
          <w:bCs/>
          <w:lang w:val="es-ES"/>
        </w:rPr>
      </w:pPr>
    </w:p>
    <w:p w:rsidRPr="00A64E81" w:rsidR="00A81DA9" w:rsidP="00A81DA9" w:rsidRDefault="00A81DA9" w14:paraId="141A850C" w14:textId="0C56DBC4">
      <w:pPr>
        <w:jc w:val="both"/>
        <w:rPr>
          <w:lang w:val="es-ES"/>
        </w:rPr>
      </w:pPr>
      <w:r>
        <w:rPr>
          <w:b/>
          <w:bCs/>
          <w:lang w:val="es-ES"/>
        </w:rPr>
        <w:t xml:space="preserve">Criterios de entrada: </w:t>
      </w:r>
      <w:r w:rsidR="002674B5">
        <w:rPr>
          <w:lang w:val="es-ES"/>
        </w:rPr>
        <w:t>La plantilla “Implementación de cambios” está completa y su “Estado actual” es “Finalizado”.</w:t>
      </w:r>
    </w:p>
    <w:p w:rsidR="00A81DA9" w:rsidP="00A81DA9" w:rsidRDefault="00A81DA9" w14:paraId="586EC871" w14:textId="77777777">
      <w:pPr>
        <w:jc w:val="both"/>
        <w:rPr>
          <w:b/>
          <w:bCs/>
          <w:lang w:val="es-ES"/>
        </w:rPr>
      </w:pPr>
    </w:p>
    <w:p w:rsidRPr="006B2EE2" w:rsidR="00A81DA9" w:rsidP="00A81DA9" w:rsidRDefault="00A81DA9" w14:paraId="2D0C81E6" w14:textId="25184815">
      <w:pPr>
        <w:jc w:val="both"/>
        <w:rPr>
          <w:lang w:val="es-ES"/>
        </w:rPr>
      </w:pPr>
      <w:r>
        <w:rPr>
          <w:b/>
          <w:bCs/>
          <w:lang w:val="es-ES"/>
        </w:rPr>
        <w:t xml:space="preserve">Criterios de salida: </w:t>
      </w:r>
      <w:r w:rsidR="00AD4362">
        <w:rPr>
          <w:lang w:val="es-ES"/>
        </w:rPr>
        <w:t xml:space="preserve">la plantilla </w:t>
      </w:r>
      <w:r w:rsidR="001433AA">
        <w:rPr>
          <w:lang w:val="es-ES"/>
        </w:rPr>
        <w:t>“Informe”</w:t>
      </w:r>
      <w:r w:rsidR="00AD4362">
        <w:rPr>
          <w:lang w:val="es-ES"/>
        </w:rPr>
        <w:t xml:space="preserve"> cubierta</w:t>
      </w:r>
      <w:r w:rsidR="009C729F">
        <w:rPr>
          <w:lang w:val="es-ES"/>
        </w:rPr>
        <w:t xml:space="preserve"> con el campo “</w:t>
      </w:r>
      <w:r w:rsidR="00F97D84">
        <w:rPr>
          <w:lang w:val="es-ES"/>
        </w:rPr>
        <w:t>Decisión</w:t>
      </w:r>
      <w:r w:rsidR="0057642B">
        <w:rPr>
          <w:lang w:val="es-ES"/>
        </w:rPr>
        <w:t>”</w:t>
      </w:r>
      <w:r w:rsidR="00F97D84">
        <w:rPr>
          <w:lang w:val="es-ES"/>
        </w:rPr>
        <w:t xml:space="preserve"> cubierto</w:t>
      </w:r>
      <w:r w:rsidR="00AD4362">
        <w:rPr>
          <w:lang w:val="es-ES"/>
        </w:rPr>
        <w:t>.</w:t>
      </w:r>
    </w:p>
    <w:p w:rsidR="005C6A4A" w:rsidP="00A81DA9" w:rsidRDefault="005C6A4A" w14:paraId="00D9A982" w14:textId="77777777">
      <w:pPr>
        <w:jc w:val="both"/>
        <w:rPr>
          <w:lang w:val="es-ES"/>
        </w:rPr>
      </w:pPr>
    </w:p>
    <w:p w:rsidR="005C6A4A" w:rsidP="00A81DA9" w:rsidRDefault="005C6A4A" w14:paraId="2F8B1B3F" w14:textId="77777777">
      <w:pPr>
        <w:jc w:val="both"/>
        <w:rPr>
          <w:lang w:val="es-ES"/>
        </w:rPr>
      </w:pPr>
    </w:p>
    <w:p w:rsidRPr="00AD4362" w:rsidR="005C6A4A" w:rsidP="00A81DA9" w:rsidRDefault="005C6A4A" w14:paraId="6CE64BEE" w14:textId="77777777">
      <w:pPr>
        <w:jc w:val="both"/>
        <w:rPr>
          <w:lang w:val="es-ES"/>
        </w:rPr>
      </w:pPr>
    </w:p>
    <w:p w:rsidRPr="00A81DA9" w:rsidR="00A81DA9" w:rsidP="00A81DA9" w:rsidRDefault="00A81DA9" w14:paraId="1A20D5FE" w14:textId="77777777">
      <w:pPr>
        <w:rPr>
          <w:lang w:val="es-ES"/>
        </w:rPr>
      </w:pPr>
    </w:p>
    <w:p w:rsidR="77CCF960" w:rsidP="71D2012C" w:rsidRDefault="77CCF960" w14:paraId="47417A06" w14:textId="599A87B5">
      <w:pPr>
        <w:pStyle w:val="Ttulo3"/>
        <w:rPr>
          <w:lang w:val="es-ES"/>
        </w:rPr>
      </w:pPr>
      <w:bookmarkStart w:name="_Toc854143100" w:id="32"/>
      <w:bookmarkStart w:name="_Toc1703885602" w:id="33"/>
      <w:r w:rsidRPr="73186915">
        <w:rPr>
          <w:lang w:val="es-ES"/>
        </w:rPr>
        <w:t xml:space="preserve">Actividad 8: Documentar los cambios </w:t>
      </w:r>
      <w:r w:rsidRPr="2BECDFDA">
        <w:rPr>
          <w:lang w:val="es-ES"/>
        </w:rPr>
        <w:t>implementados</w:t>
      </w:r>
      <w:bookmarkEnd w:id="32"/>
      <w:bookmarkEnd w:id="33"/>
    </w:p>
    <w:p w:rsidR="00A81DA9" w:rsidP="00A81DA9" w:rsidRDefault="00A81DA9" w14:paraId="10D0094E" w14:textId="2957C7F4">
      <w:pPr>
        <w:jc w:val="both"/>
        <w:rPr>
          <w:lang w:val="es-ES"/>
        </w:rPr>
      </w:pPr>
      <w:r w:rsidRPr="00A14DFC">
        <w:rPr>
          <w:b/>
          <w:bCs/>
          <w:lang w:val="es-ES"/>
        </w:rPr>
        <w:t>Descripción</w:t>
      </w:r>
      <w:r>
        <w:rPr>
          <w:lang w:val="es-ES"/>
        </w:rPr>
        <w:t xml:space="preserve">: </w:t>
      </w:r>
      <w:r w:rsidR="0083247C">
        <w:rPr>
          <w:lang w:val="es-ES"/>
        </w:rPr>
        <w:t>una vez el cambio es</w:t>
      </w:r>
      <w:r w:rsidR="00D47723">
        <w:rPr>
          <w:lang w:val="es-ES"/>
        </w:rPr>
        <w:t>té comple</w:t>
      </w:r>
      <w:r w:rsidR="001407E1">
        <w:rPr>
          <w:lang w:val="es-ES"/>
        </w:rPr>
        <w:t>tamente desarrollado</w:t>
      </w:r>
      <w:r w:rsidR="002D3D2A">
        <w:rPr>
          <w:lang w:val="es-ES"/>
        </w:rPr>
        <w:t>, revisado</w:t>
      </w:r>
      <w:r w:rsidR="00377F12">
        <w:rPr>
          <w:lang w:val="es-ES"/>
        </w:rPr>
        <w:t xml:space="preserve"> y listo para ser entregado, se reali</w:t>
      </w:r>
      <w:r w:rsidR="00474235">
        <w:rPr>
          <w:lang w:val="es-ES"/>
        </w:rPr>
        <w:t xml:space="preserve">za una memoria en la que se </w:t>
      </w:r>
      <w:r w:rsidR="00ED0919">
        <w:rPr>
          <w:lang w:val="es-ES"/>
        </w:rPr>
        <w:t>recoge</w:t>
      </w:r>
      <w:r w:rsidR="00E82B72">
        <w:rPr>
          <w:lang w:val="es-ES"/>
        </w:rPr>
        <w:t xml:space="preserve"> l</w:t>
      </w:r>
      <w:r w:rsidR="00B4171C">
        <w:rPr>
          <w:lang w:val="es-ES"/>
        </w:rPr>
        <w:t>os cambios desarrollados,</w:t>
      </w:r>
      <w:r w:rsidR="00E16364">
        <w:rPr>
          <w:lang w:val="es-ES"/>
        </w:rPr>
        <w:t xml:space="preserve"> las pruebas realizadas</w:t>
      </w:r>
      <w:r w:rsidR="00B4171C">
        <w:rPr>
          <w:lang w:val="es-ES"/>
        </w:rPr>
        <w:t xml:space="preserve"> </w:t>
      </w:r>
      <w:r w:rsidR="00CD487F">
        <w:rPr>
          <w:lang w:val="es-ES"/>
        </w:rPr>
        <w:t>y u</w:t>
      </w:r>
      <w:r w:rsidR="00BC003D">
        <w:rPr>
          <w:lang w:val="es-ES"/>
        </w:rPr>
        <w:t>na breve descripción si el cambio ha sido significativo (modificación grande de la base</w:t>
      </w:r>
      <w:r w:rsidR="00916166">
        <w:rPr>
          <w:lang w:val="es-ES"/>
        </w:rPr>
        <w:t xml:space="preserve"> de datos</w:t>
      </w:r>
      <w:r w:rsidR="006B7183">
        <w:rPr>
          <w:lang w:val="es-ES"/>
        </w:rPr>
        <w:t>, desarrollo de una aplicación complementaria…</w:t>
      </w:r>
      <w:r w:rsidR="00BC003D">
        <w:rPr>
          <w:lang w:val="es-ES"/>
        </w:rPr>
        <w:t>)</w:t>
      </w:r>
      <w:r w:rsidR="006B7183">
        <w:rPr>
          <w:lang w:val="es-ES"/>
        </w:rPr>
        <w:t xml:space="preserve">. </w:t>
      </w:r>
    </w:p>
    <w:p w:rsidR="00A81DA9" w:rsidP="00A81DA9" w:rsidRDefault="00A81DA9" w14:paraId="1801AB96" w14:textId="77777777">
      <w:pPr>
        <w:jc w:val="both"/>
        <w:rPr>
          <w:lang w:val="es-ES"/>
        </w:rPr>
      </w:pPr>
    </w:p>
    <w:p w:rsidRPr="00D858D6" w:rsidR="00A81DA9" w:rsidP="00A81DA9" w:rsidRDefault="00A81DA9" w14:paraId="13206074" w14:textId="2AA27EA9">
      <w:pPr>
        <w:jc w:val="both"/>
        <w:rPr>
          <w:lang w:val="es-ES"/>
        </w:rPr>
      </w:pPr>
      <w:r>
        <w:rPr>
          <w:b/>
          <w:bCs/>
          <w:lang w:val="es-ES"/>
        </w:rPr>
        <w:t xml:space="preserve">Involucrados: </w:t>
      </w:r>
      <w:r w:rsidR="00D858D6">
        <w:rPr>
          <w:lang w:val="es-ES"/>
        </w:rPr>
        <w:t>miembros del equipo de desarrollo</w:t>
      </w:r>
      <w:r w:rsidR="006151B1">
        <w:rPr>
          <w:lang w:val="es-ES"/>
        </w:rPr>
        <w:t>.</w:t>
      </w:r>
    </w:p>
    <w:p w:rsidR="00A81DA9" w:rsidP="00A81DA9" w:rsidRDefault="00A81DA9" w14:paraId="5C20F624" w14:textId="77777777">
      <w:pPr>
        <w:jc w:val="both"/>
        <w:rPr>
          <w:lang w:val="es-ES"/>
        </w:rPr>
      </w:pPr>
    </w:p>
    <w:p w:rsidRPr="00952687" w:rsidR="00A81DA9" w:rsidP="00A81DA9" w:rsidRDefault="00A81DA9" w14:paraId="778F9F29" w14:textId="3AE29234">
      <w:pPr>
        <w:jc w:val="both"/>
        <w:rPr>
          <w:lang w:val="es-ES"/>
        </w:rPr>
      </w:pPr>
      <w:r>
        <w:rPr>
          <w:b/>
          <w:bCs/>
          <w:lang w:val="es-ES"/>
        </w:rPr>
        <w:t xml:space="preserve">Entradas requeridas: </w:t>
      </w:r>
      <w:r w:rsidR="00952687">
        <w:rPr>
          <w:lang w:val="es-ES"/>
        </w:rPr>
        <w:t xml:space="preserve">trabajo realizado en la </w:t>
      </w:r>
      <w:r w:rsidR="0046317A">
        <w:rPr>
          <w:lang w:val="es-ES"/>
        </w:rPr>
        <w:t xml:space="preserve">fase de implementación y </w:t>
      </w:r>
      <w:r w:rsidR="00C70F34">
        <w:rPr>
          <w:lang w:val="es-ES"/>
        </w:rPr>
        <w:t>en la fase de revisión y pruebas.</w:t>
      </w:r>
    </w:p>
    <w:p w:rsidR="00A81DA9" w:rsidP="00A81DA9" w:rsidRDefault="00A81DA9" w14:paraId="5BD9F129" w14:textId="77777777">
      <w:pPr>
        <w:jc w:val="both"/>
        <w:rPr>
          <w:lang w:val="es-ES"/>
        </w:rPr>
      </w:pPr>
    </w:p>
    <w:p w:rsidR="00A81DA9" w:rsidP="00A81DA9" w:rsidRDefault="00A81DA9" w14:paraId="1B354A47" w14:textId="6C98DE00">
      <w:pPr>
        <w:jc w:val="both"/>
        <w:rPr>
          <w:lang w:val="es-ES"/>
        </w:rPr>
      </w:pPr>
      <w:r>
        <w:rPr>
          <w:b/>
          <w:bCs/>
          <w:lang w:val="es-ES"/>
        </w:rPr>
        <w:t xml:space="preserve">Productos de trabajo: </w:t>
      </w:r>
      <w:r w:rsidR="000819FF">
        <w:rPr>
          <w:lang w:val="es-ES"/>
        </w:rPr>
        <w:t>plantilla “</w:t>
      </w:r>
      <w:r w:rsidRPr="000819FF" w:rsidR="000819FF">
        <w:rPr>
          <w:lang w:val="es-ES"/>
        </w:rPr>
        <w:t>Documentación de los cambios</w:t>
      </w:r>
      <w:r w:rsidR="000819FF">
        <w:rPr>
          <w:lang w:val="es-ES"/>
        </w:rPr>
        <w:t xml:space="preserve">”, en la cual se </w:t>
      </w:r>
      <w:r w:rsidR="00937E57">
        <w:rPr>
          <w:lang w:val="es-ES"/>
        </w:rPr>
        <w:t xml:space="preserve">indica con detalle </w:t>
      </w:r>
      <w:r w:rsidR="00933B31">
        <w:rPr>
          <w:lang w:val="es-ES"/>
        </w:rPr>
        <w:t>la información de los cambios.</w:t>
      </w:r>
    </w:p>
    <w:p w:rsidR="00933B31" w:rsidP="00A81DA9" w:rsidRDefault="00933B31" w14:paraId="1CAEC22D" w14:textId="77777777">
      <w:pPr>
        <w:jc w:val="both"/>
        <w:rPr>
          <w:b/>
          <w:bCs/>
          <w:lang w:val="es-ES"/>
        </w:rPr>
      </w:pPr>
    </w:p>
    <w:p w:rsidRPr="00A64E81" w:rsidR="00A81DA9" w:rsidP="00A81DA9" w:rsidRDefault="00A81DA9" w14:paraId="666F349F" w14:textId="36F2C222">
      <w:pPr>
        <w:jc w:val="both"/>
        <w:rPr>
          <w:lang w:val="es-ES"/>
        </w:rPr>
      </w:pPr>
      <w:r>
        <w:rPr>
          <w:b/>
          <w:bCs/>
          <w:lang w:val="es-ES"/>
        </w:rPr>
        <w:t xml:space="preserve">Criterios de entrada: </w:t>
      </w:r>
      <w:r w:rsidR="00C97E6F">
        <w:rPr>
          <w:lang w:val="es-ES"/>
        </w:rPr>
        <w:t>implementación del cambio finalizada y revisada</w:t>
      </w:r>
      <w:r w:rsidR="001C4C99">
        <w:rPr>
          <w:lang w:val="es-ES"/>
        </w:rPr>
        <w:t xml:space="preserve">, en </w:t>
      </w:r>
      <w:r w:rsidR="00D47989">
        <w:rPr>
          <w:lang w:val="es-ES"/>
        </w:rPr>
        <w:t>la plantilla “Informe” se indica si la implementación del cambio se ha realizado con éxito.</w:t>
      </w:r>
    </w:p>
    <w:p w:rsidR="00A81DA9" w:rsidP="00A81DA9" w:rsidRDefault="00A81DA9" w14:paraId="5342A5C1" w14:textId="77777777">
      <w:pPr>
        <w:jc w:val="both"/>
        <w:rPr>
          <w:b/>
          <w:bCs/>
          <w:lang w:val="es-ES"/>
        </w:rPr>
      </w:pPr>
    </w:p>
    <w:p w:rsidRPr="0004295A" w:rsidR="00A81DA9" w:rsidP="00A81DA9" w:rsidRDefault="00A81DA9" w14:paraId="3EDDCFD4" w14:textId="0BB4C862">
      <w:pPr>
        <w:jc w:val="both"/>
        <w:rPr>
          <w:lang w:val="es-ES"/>
        </w:rPr>
      </w:pPr>
      <w:r>
        <w:rPr>
          <w:b/>
          <w:bCs/>
          <w:lang w:val="es-ES"/>
        </w:rPr>
        <w:t xml:space="preserve">Criterios de salida: </w:t>
      </w:r>
      <w:r w:rsidR="0004295A">
        <w:rPr>
          <w:lang w:val="es-ES"/>
        </w:rPr>
        <w:t>la plantilla “</w:t>
      </w:r>
      <w:r w:rsidRPr="000819FF" w:rsidR="0004295A">
        <w:rPr>
          <w:lang w:val="es-ES"/>
        </w:rPr>
        <w:t>Documentación de los cambios</w:t>
      </w:r>
      <w:r w:rsidR="0004295A">
        <w:rPr>
          <w:lang w:val="es-ES"/>
        </w:rPr>
        <w:t>” tiene todos los campos cubiertos y refleja todos los cambios realizados</w:t>
      </w:r>
    </w:p>
    <w:p w:rsidRPr="00A81DA9" w:rsidR="00EC071B" w:rsidP="00A81DA9" w:rsidRDefault="00EC071B" w14:paraId="12ABAA84" w14:textId="77777777">
      <w:pPr>
        <w:rPr>
          <w:lang w:val="es-ES"/>
        </w:rPr>
      </w:pPr>
    </w:p>
    <w:p w:rsidR="77CCF960" w:rsidP="2BECDFDA" w:rsidRDefault="77CCF960" w14:paraId="73B3F917" w14:textId="648EB8F4">
      <w:pPr>
        <w:pStyle w:val="Ttulo3"/>
        <w:rPr>
          <w:lang w:val="es-ES"/>
        </w:rPr>
      </w:pPr>
      <w:bookmarkStart w:name="_Toc1901719943" w:id="34"/>
      <w:bookmarkStart w:name="_Toc546743009" w:id="35"/>
      <w:r w:rsidRPr="65BBD72C">
        <w:rPr>
          <w:lang w:val="es-ES"/>
        </w:rPr>
        <w:t>Actividad 9: Publicación de la nueva versión</w:t>
      </w:r>
      <w:bookmarkEnd w:id="34"/>
      <w:bookmarkEnd w:id="35"/>
    </w:p>
    <w:p w:rsidR="00A81DA9" w:rsidP="00A81DA9" w:rsidRDefault="00A81DA9" w14:paraId="1791209B" w14:textId="0146373B">
      <w:pPr>
        <w:jc w:val="both"/>
        <w:rPr>
          <w:lang w:val="es-ES"/>
        </w:rPr>
      </w:pPr>
      <w:r w:rsidRPr="00A14DFC">
        <w:rPr>
          <w:b/>
          <w:bCs/>
          <w:lang w:val="es-ES"/>
        </w:rPr>
        <w:t>Descripción</w:t>
      </w:r>
      <w:r>
        <w:rPr>
          <w:lang w:val="es-ES"/>
        </w:rPr>
        <w:t xml:space="preserve">: </w:t>
      </w:r>
      <w:r w:rsidR="004A2B18">
        <w:rPr>
          <w:lang w:val="es-ES"/>
        </w:rPr>
        <w:t>es necesario</w:t>
      </w:r>
      <w:r w:rsidRPr="00163734" w:rsidR="00163734">
        <w:rPr>
          <w:lang w:val="es-ES"/>
        </w:rPr>
        <w:t xml:space="preserve"> libera</w:t>
      </w:r>
      <w:r w:rsidR="004A2B18">
        <w:rPr>
          <w:lang w:val="es-ES"/>
        </w:rPr>
        <w:t>r</w:t>
      </w:r>
      <w:r w:rsidRPr="00163734" w:rsidR="00163734">
        <w:rPr>
          <w:lang w:val="es-ES"/>
        </w:rPr>
        <w:t xml:space="preserve"> la nueva versión del producto a todas aquellas personas que se beneficien de él. </w:t>
      </w:r>
      <w:r w:rsidR="00965553">
        <w:rPr>
          <w:lang w:val="es-ES"/>
        </w:rPr>
        <w:t>Es necesario</w:t>
      </w:r>
      <w:r w:rsidRPr="00163734" w:rsidR="00163734">
        <w:rPr>
          <w:lang w:val="es-ES"/>
        </w:rPr>
        <w:t xml:space="preserve"> realizar una notificación </w:t>
      </w:r>
      <w:r w:rsidR="00965553">
        <w:rPr>
          <w:lang w:val="es-ES"/>
        </w:rPr>
        <w:t>oficial</w:t>
      </w:r>
      <w:r w:rsidR="00BA3989">
        <w:rPr>
          <w:lang w:val="es-ES"/>
        </w:rPr>
        <w:t xml:space="preserve"> (por ejemplo</w:t>
      </w:r>
      <w:r w:rsidR="00D02B50">
        <w:rPr>
          <w:lang w:val="es-ES"/>
        </w:rPr>
        <w:t>,</w:t>
      </w:r>
      <w:r w:rsidRPr="00163734" w:rsidR="00163734">
        <w:rPr>
          <w:lang w:val="es-ES"/>
        </w:rPr>
        <w:t xml:space="preserve"> vía correo electrónico</w:t>
      </w:r>
      <w:r w:rsidR="00BA3989">
        <w:rPr>
          <w:lang w:val="es-ES"/>
        </w:rPr>
        <w:t>)</w:t>
      </w:r>
      <w:r w:rsidRPr="00163734" w:rsidR="00163734">
        <w:rPr>
          <w:lang w:val="es-ES"/>
        </w:rPr>
        <w:t xml:space="preserve"> en la que se incluya la información de los cambios realizados. Esta información de cambios será la contenida en la correspondiente plantilla de "</w:t>
      </w:r>
      <w:r w:rsidRPr="0298A138" w:rsidR="00D02B50">
        <w:rPr>
          <w:lang w:val="es-ES"/>
        </w:rPr>
        <w:t>Documentación</w:t>
      </w:r>
      <w:r w:rsidRPr="00163734" w:rsidR="00163734">
        <w:rPr>
          <w:lang w:val="es-ES"/>
        </w:rPr>
        <w:t xml:space="preserve"> de </w:t>
      </w:r>
      <w:r w:rsidRPr="0298A138" w:rsidR="00D02B50">
        <w:rPr>
          <w:lang w:val="es-ES"/>
        </w:rPr>
        <w:t>los</w:t>
      </w:r>
      <w:r w:rsidRPr="6CD3DA3C" w:rsidR="00D02B50">
        <w:rPr>
          <w:lang w:val="es-ES"/>
        </w:rPr>
        <w:t xml:space="preserve"> </w:t>
      </w:r>
      <w:r w:rsidRPr="00163734" w:rsidR="00163734">
        <w:rPr>
          <w:lang w:val="es-ES"/>
        </w:rPr>
        <w:t>cambios</w:t>
      </w:r>
      <w:r w:rsidRPr="00163734" w:rsidR="00D02B50">
        <w:rPr>
          <w:lang w:val="es-ES"/>
        </w:rPr>
        <w:t xml:space="preserve"> </w:t>
      </w:r>
      <w:r w:rsidRPr="00163734" w:rsidR="00163734">
        <w:rPr>
          <w:lang w:val="es-ES"/>
        </w:rPr>
        <w:t>" obtenida en la actividad previa</w:t>
      </w:r>
      <w:r w:rsidR="00CC3FA6">
        <w:rPr>
          <w:lang w:val="es-ES"/>
        </w:rPr>
        <w:t xml:space="preserve"> y se utilizará para rellenar parte de la plantilla “Publicación de la nueva versión”.</w:t>
      </w:r>
    </w:p>
    <w:p w:rsidR="00A81DA9" w:rsidP="00A81DA9" w:rsidRDefault="00A81DA9" w14:paraId="359C9A60" w14:textId="77777777">
      <w:pPr>
        <w:jc w:val="both"/>
        <w:rPr>
          <w:lang w:val="es-ES"/>
        </w:rPr>
      </w:pPr>
    </w:p>
    <w:p w:rsidRPr="00AA5A1A" w:rsidR="00A81DA9" w:rsidP="00A81DA9" w:rsidRDefault="00A81DA9" w14:paraId="53DB13F7" w14:textId="22924CFA">
      <w:pPr>
        <w:jc w:val="both"/>
        <w:rPr>
          <w:lang w:val="es-ES"/>
        </w:rPr>
      </w:pPr>
      <w:r>
        <w:rPr>
          <w:b/>
          <w:bCs/>
          <w:lang w:val="es-ES"/>
        </w:rPr>
        <w:t xml:space="preserve">Involucrados: </w:t>
      </w:r>
      <w:r w:rsidR="00153619">
        <w:rPr>
          <w:lang w:val="es-ES"/>
        </w:rPr>
        <w:t>miembros del equipo de la liberación del proyecto.</w:t>
      </w:r>
    </w:p>
    <w:p w:rsidR="00A81DA9" w:rsidP="00A81DA9" w:rsidRDefault="00A81DA9" w14:paraId="1699C253" w14:textId="77777777">
      <w:pPr>
        <w:jc w:val="both"/>
        <w:rPr>
          <w:lang w:val="es-ES"/>
        </w:rPr>
      </w:pPr>
    </w:p>
    <w:p w:rsidR="00A81DA9" w:rsidP="00A81DA9" w:rsidRDefault="00A81DA9" w14:paraId="23C0AA98" w14:textId="790E2D18">
      <w:pPr>
        <w:jc w:val="both"/>
        <w:rPr>
          <w:lang w:val="es-ES"/>
        </w:rPr>
      </w:pPr>
      <w:r>
        <w:rPr>
          <w:b/>
          <w:bCs/>
          <w:lang w:val="es-ES"/>
        </w:rPr>
        <w:t xml:space="preserve">Entradas requeridas: </w:t>
      </w:r>
      <w:r w:rsidRPr="003550D3" w:rsidR="003550D3">
        <w:rPr>
          <w:lang w:val="es-ES"/>
        </w:rPr>
        <w:t xml:space="preserve">plantilla de “Reporte de cambios” </w:t>
      </w:r>
      <w:r w:rsidR="003550D3">
        <w:rPr>
          <w:lang w:val="es-ES"/>
        </w:rPr>
        <w:t>completamente cubierta</w:t>
      </w:r>
      <w:r w:rsidRPr="003550D3" w:rsidR="003550D3">
        <w:rPr>
          <w:lang w:val="es-ES"/>
        </w:rPr>
        <w:t>.</w:t>
      </w:r>
      <w:r w:rsidR="00BE2397">
        <w:rPr>
          <w:lang w:val="es-ES"/>
        </w:rPr>
        <w:t xml:space="preserve"> Plantilla en blanco de “Publicación de la nueva versión” disponible en la carpeta “Propuestas finalizadas”.</w:t>
      </w:r>
    </w:p>
    <w:p w:rsidR="00A81DA9" w:rsidP="00A81DA9" w:rsidRDefault="00A81DA9" w14:paraId="315D44CA" w14:textId="77777777">
      <w:pPr>
        <w:jc w:val="both"/>
        <w:rPr>
          <w:lang w:val="es-ES"/>
        </w:rPr>
      </w:pPr>
    </w:p>
    <w:p w:rsidRPr="003550D3" w:rsidR="003550D3" w:rsidP="003550D3" w:rsidRDefault="00A81DA9" w14:paraId="4185E06E" w14:textId="6EAB0511">
      <w:pPr>
        <w:jc w:val="both"/>
        <w:rPr>
          <w:lang w:val="es-ES"/>
        </w:rPr>
      </w:pPr>
      <w:r>
        <w:rPr>
          <w:b/>
          <w:bCs/>
          <w:lang w:val="es-ES"/>
        </w:rPr>
        <w:t xml:space="preserve">Productos de trabajo: </w:t>
      </w:r>
      <w:r w:rsidRPr="003550D3" w:rsidR="003550D3">
        <w:rPr>
          <w:lang w:val="es-ES"/>
        </w:rPr>
        <w:t xml:space="preserve">plantilla de “Reporte de cambios” </w:t>
      </w:r>
      <w:r w:rsidR="003550D3">
        <w:rPr>
          <w:lang w:val="es-ES"/>
        </w:rPr>
        <w:t>completamente cubierta</w:t>
      </w:r>
      <w:r w:rsidR="00ED7BF6">
        <w:rPr>
          <w:lang w:val="es-ES"/>
        </w:rPr>
        <w:t xml:space="preserve"> y plantilla </w:t>
      </w:r>
      <w:r w:rsidR="00BE2397">
        <w:rPr>
          <w:lang w:val="es-ES"/>
        </w:rPr>
        <w:t>“Publicación de la nueva versión” vacía.</w:t>
      </w:r>
    </w:p>
    <w:p w:rsidR="00A81DA9" w:rsidP="00A81DA9" w:rsidRDefault="00A81DA9" w14:paraId="365B4AD3" w14:textId="77777777">
      <w:pPr>
        <w:jc w:val="both"/>
        <w:rPr>
          <w:b/>
          <w:bCs/>
          <w:lang w:val="es-ES"/>
        </w:rPr>
      </w:pPr>
    </w:p>
    <w:p w:rsidRPr="00A64E81" w:rsidR="00A81DA9" w:rsidP="00A81DA9" w:rsidRDefault="00A81DA9" w14:paraId="675250F9" w14:textId="19236B4E">
      <w:pPr>
        <w:jc w:val="both"/>
        <w:rPr>
          <w:lang w:val="es-ES"/>
        </w:rPr>
      </w:pPr>
      <w:r>
        <w:rPr>
          <w:b/>
          <w:bCs/>
          <w:lang w:val="es-ES"/>
        </w:rPr>
        <w:t xml:space="preserve">Criterios de entrada: </w:t>
      </w:r>
      <w:r w:rsidRPr="003550D3" w:rsidR="00C35E8F">
        <w:rPr>
          <w:lang w:val="es-ES"/>
        </w:rPr>
        <w:t xml:space="preserve">plantilla de “Reporte de cambios” </w:t>
      </w:r>
      <w:r w:rsidR="00C35E8F">
        <w:rPr>
          <w:lang w:val="es-ES"/>
        </w:rPr>
        <w:t>completamente cubierta</w:t>
      </w:r>
      <w:r w:rsidR="00E2300E">
        <w:rPr>
          <w:lang w:val="es-ES"/>
        </w:rPr>
        <w:t>.</w:t>
      </w:r>
    </w:p>
    <w:p w:rsidR="00A81DA9" w:rsidP="00A81DA9" w:rsidRDefault="00A81DA9" w14:paraId="5BF955DE" w14:textId="77777777">
      <w:pPr>
        <w:jc w:val="both"/>
        <w:rPr>
          <w:b/>
          <w:bCs/>
          <w:lang w:val="es-ES"/>
        </w:rPr>
      </w:pPr>
    </w:p>
    <w:p w:rsidRPr="006B2EE2" w:rsidR="00A81DA9" w:rsidP="00A81DA9" w:rsidRDefault="00A81DA9" w14:paraId="076017B1" w14:textId="20A763FD">
      <w:pPr>
        <w:jc w:val="both"/>
        <w:rPr>
          <w:lang w:val="es-ES"/>
        </w:rPr>
      </w:pPr>
      <w:r>
        <w:rPr>
          <w:b/>
          <w:bCs/>
          <w:lang w:val="es-ES"/>
        </w:rPr>
        <w:t xml:space="preserve">Criterios de salida: </w:t>
      </w:r>
      <w:r w:rsidR="00E2300E">
        <w:rPr>
          <w:lang w:val="es-ES"/>
        </w:rPr>
        <w:t>plantilla de “Publicación de la nueva versión” completamente cubierta, así como la notificación a los clientes de la publicación de la nueva versión.</w:t>
      </w:r>
    </w:p>
    <w:p w:rsidRPr="00A81DA9" w:rsidR="00A81DA9" w:rsidP="00A81DA9" w:rsidRDefault="00A81DA9" w14:paraId="5272C234" w14:textId="77777777">
      <w:pPr>
        <w:rPr>
          <w:lang w:val="es-ES"/>
        </w:rPr>
      </w:pPr>
    </w:p>
    <w:p w:rsidR="2BECDFDA" w:rsidP="2BECDFDA" w:rsidRDefault="2BECDFDA" w14:paraId="595EB15D" w14:textId="519A9B96">
      <w:pPr>
        <w:rPr>
          <w:lang w:val="es-ES"/>
        </w:rPr>
      </w:pPr>
    </w:p>
    <w:p w:rsidR="02B4146C" w:rsidP="02B4146C" w:rsidRDefault="02B4146C" w14:paraId="78543457" w14:textId="74DE7E16">
      <w:pPr>
        <w:rPr>
          <w:lang w:val="es-ES"/>
        </w:rPr>
      </w:pPr>
    </w:p>
    <w:p w:rsidR="00EC071B" w:rsidP="02B4146C" w:rsidRDefault="00EC071B" w14:paraId="5F99965B" w14:textId="77777777">
      <w:pPr>
        <w:rPr>
          <w:lang w:val="es-ES"/>
        </w:rPr>
      </w:pPr>
    </w:p>
    <w:p w:rsidR="00EC071B" w:rsidP="02B4146C" w:rsidRDefault="00EC071B" w14:paraId="42C6F5FB" w14:textId="77777777">
      <w:pPr>
        <w:rPr>
          <w:lang w:val="es-ES"/>
        </w:rPr>
      </w:pPr>
    </w:p>
    <w:p w:rsidR="00EC071B" w:rsidP="02B4146C" w:rsidRDefault="00EC071B" w14:paraId="166F0C7E" w14:textId="77777777">
      <w:pPr>
        <w:rPr>
          <w:lang w:val="es-ES"/>
        </w:rPr>
      </w:pPr>
    </w:p>
    <w:p w:rsidR="00F512EB" w:rsidP="004D546D" w:rsidRDefault="00F512EB" w14:paraId="4B3207B3" w14:textId="791863B7">
      <w:pPr>
        <w:pStyle w:val="Ttulo2"/>
        <w:rPr>
          <w:lang w:val="es-ES"/>
        </w:rPr>
      </w:pPr>
      <w:bookmarkStart w:name="_Toc554298029" w:id="36"/>
      <w:bookmarkStart w:name="_Toc915555655" w:id="37"/>
      <w:r w:rsidRPr="0BBFBDCC">
        <w:rPr>
          <w:lang w:val="es-ES"/>
        </w:rPr>
        <w:t>Plantillas del proceso</w:t>
      </w:r>
      <w:bookmarkEnd w:id="36"/>
      <w:bookmarkEnd w:id="37"/>
    </w:p>
    <w:p w:rsidR="00F512EB" w:rsidP="004D546D" w:rsidRDefault="00F512EB" w14:paraId="4B0346F1" w14:textId="6C200768">
      <w:pPr>
        <w:pStyle w:val="Ttulo3"/>
        <w:rPr>
          <w:lang w:val="es-ES"/>
        </w:rPr>
      </w:pPr>
      <w:bookmarkStart w:name="_Toc608612220" w:id="38"/>
      <w:bookmarkStart w:name="_Toc1220195269" w:id="39"/>
      <w:r w:rsidRPr="7F75506C">
        <w:rPr>
          <w:lang w:val="es-ES"/>
        </w:rPr>
        <w:t>Plantilla A</w:t>
      </w:r>
      <w:r w:rsidRPr="7F75506C" w:rsidR="765A226C">
        <w:rPr>
          <w:lang w:val="es-ES"/>
        </w:rPr>
        <w:t>: Propuesta de cambios</w:t>
      </w:r>
      <w:bookmarkEnd w:id="38"/>
      <w:bookmarkEnd w:id="39"/>
    </w:p>
    <w:p w:rsidR="00F512EB" w:rsidP="004D546D" w:rsidRDefault="00F512EB" w14:paraId="14635947" w14:textId="77777777">
      <w:pPr>
        <w:pStyle w:val="Ttulo4"/>
        <w:rPr>
          <w:lang w:val="es-ES_tradnl"/>
        </w:rPr>
      </w:pPr>
      <w:r w:rsidRPr="0BBFBDCC">
        <w:rPr>
          <w:lang w:val="es-ES"/>
        </w:rPr>
        <w:t>Modelo</w:t>
      </w:r>
    </w:p>
    <w:tbl>
      <w:tblPr>
        <w:tblStyle w:val="Tboacongrade"/>
        <w:tblW w:w="0" w:type="auto"/>
        <w:tblLook w:val="06A0" w:firstRow="1" w:lastRow="0" w:firstColumn="1" w:lastColumn="0" w:noHBand="1" w:noVBand="1"/>
      </w:tblPr>
      <w:tblGrid>
        <w:gridCol w:w="4245"/>
        <w:gridCol w:w="4245"/>
      </w:tblGrid>
      <w:tr w:rsidR="31591BD2" w:rsidTr="31591BD2" w14:paraId="5228916B" w14:textId="77777777">
        <w:trPr>
          <w:trHeight w:val="300"/>
        </w:trPr>
        <w:tc>
          <w:tcPr>
            <w:tcW w:w="4245" w:type="dxa"/>
          </w:tcPr>
          <w:p w:rsidR="31591BD2" w:rsidP="31591BD2" w:rsidRDefault="31591BD2" w14:paraId="20B6219D" w14:textId="08E63500">
            <w:pPr>
              <w:rPr>
                <w:lang w:val="es-ES"/>
              </w:rPr>
            </w:pPr>
            <w:r w:rsidRPr="31591BD2">
              <w:rPr>
                <w:lang w:val="es-ES"/>
              </w:rPr>
              <w:t>Id: Prop_Cambio_001</w:t>
            </w:r>
          </w:p>
        </w:tc>
        <w:tc>
          <w:tcPr>
            <w:tcW w:w="4245" w:type="dxa"/>
          </w:tcPr>
          <w:p w:rsidR="31591BD2" w:rsidP="31591BD2" w:rsidRDefault="31591BD2" w14:paraId="42FF8CBD" w14:textId="7B35A46A">
            <w:pPr>
              <w:rPr>
                <w:lang w:val="es-ES"/>
              </w:rPr>
            </w:pPr>
            <w:r w:rsidRPr="31591BD2">
              <w:rPr>
                <w:lang w:val="es-ES"/>
              </w:rPr>
              <w:t xml:space="preserve">Fecha: </w:t>
            </w:r>
            <w:proofErr w:type="spellStart"/>
            <w:r w:rsidRPr="31591BD2">
              <w:rPr>
                <w:lang w:val="es-ES"/>
              </w:rPr>
              <w:t>dd</w:t>
            </w:r>
            <w:proofErr w:type="spellEnd"/>
            <w:r w:rsidRPr="31591BD2">
              <w:rPr>
                <w:lang w:val="es-ES"/>
              </w:rPr>
              <w:t>/mm/</w:t>
            </w:r>
            <w:proofErr w:type="spellStart"/>
            <w:r w:rsidRPr="31591BD2">
              <w:rPr>
                <w:lang w:val="es-ES"/>
              </w:rPr>
              <w:t>aaaa</w:t>
            </w:r>
            <w:proofErr w:type="spellEnd"/>
          </w:p>
        </w:tc>
      </w:tr>
      <w:tr w:rsidR="31591BD2" w:rsidTr="31591BD2" w14:paraId="4D243CD7" w14:textId="77777777">
        <w:trPr>
          <w:trHeight w:val="300"/>
        </w:trPr>
        <w:tc>
          <w:tcPr>
            <w:tcW w:w="8490" w:type="dxa"/>
            <w:gridSpan w:val="2"/>
          </w:tcPr>
          <w:p w:rsidR="31591BD2" w:rsidP="31591BD2" w:rsidRDefault="31591BD2" w14:paraId="5CA4BBF6" w14:textId="46411561">
            <w:pPr>
              <w:rPr>
                <w:lang w:val="es-ES"/>
              </w:rPr>
            </w:pPr>
            <w:r w:rsidRPr="31591BD2">
              <w:rPr>
                <w:lang w:val="es-ES"/>
              </w:rPr>
              <w:t>Nombre: Nombre Apellido1 Apellido2</w:t>
            </w:r>
          </w:p>
        </w:tc>
      </w:tr>
      <w:tr w:rsidR="31591BD2" w:rsidTr="31591BD2" w14:paraId="7913E460" w14:textId="77777777">
        <w:trPr>
          <w:trHeight w:val="300"/>
        </w:trPr>
        <w:tc>
          <w:tcPr>
            <w:tcW w:w="8490" w:type="dxa"/>
            <w:gridSpan w:val="2"/>
          </w:tcPr>
          <w:p w:rsidR="31591BD2" w:rsidP="31591BD2" w:rsidRDefault="31591BD2" w14:paraId="61D16F90" w14:textId="198907A7">
            <w:pPr>
              <w:rPr>
                <w:lang w:val="es-ES"/>
              </w:rPr>
            </w:pPr>
            <w:r w:rsidRPr="31591BD2">
              <w:rPr>
                <w:lang w:val="es-ES"/>
              </w:rPr>
              <w:t>Descripción:</w:t>
            </w:r>
          </w:p>
          <w:p w:rsidR="31591BD2" w:rsidP="31591BD2" w:rsidRDefault="31591BD2" w14:paraId="1236CE48" w14:textId="4D8372E2">
            <w:pPr>
              <w:rPr>
                <w:lang w:val="es-ES"/>
              </w:rPr>
            </w:pPr>
          </w:p>
          <w:p w:rsidR="31591BD2" w:rsidP="31591BD2" w:rsidRDefault="31591BD2" w14:paraId="4AB40441" w14:textId="0FF982A1">
            <w:pPr>
              <w:rPr>
                <w:lang w:val="es-ES"/>
              </w:rPr>
            </w:pPr>
          </w:p>
          <w:p w:rsidR="31591BD2" w:rsidP="31591BD2" w:rsidRDefault="31591BD2" w14:paraId="36BC7321" w14:textId="15120589">
            <w:pPr>
              <w:rPr>
                <w:lang w:val="es-ES"/>
              </w:rPr>
            </w:pPr>
          </w:p>
        </w:tc>
      </w:tr>
      <w:tr w:rsidR="31591BD2" w:rsidTr="31591BD2" w14:paraId="663CA6DC" w14:textId="77777777">
        <w:trPr>
          <w:trHeight w:val="300"/>
        </w:trPr>
        <w:tc>
          <w:tcPr>
            <w:tcW w:w="4245" w:type="dxa"/>
          </w:tcPr>
          <w:p w:rsidR="31591BD2" w:rsidP="31591BD2" w:rsidRDefault="123BBCAF" w14:paraId="0B6AA1D8" w14:textId="2A6BACFD">
            <w:pPr>
              <w:rPr>
                <w:lang w:val="es-ES"/>
              </w:rPr>
            </w:pPr>
            <w:r w:rsidRPr="75B375C4">
              <w:rPr>
                <w:lang w:val="es-ES"/>
              </w:rPr>
              <w:t>Identificador:</w:t>
            </w:r>
          </w:p>
        </w:tc>
        <w:tc>
          <w:tcPr>
            <w:tcW w:w="4245" w:type="dxa"/>
          </w:tcPr>
          <w:p w:rsidR="31591BD2" w:rsidP="31591BD2" w:rsidRDefault="123BBCAF" w14:paraId="3EF294BA" w14:textId="3BFA30F4">
            <w:pPr>
              <w:rPr>
                <w:lang w:val="es-ES"/>
              </w:rPr>
            </w:pPr>
            <w:r w:rsidRPr="797B5D58">
              <w:rPr>
                <w:lang w:val="es-ES"/>
              </w:rPr>
              <w:t xml:space="preserve">Numero de </w:t>
            </w:r>
            <w:proofErr w:type="spellStart"/>
            <w:r w:rsidRPr="797B5D58">
              <w:rPr>
                <w:lang w:val="es-ES"/>
              </w:rPr>
              <w:t>pag</w:t>
            </w:r>
            <w:proofErr w:type="spellEnd"/>
            <w:r w:rsidRPr="797B5D58">
              <w:rPr>
                <w:lang w:val="es-ES"/>
              </w:rPr>
              <w:t>: 1/1</w:t>
            </w:r>
          </w:p>
        </w:tc>
      </w:tr>
    </w:tbl>
    <w:p w:rsidRPr="00F63D22" w:rsidR="00F512EB" w:rsidP="004D546D" w:rsidRDefault="00F512EB" w14:paraId="2D639A43" w14:textId="77777777">
      <w:pPr>
        <w:pStyle w:val="Ttulo4"/>
        <w:rPr>
          <w:lang w:val="es-ES_tradnl"/>
        </w:rPr>
      </w:pPr>
      <w:r w:rsidRPr="0BBFBDCC">
        <w:rPr>
          <w:lang w:val="es-ES"/>
        </w:rPr>
        <w:t>Justificación de sus campos</w:t>
      </w:r>
    </w:p>
    <w:p w:rsidR="2D9A24E0" w:rsidP="15D73956" w:rsidRDefault="2D9A24E0" w14:paraId="6CED3508" w14:textId="0705C041">
      <w:pPr>
        <w:pStyle w:val="Pargrafodelista"/>
        <w:numPr>
          <w:ilvl w:val="0"/>
          <w:numId w:val="19"/>
        </w:numPr>
        <w:rPr>
          <w:lang w:val="es-ES"/>
        </w:rPr>
      </w:pPr>
      <w:r w:rsidRPr="3D2DDBB3">
        <w:rPr>
          <w:b/>
          <w:lang w:val="es-ES"/>
        </w:rPr>
        <w:t>Id</w:t>
      </w:r>
      <w:r w:rsidRPr="15D73956">
        <w:rPr>
          <w:lang w:val="es-ES"/>
        </w:rPr>
        <w:t xml:space="preserve">: </w:t>
      </w:r>
      <w:proofErr w:type="spellStart"/>
      <w:r w:rsidRPr="15D73956">
        <w:rPr>
          <w:lang w:val="es-ES"/>
        </w:rPr>
        <w:t>Prop_Cambio</w:t>
      </w:r>
      <w:proofErr w:type="spellEnd"/>
      <w:r w:rsidRPr="15D73956">
        <w:rPr>
          <w:lang w:val="es-ES"/>
        </w:rPr>
        <w:t xml:space="preserve">_ + número identificativo. </w:t>
      </w:r>
      <w:r w:rsidRPr="15D73956" w:rsidR="01BB8C1C">
        <w:rPr>
          <w:lang w:val="es-ES"/>
        </w:rPr>
        <w:t>Se emplea con el fin de mantener un registro y una organización de cada una de las solicitudes de revisión recibidas. Facilita la búsqueda fácil y directa de cualquier Propuesta de Cambios que se desee examinar durante la evolución del proyecto.</w:t>
      </w:r>
    </w:p>
    <w:p w:rsidR="01BB8C1C" w:rsidP="0E2E0F00" w:rsidRDefault="01BB8C1C" w14:paraId="7BD19E5E" w14:textId="696B7C1D">
      <w:pPr>
        <w:pStyle w:val="Pargrafodelista"/>
        <w:numPr>
          <w:ilvl w:val="0"/>
          <w:numId w:val="19"/>
        </w:numPr>
        <w:rPr>
          <w:lang w:val="es-ES"/>
        </w:rPr>
      </w:pPr>
      <w:r w:rsidRPr="3D2DDBB3">
        <w:rPr>
          <w:b/>
          <w:lang w:val="es-ES"/>
        </w:rPr>
        <w:t>Fecha:</w:t>
      </w:r>
      <w:r w:rsidRPr="37500FF1">
        <w:rPr>
          <w:lang w:val="es-ES"/>
        </w:rPr>
        <w:t xml:space="preserve"> Fecha en la que se identifica el cambio, con formato </w:t>
      </w:r>
      <w:proofErr w:type="spellStart"/>
      <w:r w:rsidRPr="37500FF1">
        <w:rPr>
          <w:lang w:val="es-ES"/>
        </w:rPr>
        <w:t>dd</w:t>
      </w:r>
      <w:proofErr w:type="spellEnd"/>
      <w:r w:rsidRPr="37500FF1">
        <w:rPr>
          <w:lang w:val="es-ES"/>
        </w:rPr>
        <w:t>/mm/</w:t>
      </w:r>
      <w:proofErr w:type="spellStart"/>
      <w:r w:rsidRPr="37500FF1">
        <w:rPr>
          <w:lang w:val="es-ES"/>
        </w:rPr>
        <w:t>aaaa</w:t>
      </w:r>
      <w:proofErr w:type="spellEnd"/>
      <w:r w:rsidRPr="37500FF1">
        <w:rPr>
          <w:lang w:val="es-ES"/>
        </w:rPr>
        <w:t xml:space="preserve">. </w:t>
      </w:r>
      <w:r w:rsidRPr="7F891BF4">
        <w:rPr>
          <w:lang w:val="es-ES"/>
        </w:rPr>
        <w:t>Tiene una utilidad organi</w:t>
      </w:r>
      <w:r w:rsidRPr="7F891BF4" w:rsidR="69962887">
        <w:rPr>
          <w:lang w:val="es-ES"/>
        </w:rPr>
        <w:t>zativa, ayuda a la búsqueda y organización de solicitudes.</w:t>
      </w:r>
    </w:p>
    <w:p w:rsidR="69962887" w:rsidP="7F891BF4" w:rsidRDefault="69962887" w14:paraId="450D7B6F" w14:textId="598FD953">
      <w:pPr>
        <w:pStyle w:val="Pargrafodelista"/>
        <w:numPr>
          <w:ilvl w:val="0"/>
          <w:numId w:val="19"/>
        </w:numPr>
        <w:rPr>
          <w:lang w:val="es-ES"/>
        </w:rPr>
      </w:pPr>
      <w:r w:rsidRPr="607FF1BA">
        <w:rPr>
          <w:b/>
          <w:lang w:val="es-ES"/>
        </w:rPr>
        <w:t>Nombre</w:t>
      </w:r>
      <w:r w:rsidRPr="3C51160E">
        <w:rPr>
          <w:lang w:val="es-ES"/>
        </w:rPr>
        <w:t>: Individuo que ha formulado la solicitud de cambio, ya sea un integrante del grupo de desarrollo del proyecto en cuestión o un cliente que presenta un informe de problemas o una sugerencia de mejora.</w:t>
      </w:r>
    </w:p>
    <w:p w:rsidR="5FA32C15" w:rsidP="5FA32C15" w:rsidRDefault="69962887" w14:paraId="4D7536C9" w14:textId="330FB36D">
      <w:pPr>
        <w:pStyle w:val="Pargrafodelista"/>
        <w:numPr>
          <w:ilvl w:val="0"/>
          <w:numId w:val="19"/>
        </w:numPr>
        <w:rPr>
          <w:lang w:val="es-ES"/>
        </w:rPr>
      </w:pPr>
      <w:r w:rsidRPr="23EDABF7">
        <w:rPr>
          <w:b/>
          <w:lang w:val="es-ES"/>
        </w:rPr>
        <w:t>Descripción:</w:t>
      </w:r>
      <w:r w:rsidRPr="3296DFA5">
        <w:rPr>
          <w:lang w:val="es-ES"/>
        </w:rPr>
        <w:t xml:space="preserve"> </w:t>
      </w:r>
      <w:r w:rsidRPr="3296DFA5" w:rsidR="3B2FF0F2">
        <w:rPr>
          <w:lang w:val="es-ES"/>
        </w:rPr>
        <w:t xml:space="preserve">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w:t>
      </w:r>
      <w:r w:rsidRPr="266C9AF1" w:rsidR="3B2FF0F2">
        <w:rPr>
          <w:lang w:val="es-ES"/>
        </w:rPr>
        <w:t>Permitirá</w:t>
      </w:r>
      <w:r w:rsidRPr="3296DFA5" w:rsidR="3B2FF0F2">
        <w:rPr>
          <w:lang w:val="es-ES"/>
        </w:rPr>
        <w:t xml:space="preserve"> a los miembros del equipo comprender de manera clara la solicitud de cambio, analizarla con fundamentos sólidos </w:t>
      </w:r>
      <w:r w:rsidRPr="23EDABF7" w:rsidR="3B2FF0F2">
        <w:rPr>
          <w:lang w:val="es-ES"/>
        </w:rPr>
        <w:t>y fortalecer</w:t>
      </w:r>
      <w:r w:rsidRPr="3296DFA5" w:rsidR="3B2FF0F2">
        <w:rPr>
          <w:lang w:val="es-ES"/>
        </w:rPr>
        <w:t xml:space="preserve"> la comprensión de la propuesta.</w:t>
      </w:r>
    </w:p>
    <w:p w:rsidR="3F985E10" w:rsidP="3F985E10" w:rsidRDefault="3B2FF0F2" w14:paraId="70FEE81E" w14:textId="12EB6CD8">
      <w:pPr>
        <w:pStyle w:val="Pargrafodelista"/>
        <w:numPr>
          <w:ilvl w:val="0"/>
          <w:numId w:val="19"/>
        </w:numPr>
        <w:rPr>
          <w:lang w:val="es-ES"/>
        </w:rPr>
      </w:pPr>
      <w:r w:rsidRPr="6CB50593">
        <w:rPr>
          <w:b/>
          <w:lang w:val="es-ES"/>
        </w:rPr>
        <w:t>Pie de plantilla</w:t>
      </w:r>
      <w:r w:rsidRPr="0279CC8F">
        <w:rPr>
          <w:lang w:val="es-ES"/>
        </w:rPr>
        <w:t>: Identificador y número de página.</w:t>
      </w:r>
      <w:r w:rsidRPr="46883F26">
        <w:rPr>
          <w:lang w:val="es-ES"/>
        </w:rPr>
        <w:t xml:space="preserve"> Permite organizar y </w:t>
      </w:r>
      <w:r w:rsidRPr="1C5D93D3">
        <w:rPr>
          <w:lang w:val="es-ES"/>
        </w:rPr>
        <w:t>rastrea</w:t>
      </w:r>
      <w:r w:rsidRPr="1C5D93D3" w:rsidR="3E65B521">
        <w:rPr>
          <w:lang w:val="es-ES"/>
        </w:rPr>
        <w:t>r</w:t>
      </w:r>
      <w:r w:rsidRPr="46883F26">
        <w:rPr>
          <w:lang w:val="es-ES"/>
        </w:rPr>
        <w:t xml:space="preserve"> propuestas.</w:t>
      </w:r>
    </w:p>
    <w:p w:rsidR="45A91F19" w:rsidP="5F931F33" w:rsidRDefault="45A91F19" w14:paraId="553E716E" w14:textId="25659A8E">
      <w:pPr>
        <w:pStyle w:val="Ttulo3"/>
        <w:rPr>
          <w:lang w:val="es-ES"/>
        </w:rPr>
      </w:pPr>
      <w:bookmarkStart w:name="_Toc48663211" w:id="40"/>
      <w:bookmarkStart w:name="_Toc50862230" w:id="41"/>
      <w:r w:rsidRPr="7DE4C695">
        <w:rPr>
          <w:lang w:val="es-ES"/>
        </w:rPr>
        <w:t xml:space="preserve">Plantilla B: Evaluación de </w:t>
      </w:r>
      <w:r w:rsidRPr="0DF3954D">
        <w:rPr>
          <w:lang w:val="es-ES"/>
        </w:rPr>
        <w:t>propuestas</w:t>
      </w:r>
      <w:bookmarkEnd w:id="40"/>
      <w:bookmarkEnd w:id="41"/>
    </w:p>
    <w:p w:rsidR="45A91F19" w:rsidP="5F931F33" w:rsidRDefault="45A91F19" w14:paraId="4F910063" w14:textId="77777777">
      <w:pPr>
        <w:pStyle w:val="Ttulo4"/>
        <w:rPr>
          <w:lang w:val="es-ES"/>
        </w:rPr>
      </w:pPr>
      <w:r w:rsidRPr="5F931F33">
        <w:rPr>
          <w:lang w:val="es-ES"/>
        </w:rPr>
        <w:t>Modelo</w:t>
      </w:r>
    </w:p>
    <w:tbl>
      <w:tblPr>
        <w:tblStyle w:val="Tboacongrade"/>
        <w:tblW w:w="0" w:type="auto"/>
        <w:tblLook w:val="06A0" w:firstRow="1" w:lastRow="0" w:firstColumn="1" w:lastColumn="0" w:noHBand="1" w:noVBand="1"/>
      </w:tblPr>
      <w:tblGrid>
        <w:gridCol w:w="4245"/>
        <w:gridCol w:w="4245"/>
      </w:tblGrid>
      <w:tr w:rsidR="5F931F33" w:rsidTr="5F931F33" w14:paraId="7DA164C3" w14:textId="77777777">
        <w:trPr>
          <w:trHeight w:val="300"/>
        </w:trPr>
        <w:tc>
          <w:tcPr>
            <w:tcW w:w="4245" w:type="dxa"/>
          </w:tcPr>
          <w:p w:rsidR="5F931F33" w:rsidP="5F931F33" w:rsidRDefault="5F931F33" w14:paraId="4C9FF6B7" w14:textId="721FE6FE">
            <w:pPr>
              <w:rPr>
                <w:lang w:val="es-ES"/>
              </w:rPr>
            </w:pPr>
            <w:r w:rsidRPr="5F931F33">
              <w:rPr>
                <w:lang w:val="es-ES"/>
              </w:rPr>
              <w:t xml:space="preserve">Id: </w:t>
            </w:r>
            <w:r w:rsidRPr="00DF8FC5" w:rsidR="0621BEB2">
              <w:rPr>
                <w:lang w:val="es-ES"/>
              </w:rPr>
              <w:t>Eval</w:t>
            </w:r>
            <w:r w:rsidRPr="5F931F33">
              <w:rPr>
                <w:lang w:val="es-ES"/>
              </w:rPr>
              <w:t>_Cambio_001</w:t>
            </w:r>
          </w:p>
        </w:tc>
        <w:tc>
          <w:tcPr>
            <w:tcW w:w="4245" w:type="dxa"/>
          </w:tcPr>
          <w:p w:rsidR="5F931F33" w:rsidP="5F931F33" w:rsidRDefault="5F931F33" w14:paraId="5D0D0EC6" w14:textId="7B35A46A">
            <w:pPr>
              <w:rPr>
                <w:lang w:val="es-ES"/>
              </w:rPr>
            </w:pPr>
            <w:r w:rsidRPr="5F931F33">
              <w:rPr>
                <w:lang w:val="es-ES"/>
              </w:rPr>
              <w:t>Fecha:</w:t>
            </w:r>
            <w:r w:rsidRPr="74960F4E">
              <w:rPr>
                <w:i/>
                <w:lang w:val="es-ES"/>
              </w:rPr>
              <w:t xml:space="preserve"> </w:t>
            </w:r>
            <w:proofErr w:type="spellStart"/>
            <w:r w:rsidRPr="74960F4E">
              <w:rPr>
                <w:i/>
                <w:lang w:val="es-ES"/>
              </w:rPr>
              <w:t>dd</w:t>
            </w:r>
            <w:proofErr w:type="spellEnd"/>
            <w:r w:rsidRPr="74960F4E">
              <w:rPr>
                <w:i/>
                <w:lang w:val="es-ES"/>
              </w:rPr>
              <w:t>/mm/</w:t>
            </w:r>
            <w:proofErr w:type="spellStart"/>
            <w:r w:rsidRPr="74960F4E">
              <w:rPr>
                <w:i/>
                <w:lang w:val="es-ES"/>
              </w:rPr>
              <w:t>aaaa</w:t>
            </w:r>
            <w:proofErr w:type="spellEnd"/>
          </w:p>
        </w:tc>
      </w:tr>
      <w:tr w:rsidR="5F931F33" w:rsidTr="5FBA50A1" w14:paraId="267D4D8C" w14:textId="77777777">
        <w:trPr>
          <w:trHeight w:val="300"/>
        </w:trPr>
        <w:tc>
          <w:tcPr>
            <w:tcW w:w="4245" w:type="dxa"/>
          </w:tcPr>
          <w:p w:rsidR="009F6F58" w:rsidRDefault="009F6F58" w14:paraId="359BD5E9" w14:textId="77777777"/>
        </w:tc>
        <w:tc>
          <w:tcPr>
            <w:tcW w:w="4245" w:type="dxa"/>
          </w:tcPr>
          <w:p w:rsidRPr="5FBA50A1" w:rsidR="7837D9EF" w:rsidP="5FBA50A1" w:rsidRDefault="7837D9EF" w14:paraId="699B3CFC" w14:textId="3CF12968">
            <w:pPr>
              <w:rPr>
                <w:lang w:val="es-ES"/>
              </w:rPr>
            </w:pPr>
            <w:r w:rsidRPr="5FBA50A1">
              <w:rPr>
                <w:lang w:val="es-ES"/>
              </w:rPr>
              <w:t>Propuesta</w:t>
            </w:r>
            <w:r w:rsidRPr="5E0EA62F">
              <w:rPr>
                <w:lang w:val="es-ES"/>
              </w:rPr>
              <w:t xml:space="preserve">: </w:t>
            </w:r>
            <w:proofErr w:type="spellStart"/>
            <w:r w:rsidRPr="3D24B4A5">
              <w:rPr>
                <w:lang w:val="es-ES"/>
              </w:rPr>
              <w:t>Id_propuesta</w:t>
            </w:r>
            <w:proofErr w:type="spellEnd"/>
          </w:p>
        </w:tc>
      </w:tr>
      <w:tr w:rsidR="5F931F33" w:rsidTr="5F931F33" w14:paraId="4FB11433" w14:textId="77777777">
        <w:trPr>
          <w:trHeight w:val="300"/>
        </w:trPr>
        <w:tc>
          <w:tcPr>
            <w:tcW w:w="8490" w:type="dxa"/>
            <w:gridSpan w:val="2"/>
          </w:tcPr>
          <w:p w:rsidR="5F931F33" w:rsidP="5F931F33" w:rsidRDefault="5F931F33" w14:paraId="2C413AFF" w14:textId="198907A7">
            <w:pPr>
              <w:rPr>
                <w:lang w:val="es-ES"/>
              </w:rPr>
            </w:pPr>
            <w:r w:rsidRPr="5F931F33">
              <w:rPr>
                <w:lang w:val="es-ES"/>
              </w:rPr>
              <w:t>Descripción:</w:t>
            </w:r>
          </w:p>
          <w:p w:rsidR="5F931F33" w:rsidP="5F931F33" w:rsidRDefault="5F931F33" w14:paraId="3F8BBA73" w14:textId="4D8372E2">
            <w:pPr>
              <w:rPr>
                <w:lang w:val="es-ES"/>
              </w:rPr>
            </w:pPr>
          </w:p>
          <w:p w:rsidR="5F931F33" w:rsidP="5F931F33" w:rsidRDefault="5F931F33" w14:paraId="7DE57E08" w14:textId="0FF982A1">
            <w:pPr>
              <w:rPr>
                <w:lang w:val="es-ES"/>
              </w:rPr>
            </w:pPr>
          </w:p>
          <w:p w:rsidR="5F931F33" w:rsidP="5F931F33" w:rsidRDefault="5F931F33" w14:paraId="4A97796D" w14:textId="15120589">
            <w:pPr>
              <w:rPr>
                <w:lang w:val="es-ES"/>
              </w:rPr>
            </w:pPr>
          </w:p>
        </w:tc>
      </w:tr>
      <w:tr w:rsidR="5329B7CA" w:rsidTr="5329B7CA" w14:paraId="1FD623A9" w14:textId="77777777">
        <w:trPr>
          <w:trHeight w:val="300"/>
        </w:trPr>
        <w:tc>
          <w:tcPr>
            <w:tcW w:w="8490" w:type="dxa"/>
            <w:gridSpan w:val="2"/>
          </w:tcPr>
          <w:p w:rsidR="5329B7CA" w:rsidP="5329B7CA" w:rsidRDefault="79AF63C7" w14:paraId="321F11AF" w14:textId="610D07ED">
            <w:pPr>
              <w:rPr>
                <w:lang w:val="es-ES"/>
              </w:rPr>
            </w:pPr>
            <w:r w:rsidRPr="4C344809">
              <w:rPr>
                <w:lang w:val="es-ES"/>
              </w:rPr>
              <w:t xml:space="preserve">Alcance </w:t>
            </w:r>
            <w:r w:rsidRPr="3F5C829C">
              <w:rPr>
                <w:lang w:val="es-ES"/>
              </w:rPr>
              <w:t xml:space="preserve">de los </w:t>
            </w:r>
            <w:r w:rsidRPr="22787F29">
              <w:rPr>
                <w:lang w:val="es-ES"/>
              </w:rPr>
              <w:t>cambios:</w:t>
            </w:r>
          </w:p>
        </w:tc>
      </w:tr>
      <w:tr w:rsidR="7BBB0D42" w:rsidTr="1927055B" w14:paraId="66F0EFA4" w14:textId="77777777">
        <w:trPr>
          <w:trHeight w:val="300"/>
        </w:trPr>
        <w:tc>
          <w:tcPr>
            <w:tcW w:w="4245" w:type="dxa"/>
          </w:tcPr>
          <w:p w:rsidR="3B39FFCB" w:rsidRDefault="3B39FFCB" w14:paraId="70D480AE" w14:textId="2B3BCF37">
            <w:proofErr w:type="spellStart"/>
            <w:r>
              <w:t>Coste</w:t>
            </w:r>
            <w:proofErr w:type="spellEnd"/>
            <w:r>
              <w:t xml:space="preserve"> temporal: </w:t>
            </w:r>
            <w:r w:rsidRPr="7F916D26">
              <w:rPr>
                <w:i/>
              </w:rPr>
              <w:t>x</w:t>
            </w:r>
            <w:r>
              <w:t xml:space="preserve"> días.</w:t>
            </w:r>
          </w:p>
        </w:tc>
        <w:tc>
          <w:tcPr>
            <w:tcW w:w="4245" w:type="dxa"/>
          </w:tcPr>
          <w:p w:rsidR="1927055B" w:rsidP="1927055B" w:rsidRDefault="3B39FFCB" w14:paraId="19719558" w14:textId="51052454">
            <w:pPr>
              <w:rPr>
                <w:lang w:val="es-ES"/>
              </w:rPr>
            </w:pPr>
            <w:r w:rsidRPr="7DD7E1DC">
              <w:rPr>
                <w:lang w:val="es-ES"/>
              </w:rPr>
              <w:t>Coste</w:t>
            </w:r>
            <w:r w:rsidRPr="2CA1FA3A">
              <w:rPr>
                <w:lang w:val="es-ES"/>
              </w:rPr>
              <w:t xml:space="preserve"> de </w:t>
            </w:r>
            <w:r w:rsidRPr="3042A5C8">
              <w:rPr>
                <w:lang w:val="es-ES"/>
              </w:rPr>
              <w:t>capital:</w:t>
            </w:r>
            <w:r w:rsidRPr="5394BBCF">
              <w:rPr>
                <w:lang w:val="es-ES"/>
              </w:rPr>
              <w:t xml:space="preserve"> </w:t>
            </w:r>
            <w:r w:rsidRPr="5A6F0158">
              <w:rPr>
                <w:i/>
                <w:lang w:val="es-ES"/>
              </w:rPr>
              <w:t>x</w:t>
            </w:r>
            <w:r w:rsidRPr="5394BBCF">
              <w:rPr>
                <w:lang w:val="es-ES"/>
              </w:rPr>
              <w:t xml:space="preserve"> </w:t>
            </w:r>
            <w:r w:rsidRPr="5A6F0158">
              <w:rPr>
                <w:lang w:val="es-ES"/>
              </w:rPr>
              <w:t>€.</w:t>
            </w:r>
          </w:p>
        </w:tc>
      </w:tr>
      <w:tr w:rsidR="02C21D7D" w:rsidTr="02C21D7D" w14:paraId="3E84C5D3" w14:textId="77777777">
        <w:trPr>
          <w:trHeight w:val="300"/>
        </w:trPr>
        <w:tc>
          <w:tcPr>
            <w:tcW w:w="4245" w:type="dxa"/>
          </w:tcPr>
          <w:p w:rsidR="0E5F583E" w:rsidP="02C21D7D" w:rsidRDefault="59F03D61" w14:paraId="44B93BDB" w14:textId="6D262DA1">
            <w:proofErr w:type="spellStart"/>
            <w:r>
              <w:t>Prioridad</w:t>
            </w:r>
            <w:proofErr w:type="spellEnd"/>
            <w:r w:rsidR="28CF8110">
              <w:t>:</w:t>
            </w:r>
          </w:p>
        </w:tc>
        <w:tc>
          <w:tcPr>
            <w:tcW w:w="4245" w:type="dxa"/>
          </w:tcPr>
          <w:p w:rsidR="02C21D7D" w:rsidP="02C21D7D" w:rsidRDefault="02C21D7D" w14:paraId="70B452E0" w14:textId="6FDA3AC9">
            <w:pPr>
              <w:rPr>
                <w:lang w:val="es-ES"/>
              </w:rPr>
            </w:pPr>
          </w:p>
        </w:tc>
      </w:tr>
      <w:tr w:rsidR="5F931F33" w:rsidTr="5F931F33" w14:paraId="030BFD1C" w14:textId="77777777">
        <w:trPr>
          <w:trHeight w:val="300"/>
        </w:trPr>
        <w:tc>
          <w:tcPr>
            <w:tcW w:w="4245" w:type="dxa"/>
          </w:tcPr>
          <w:p w:rsidR="5F931F33" w:rsidP="5F931F33" w:rsidRDefault="5F931F33" w14:paraId="0BA97703" w14:textId="2A6BACFD">
            <w:pPr>
              <w:rPr>
                <w:lang w:val="es-ES"/>
              </w:rPr>
            </w:pPr>
            <w:r w:rsidRPr="5F931F33">
              <w:rPr>
                <w:lang w:val="es-ES"/>
              </w:rPr>
              <w:t>Identificador:</w:t>
            </w:r>
          </w:p>
        </w:tc>
        <w:tc>
          <w:tcPr>
            <w:tcW w:w="4245" w:type="dxa"/>
          </w:tcPr>
          <w:p w:rsidR="5F931F33" w:rsidP="5F931F33" w:rsidRDefault="5F931F33" w14:paraId="59E38BE6" w14:textId="3BFA30F4">
            <w:pPr>
              <w:rPr>
                <w:lang w:val="es-ES"/>
              </w:rPr>
            </w:pPr>
            <w:r w:rsidRPr="5F931F33">
              <w:rPr>
                <w:lang w:val="es-ES"/>
              </w:rPr>
              <w:t xml:space="preserve">Numero de </w:t>
            </w:r>
            <w:proofErr w:type="spellStart"/>
            <w:r w:rsidRPr="5F931F33">
              <w:rPr>
                <w:lang w:val="es-ES"/>
              </w:rPr>
              <w:t>pag</w:t>
            </w:r>
            <w:proofErr w:type="spellEnd"/>
            <w:r w:rsidRPr="5F931F33">
              <w:rPr>
                <w:lang w:val="es-ES"/>
              </w:rPr>
              <w:t>: 1/1</w:t>
            </w:r>
          </w:p>
        </w:tc>
      </w:tr>
    </w:tbl>
    <w:p w:rsidR="45A91F19" w:rsidP="5F931F33" w:rsidRDefault="45A91F19" w14:paraId="6C963788" w14:textId="77777777">
      <w:pPr>
        <w:pStyle w:val="Ttulo4"/>
        <w:rPr>
          <w:lang w:val="es-ES"/>
        </w:rPr>
      </w:pPr>
      <w:r w:rsidRPr="5F931F33">
        <w:rPr>
          <w:lang w:val="es-ES"/>
        </w:rPr>
        <w:t>Justificación de sus campos</w:t>
      </w:r>
    </w:p>
    <w:p w:rsidR="45A91F19" w:rsidP="7C45F73F" w:rsidRDefault="45A91F19" w14:paraId="1FCCACF7" w14:textId="567263C8">
      <w:pPr>
        <w:pStyle w:val="Pargrafodelista"/>
        <w:numPr>
          <w:ilvl w:val="0"/>
          <w:numId w:val="23"/>
        </w:numPr>
        <w:rPr>
          <w:lang w:val="es-ES"/>
        </w:rPr>
      </w:pPr>
      <w:r w:rsidRPr="2633B4D5">
        <w:rPr>
          <w:b/>
          <w:bCs/>
          <w:lang w:val="es-ES"/>
        </w:rPr>
        <w:t>Id</w:t>
      </w:r>
      <w:r w:rsidRPr="5F931F33">
        <w:rPr>
          <w:lang w:val="es-ES"/>
        </w:rPr>
        <w:t xml:space="preserve">: </w:t>
      </w:r>
      <w:proofErr w:type="spellStart"/>
      <w:r w:rsidRPr="59CF1346" w:rsidR="2F0E4B29">
        <w:rPr>
          <w:lang w:val="es-ES"/>
        </w:rPr>
        <w:t>Eval</w:t>
      </w:r>
      <w:r w:rsidRPr="5F931F33">
        <w:rPr>
          <w:lang w:val="es-ES"/>
        </w:rPr>
        <w:t>_Cambio</w:t>
      </w:r>
      <w:proofErr w:type="spellEnd"/>
      <w:r w:rsidRPr="5F931F33">
        <w:rPr>
          <w:lang w:val="es-ES"/>
        </w:rPr>
        <w:t xml:space="preserve">_ + número identificativo. Se emplea con el fin de mantener un registro y una organización de cada una de las </w:t>
      </w:r>
      <w:r w:rsidRPr="1046B5B5" w:rsidR="48C09D9C">
        <w:rPr>
          <w:lang w:val="es-ES"/>
        </w:rPr>
        <w:t>evaluaciones</w:t>
      </w:r>
      <w:r w:rsidRPr="4C949C01">
        <w:rPr>
          <w:lang w:val="es-ES"/>
        </w:rPr>
        <w:t>.</w:t>
      </w:r>
      <w:r w:rsidRPr="5F931F33">
        <w:rPr>
          <w:lang w:val="es-ES"/>
        </w:rPr>
        <w:t xml:space="preserve"> Facilita la búsqueda fácil y directa de cualquier </w:t>
      </w:r>
      <w:r w:rsidRPr="39C1E761" w:rsidR="3CDEE52B">
        <w:rPr>
          <w:lang w:val="es-ES"/>
        </w:rPr>
        <w:t xml:space="preserve">Evaluación </w:t>
      </w:r>
      <w:r w:rsidRPr="2B1C5CDE" w:rsidR="3CDEE52B">
        <w:rPr>
          <w:lang w:val="es-ES"/>
        </w:rPr>
        <w:t>de Propuesta</w:t>
      </w:r>
      <w:r w:rsidRPr="5F931F33">
        <w:rPr>
          <w:lang w:val="es-ES"/>
        </w:rPr>
        <w:t xml:space="preserve"> que se desee examinar durante la evolución del proyecto.</w:t>
      </w:r>
    </w:p>
    <w:p w:rsidR="45A91F19" w:rsidP="7C45F73F" w:rsidRDefault="45A91F19" w14:paraId="721B9C1D" w14:textId="07807759">
      <w:pPr>
        <w:pStyle w:val="Pargrafodelista"/>
        <w:numPr>
          <w:ilvl w:val="0"/>
          <w:numId w:val="23"/>
        </w:numPr>
        <w:rPr>
          <w:lang w:val="es-ES"/>
        </w:rPr>
      </w:pPr>
      <w:r w:rsidRPr="61ABC5E8">
        <w:rPr>
          <w:b/>
          <w:bCs/>
          <w:lang w:val="es-ES"/>
        </w:rPr>
        <w:t>Fecha</w:t>
      </w:r>
      <w:r w:rsidRPr="5F931F33">
        <w:rPr>
          <w:b/>
          <w:bCs/>
          <w:lang w:val="es-ES"/>
        </w:rPr>
        <w:t>:</w:t>
      </w:r>
      <w:r w:rsidRPr="5F931F33">
        <w:rPr>
          <w:lang w:val="es-ES"/>
        </w:rPr>
        <w:t xml:space="preserve"> Fecha en la que se </w:t>
      </w:r>
      <w:r w:rsidRPr="5E30C1CE">
        <w:rPr>
          <w:lang w:val="es-ES"/>
        </w:rPr>
        <w:t>a</w:t>
      </w:r>
      <w:r w:rsidRPr="5E30C1CE" w:rsidR="315E3B3E">
        <w:rPr>
          <w:lang w:val="es-ES"/>
        </w:rPr>
        <w:t>naliza</w:t>
      </w:r>
      <w:r w:rsidRPr="5F931F33">
        <w:rPr>
          <w:lang w:val="es-ES"/>
        </w:rPr>
        <w:t xml:space="preserve"> el cambio, con formato </w:t>
      </w:r>
      <w:proofErr w:type="spellStart"/>
      <w:r w:rsidRPr="5F931F33">
        <w:rPr>
          <w:lang w:val="es-ES"/>
        </w:rPr>
        <w:t>dd</w:t>
      </w:r>
      <w:proofErr w:type="spellEnd"/>
      <w:r w:rsidRPr="5F931F33">
        <w:rPr>
          <w:lang w:val="es-ES"/>
        </w:rPr>
        <w:t>/mm/</w:t>
      </w:r>
      <w:proofErr w:type="spellStart"/>
      <w:r w:rsidRPr="5F931F33">
        <w:rPr>
          <w:lang w:val="es-ES"/>
        </w:rPr>
        <w:t>aaaa</w:t>
      </w:r>
      <w:proofErr w:type="spellEnd"/>
      <w:r w:rsidRPr="5F931F33">
        <w:rPr>
          <w:lang w:val="es-ES"/>
        </w:rPr>
        <w:t xml:space="preserve">. Tiene una utilidad organizativa, ayuda a la búsqueda y organización de </w:t>
      </w:r>
      <w:r w:rsidRPr="5E30C1CE" w:rsidR="68CBFE7F">
        <w:rPr>
          <w:lang w:val="es-ES"/>
        </w:rPr>
        <w:t>evaluaciones</w:t>
      </w:r>
      <w:r w:rsidRPr="5F931F33">
        <w:rPr>
          <w:lang w:val="es-ES"/>
        </w:rPr>
        <w:t>.</w:t>
      </w:r>
    </w:p>
    <w:p w:rsidR="45A91F19" w:rsidP="7C45F73F" w:rsidRDefault="45A91F19" w14:paraId="0BF4FD60" w14:textId="4D2D4DF1">
      <w:pPr>
        <w:pStyle w:val="Pargrafodelista"/>
        <w:numPr>
          <w:ilvl w:val="0"/>
          <w:numId w:val="23"/>
        </w:numPr>
        <w:rPr>
          <w:lang w:val="es-ES"/>
        </w:rPr>
      </w:pPr>
      <w:r w:rsidRPr="5F931F33">
        <w:rPr>
          <w:b/>
          <w:bCs/>
          <w:lang w:val="es-ES"/>
        </w:rPr>
        <w:t>Nombre</w:t>
      </w:r>
      <w:r w:rsidRPr="5F931F33">
        <w:rPr>
          <w:lang w:val="es-ES"/>
        </w:rPr>
        <w:t>: Individuo que ha formulado la solicitud de cambio, ya sea un integrante del grupo de desarrollo del proyecto en cuestión o un cliente que presenta un informe de problemas o una sugerencia de mejora.</w:t>
      </w:r>
    </w:p>
    <w:p w:rsidR="3D24B4A5" w:rsidP="3D24B4A5" w:rsidRDefault="1D1A5057" w14:paraId="5D58075D" w14:textId="4CDBE006">
      <w:pPr>
        <w:pStyle w:val="Pargrafodelista"/>
        <w:numPr>
          <w:ilvl w:val="0"/>
          <w:numId w:val="23"/>
        </w:numPr>
        <w:rPr>
          <w:lang w:val="es-ES"/>
        </w:rPr>
      </w:pPr>
      <w:r w:rsidRPr="4C2928BD">
        <w:rPr>
          <w:b/>
          <w:lang w:val="es-ES"/>
        </w:rPr>
        <w:t>Propuesta</w:t>
      </w:r>
      <w:r w:rsidRPr="3C586089">
        <w:rPr>
          <w:lang w:val="es-ES"/>
        </w:rPr>
        <w:t xml:space="preserve">: nombre identificador de la propuesta que se está </w:t>
      </w:r>
      <w:r w:rsidRPr="38DC6050">
        <w:rPr>
          <w:lang w:val="es-ES"/>
        </w:rPr>
        <w:t xml:space="preserve">evaluando, que sirve </w:t>
      </w:r>
      <w:r w:rsidRPr="5D28F6E5">
        <w:rPr>
          <w:lang w:val="es-ES"/>
        </w:rPr>
        <w:t xml:space="preserve">para </w:t>
      </w:r>
      <w:r w:rsidRPr="1C5D93D3">
        <w:rPr>
          <w:lang w:val="es-ES"/>
        </w:rPr>
        <w:t>referencia</w:t>
      </w:r>
      <w:r w:rsidRPr="1C5D93D3" w:rsidR="7746DDCD">
        <w:rPr>
          <w:lang w:val="es-ES"/>
        </w:rPr>
        <w:t>r</w:t>
      </w:r>
      <w:r w:rsidRPr="5D28F6E5">
        <w:rPr>
          <w:lang w:val="es-ES"/>
        </w:rPr>
        <w:t xml:space="preserve"> la </w:t>
      </w:r>
      <w:r w:rsidRPr="0900FCE8">
        <w:rPr>
          <w:lang w:val="es-ES"/>
        </w:rPr>
        <w:t>“</w:t>
      </w:r>
      <w:r w:rsidRPr="406C2F78">
        <w:rPr>
          <w:lang w:val="es-ES"/>
        </w:rPr>
        <w:t xml:space="preserve">Propuesta de </w:t>
      </w:r>
      <w:r w:rsidRPr="1CD52282">
        <w:rPr>
          <w:lang w:val="es-ES"/>
        </w:rPr>
        <w:t>Cambios”.</w:t>
      </w:r>
    </w:p>
    <w:p w:rsidR="45A91F19" w:rsidP="7C45F73F" w:rsidRDefault="45A91F19" w14:paraId="1D440DC9" w14:textId="420AC459">
      <w:pPr>
        <w:pStyle w:val="Pargrafodelista"/>
        <w:numPr>
          <w:ilvl w:val="0"/>
          <w:numId w:val="23"/>
        </w:numPr>
        <w:rPr>
          <w:lang w:val="es-ES"/>
        </w:rPr>
      </w:pPr>
      <w:r w:rsidRPr="0931F679">
        <w:rPr>
          <w:b/>
          <w:bCs/>
          <w:lang w:val="es-ES"/>
        </w:rPr>
        <w:t>Descripción</w:t>
      </w:r>
      <w:r w:rsidRPr="5F931F33">
        <w:rPr>
          <w:b/>
          <w:bCs/>
          <w:lang w:val="es-ES"/>
        </w:rPr>
        <w:t>:</w:t>
      </w:r>
      <w:r w:rsidRPr="5F931F33">
        <w:rPr>
          <w:lang w:val="es-ES"/>
        </w:rPr>
        <w:t xml:space="preserve"> Descripción detallada de la modificación que se pretende llevar a cabo, con el propósito de facilitar la identificación del tema tratado en el contexto del proyecto en desarrollo. Esto implica reconocer de manera clara el punto específico de cambio dentro del proyecto y comprender el motivo o la proposición de mejora asociada. Permitirá a los miembros del equipo comprender de manera clara la solicitud de cambio, analizarla con fundamentos sólidos y fortalecer la comprensión de la propuesta.</w:t>
      </w:r>
    </w:p>
    <w:p w:rsidR="7BDE9C3A" w:rsidP="2F1A5D6F" w:rsidRDefault="7BDE9C3A" w14:paraId="2EF6B774" w14:textId="27FD3D64">
      <w:pPr>
        <w:pStyle w:val="Pargrafodelista"/>
        <w:numPr>
          <w:ilvl w:val="0"/>
          <w:numId w:val="23"/>
        </w:numPr>
        <w:rPr>
          <w:lang w:val="es-ES"/>
        </w:rPr>
      </w:pPr>
      <w:r w:rsidRPr="5B7A5816">
        <w:rPr>
          <w:b/>
          <w:lang w:val="es-ES"/>
        </w:rPr>
        <w:t>Alcance de los cambios:</w:t>
      </w:r>
      <w:r w:rsidRPr="7457D5FA">
        <w:rPr>
          <w:lang w:val="es-ES"/>
        </w:rPr>
        <w:t xml:space="preserve"> </w:t>
      </w:r>
      <w:r w:rsidRPr="41BF7D15">
        <w:rPr>
          <w:lang w:val="es-ES"/>
        </w:rPr>
        <w:t xml:space="preserve">Se explica que </w:t>
      </w:r>
      <w:r w:rsidRPr="3DB98EFE">
        <w:rPr>
          <w:lang w:val="es-ES"/>
        </w:rPr>
        <w:t xml:space="preserve">partes del proyecto se </w:t>
      </w:r>
      <w:r w:rsidRPr="2D685A09">
        <w:rPr>
          <w:lang w:val="es-ES"/>
        </w:rPr>
        <w:t xml:space="preserve">modificarán durante </w:t>
      </w:r>
      <w:r w:rsidRPr="2D685A09" w:rsidR="1D736045">
        <w:rPr>
          <w:lang w:val="es-ES"/>
        </w:rPr>
        <w:t xml:space="preserve">la implementación del </w:t>
      </w:r>
      <w:r w:rsidRPr="5B7A5816" w:rsidR="1D736045">
        <w:rPr>
          <w:lang w:val="es-ES"/>
        </w:rPr>
        <w:t>cambio.</w:t>
      </w:r>
    </w:p>
    <w:p w:rsidR="18E3A203" w:rsidP="1A338B09" w:rsidRDefault="1D736045" w14:paraId="4E33C0C9" w14:textId="6F50AD6B">
      <w:pPr>
        <w:pStyle w:val="Pargrafodelista"/>
        <w:numPr>
          <w:ilvl w:val="0"/>
          <w:numId w:val="23"/>
        </w:numPr>
        <w:rPr>
          <w:lang w:val="es-ES"/>
        </w:rPr>
      </w:pPr>
      <w:r w:rsidRPr="7EDD771E">
        <w:rPr>
          <w:b/>
          <w:bCs/>
          <w:lang w:val="es-ES"/>
        </w:rPr>
        <w:t xml:space="preserve">Costes: </w:t>
      </w:r>
      <w:r w:rsidRPr="7EDD771E">
        <w:rPr>
          <w:lang w:val="es-ES"/>
        </w:rPr>
        <w:t xml:space="preserve">temporal en días y </w:t>
      </w:r>
      <w:r w:rsidRPr="7EDD771E" w:rsidR="18E3A203">
        <w:rPr>
          <w:lang w:val="es-ES"/>
        </w:rPr>
        <w:t>de capital en euros. Analiza los recursos que se van a gastar al implementar este cambio.</w:t>
      </w:r>
    </w:p>
    <w:p w:rsidR="18E3A203" w:rsidP="7EDD771E" w:rsidRDefault="18E3A203" w14:paraId="12BC9435" w14:textId="40B7FD26">
      <w:pPr>
        <w:pStyle w:val="Pargrafodelista"/>
        <w:numPr>
          <w:ilvl w:val="0"/>
          <w:numId w:val="23"/>
        </w:numPr>
        <w:rPr>
          <w:lang w:val="es-ES"/>
        </w:rPr>
      </w:pPr>
      <w:r w:rsidRPr="455AFE9F">
        <w:rPr>
          <w:b/>
          <w:lang w:val="es-ES"/>
        </w:rPr>
        <w:t>Prioridad:</w:t>
      </w:r>
      <w:r w:rsidRPr="7EDD771E">
        <w:rPr>
          <w:lang w:val="es-ES"/>
        </w:rPr>
        <w:t xml:space="preserve"> </w:t>
      </w:r>
      <w:r w:rsidRPr="1A2AA164" w:rsidR="4CFAA7D8">
        <w:rPr>
          <w:lang w:val="es-ES"/>
        </w:rPr>
        <w:t xml:space="preserve">Nivel de </w:t>
      </w:r>
      <w:r w:rsidRPr="721D13A6" w:rsidR="4CFAA7D8">
        <w:rPr>
          <w:lang w:val="es-ES"/>
        </w:rPr>
        <w:t xml:space="preserve">importancia que </w:t>
      </w:r>
      <w:r w:rsidRPr="0E527DE7" w:rsidR="4CFAA7D8">
        <w:rPr>
          <w:lang w:val="es-ES"/>
        </w:rPr>
        <w:t xml:space="preserve">tiene </w:t>
      </w:r>
      <w:r w:rsidRPr="344ABEEE" w:rsidR="4CFAA7D8">
        <w:rPr>
          <w:lang w:val="es-ES"/>
        </w:rPr>
        <w:t xml:space="preserve">el cambio </w:t>
      </w:r>
      <w:r w:rsidRPr="1BDFCCF3" w:rsidR="4CFAA7D8">
        <w:rPr>
          <w:lang w:val="es-ES"/>
        </w:rPr>
        <w:t xml:space="preserve">tras evaluarse su coste </w:t>
      </w:r>
      <w:r w:rsidRPr="5DE63C34" w:rsidR="4CFAA7D8">
        <w:rPr>
          <w:lang w:val="es-ES"/>
        </w:rPr>
        <w:t xml:space="preserve">y </w:t>
      </w:r>
      <w:r w:rsidRPr="1C5D93D3" w:rsidR="64FDCDB2">
        <w:rPr>
          <w:lang w:val="es-ES"/>
        </w:rPr>
        <w:t>s</w:t>
      </w:r>
      <w:r w:rsidRPr="1C5D93D3" w:rsidR="4CFAA7D8">
        <w:rPr>
          <w:lang w:val="es-ES"/>
        </w:rPr>
        <w:t>u</w:t>
      </w:r>
      <w:r w:rsidRPr="39E2FC49" w:rsidR="4CFAA7D8">
        <w:rPr>
          <w:lang w:val="es-ES"/>
        </w:rPr>
        <w:t xml:space="preserve"> alcance,</w:t>
      </w:r>
      <w:r w:rsidRPr="58525E94" w:rsidR="4CFAA7D8">
        <w:rPr>
          <w:lang w:val="es-ES"/>
        </w:rPr>
        <w:t xml:space="preserve"> junto con sus </w:t>
      </w:r>
      <w:r w:rsidRPr="55429150" w:rsidR="4CFAA7D8">
        <w:rPr>
          <w:lang w:val="es-ES"/>
        </w:rPr>
        <w:t>riesgos</w:t>
      </w:r>
      <w:r w:rsidRPr="455AFE9F" w:rsidR="4CFAA7D8">
        <w:rPr>
          <w:lang w:val="es-ES"/>
        </w:rPr>
        <w:t>.</w:t>
      </w:r>
    </w:p>
    <w:p w:rsidR="45A91F19" w:rsidP="7C45F73F" w:rsidRDefault="45A91F19" w14:paraId="71F63B8D" w14:textId="1E3E13E6">
      <w:pPr>
        <w:pStyle w:val="Pargrafodelista"/>
        <w:numPr>
          <w:ilvl w:val="0"/>
          <w:numId w:val="23"/>
        </w:numPr>
        <w:rPr>
          <w:lang w:val="es-ES"/>
        </w:rPr>
      </w:pPr>
      <w:r w:rsidRPr="5F931F33">
        <w:rPr>
          <w:b/>
          <w:bCs/>
          <w:lang w:val="es-ES"/>
        </w:rPr>
        <w:t>Pie de plantilla</w:t>
      </w:r>
      <w:r w:rsidRPr="5F931F33">
        <w:rPr>
          <w:lang w:val="es-ES"/>
        </w:rPr>
        <w:t xml:space="preserve">: Identificador y número de página. Permite organizar y </w:t>
      </w:r>
      <w:r w:rsidRPr="1C5D93D3">
        <w:rPr>
          <w:lang w:val="es-ES"/>
        </w:rPr>
        <w:t>rastrea</w:t>
      </w:r>
      <w:r w:rsidRPr="1C5D93D3" w:rsidR="443E051A">
        <w:rPr>
          <w:lang w:val="es-ES"/>
        </w:rPr>
        <w:t>r</w:t>
      </w:r>
      <w:r w:rsidRPr="5F931F33">
        <w:rPr>
          <w:lang w:val="es-ES"/>
        </w:rPr>
        <w:t xml:space="preserve"> propuestas.</w:t>
      </w:r>
    </w:p>
    <w:p w:rsidR="005C6A4A" w:rsidP="00AB2E8E" w:rsidRDefault="005C6A4A" w14:paraId="3D51207D" w14:textId="77777777">
      <w:pPr>
        <w:pStyle w:val="Pargrafodelista"/>
        <w:rPr>
          <w:lang w:val="es-ES"/>
        </w:rPr>
      </w:pPr>
    </w:p>
    <w:p w:rsidR="5F931F33" w:rsidP="7404CB62" w:rsidRDefault="5EF29B5E" w14:paraId="5032B626" w14:textId="33139AF4">
      <w:pPr>
        <w:pStyle w:val="Ttulo3"/>
        <w:rPr>
          <w:lang w:val="es-ES"/>
        </w:rPr>
      </w:pPr>
      <w:bookmarkStart w:name="_Toc1715614881" w:id="42"/>
      <w:bookmarkStart w:name="_Toc1703352159" w:id="43"/>
      <w:r w:rsidRPr="7404CB62">
        <w:rPr>
          <w:lang w:val="es-ES"/>
        </w:rPr>
        <w:t xml:space="preserve">Plantilla </w:t>
      </w:r>
      <w:r w:rsidRPr="5AEB4034">
        <w:rPr>
          <w:lang w:val="es-ES"/>
        </w:rPr>
        <w:t>C</w:t>
      </w:r>
      <w:r w:rsidRPr="7404CB62">
        <w:rPr>
          <w:lang w:val="es-ES"/>
        </w:rPr>
        <w:t xml:space="preserve">: </w:t>
      </w:r>
      <w:r w:rsidRPr="0741B9BF">
        <w:rPr>
          <w:lang w:val="es-ES"/>
        </w:rPr>
        <w:t>Res</w:t>
      </w:r>
      <w:r w:rsidRPr="0741B9BF" w:rsidR="58C6196D">
        <w:rPr>
          <w:lang w:val="es-ES"/>
        </w:rPr>
        <w:t>olución de la propuesta</w:t>
      </w:r>
      <w:bookmarkEnd w:id="42"/>
      <w:bookmarkEnd w:id="43"/>
    </w:p>
    <w:p w:rsidR="5F931F33" w:rsidP="7404CB62" w:rsidRDefault="5EF29B5E" w14:paraId="48CAEA09" w14:textId="77777777">
      <w:pPr>
        <w:pStyle w:val="Ttulo4"/>
        <w:rPr>
          <w:lang w:val="es-ES"/>
        </w:rPr>
      </w:pPr>
      <w:r w:rsidRPr="7404CB62">
        <w:rPr>
          <w:lang w:val="es-ES"/>
        </w:rPr>
        <w:t>Modelo</w:t>
      </w:r>
    </w:p>
    <w:tbl>
      <w:tblPr>
        <w:tblStyle w:val="Tboacongrade"/>
        <w:tblW w:w="0" w:type="auto"/>
        <w:tblLook w:val="06A0" w:firstRow="1" w:lastRow="0" w:firstColumn="1" w:lastColumn="0" w:noHBand="1" w:noVBand="1"/>
      </w:tblPr>
      <w:tblGrid>
        <w:gridCol w:w="4245"/>
        <w:gridCol w:w="4245"/>
      </w:tblGrid>
      <w:tr w:rsidR="7404CB62" w:rsidTr="7404CB62" w14:paraId="63C4DB69" w14:textId="77777777">
        <w:trPr>
          <w:trHeight w:val="300"/>
        </w:trPr>
        <w:tc>
          <w:tcPr>
            <w:tcW w:w="4245" w:type="dxa"/>
          </w:tcPr>
          <w:p w:rsidR="7404CB62" w:rsidP="7404CB62" w:rsidRDefault="7404CB62" w14:paraId="38284437" w14:textId="473E760C">
            <w:pPr>
              <w:rPr>
                <w:lang w:val="es-ES"/>
              </w:rPr>
            </w:pPr>
            <w:r w:rsidRPr="7404CB62">
              <w:rPr>
                <w:lang w:val="es-ES"/>
              </w:rPr>
              <w:t xml:space="preserve">Id: </w:t>
            </w:r>
            <w:r w:rsidRPr="047DD3D6" w:rsidR="750562B7">
              <w:rPr>
                <w:lang w:val="es-ES"/>
              </w:rPr>
              <w:t>Resolucion</w:t>
            </w:r>
            <w:r w:rsidRPr="7404CB62">
              <w:rPr>
                <w:lang w:val="es-ES"/>
              </w:rPr>
              <w:t>_Cambio_001</w:t>
            </w:r>
          </w:p>
        </w:tc>
        <w:tc>
          <w:tcPr>
            <w:tcW w:w="4245" w:type="dxa"/>
          </w:tcPr>
          <w:p w:rsidR="7404CB62" w:rsidP="7404CB62" w:rsidRDefault="7404CB62" w14:paraId="2B8D1458" w14:textId="7B35A46A">
            <w:pPr>
              <w:rPr>
                <w:lang w:val="es-ES"/>
              </w:rPr>
            </w:pPr>
            <w:r w:rsidRPr="7404CB62">
              <w:rPr>
                <w:lang w:val="es-ES"/>
              </w:rPr>
              <w:t xml:space="preserve">Fecha: </w:t>
            </w:r>
            <w:proofErr w:type="spellStart"/>
            <w:r w:rsidRPr="7404CB62">
              <w:rPr>
                <w:lang w:val="es-ES"/>
              </w:rPr>
              <w:t>dd</w:t>
            </w:r>
            <w:proofErr w:type="spellEnd"/>
            <w:r w:rsidRPr="7404CB62">
              <w:rPr>
                <w:lang w:val="es-ES"/>
              </w:rPr>
              <w:t>/mm/</w:t>
            </w:r>
            <w:proofErr w:type="spellStart"/>
            <w:r w:rsidRPr="7404CB62">
              <w:rPr>
                <w:lang w:val="es-ES"/>
              </w:rPr>
              <w:t>aaaa</w:t>
            </w:r>
            <w:proofErr w:type="spellEnd"/>
          </w:p>
        </w:tc>
      </w:tr>
      <w:tr w:rsidR="7404CB62" w:rsidTr="224FA4F4" w14:paraId="4B6BE8B0" w14:textId="77777777">
        <w:trPr>
          <w:trHeight w:val="300"/>
        </w:trPr>
        <w:tc>
          <w:tcPr>
            <w:tcW w:w="4245" w:type="dxa"/>
          </w:tcPr>
          <w:p w:rsidR="00082F2B" w:rsidRDefault="00082F2B" w14:paraId="06C50BA4" w14:textId="77777777"/>
        </w:tc>
        <w:tc>
          <w:tcPr>
            <w:tcW w:w="4245" w:type="dxa"/>
          </w:tcPr>
          <w:p w:rsidRPr="224FA4F4" w:rsidR="5FCFA826" w:rsidP="224FA4F4" w:rsidRDefault="5FCFA826" w14:paraId="0B2D3504" w14:textId="08C97F2C">
            <w:pPr>
              <w:rPr>
                <w:lang w:val="es-ES"/>
              </w:rPr>
            </w:pPr>
            <w:r w:rsidRPr="33C5272E">
              <w:rPr>
                <w:lang w:val="es-ES"/>
              </w:rPr>
              <w:t>Propuesta</w:t>
            </w:r>
            <w:r w:rsidRPr="3A0E8E6D">
              <w:rPr>
                <w:lang w:val="es-ES"/>
              </w:rPr>
              <w:t>:</w:t>
            </w:r>
            <w:r w:rsidRPr="4A420879">
              <w:rPr>
                <w:lang w:val="es-ES"/>
              </w:rPr>
              <w:t xml:space="preserve"> </w:t>
            </w:r>
            <w:proofErr w:type="spellStart"/>
            <w:r w:rsidRPr="4A420879">
              <w:rPr>
                <w:lang w:val="es-ES"/>
              </w:rPr>
              <w:t>Id_propuesta</w:t>
            </w:r>
            <w:proofErr w:type="spellEnd"/>
          </w:p>
        </w:tc>
      </w:tr>
      <w:tr w:rsidR="7404CB62" w:rsidTr="7404CB62" w14:paraId="429F403A" w14:textId="77777777">
        <w:trPr>
          <w:trHeight w:val="300"/>
        </w:trPr>
        <w:tc>
          <w:tcPr>
            <w:tcW w:w="8490" w:type="dxa"/>
            <w:gridSpan w:val="2"/>
          </w:tcPr>
          <w:p w:rsidR="7404CB62" w:rsidP="7404CB62" w:rsidRDefault="7404CB62" w14:paraId="1132213B" w14:textId="198907A7">
            <w:pPr>
              <w:rPr>
                <w:lang w:val="es-ES"/>
              </w:rPr>
            </w:pPr>
            <w:r w:rsidRPr="7404CB62">
              <w:rPr>
                <w:lang w:val="es-ES"/>
              </w:rPr>
              <w:t>Descripción:</w:t>
            </w:r>
          </w:p>
          <w:p w:rsidR="7404CB62" w:rsidP="7404CB62" w:rsidRDefault="7404CB62" w14:paraId="446A9C09" w14:textId="4D8372E2">
            <w:pPr>
              <w:rPr>
                <w:lang w:val="es-ES"/>
              </w:rPr>
            </w:pPr>
          </w:p>
          <w:p w:rsidR="7404CB62" w:rsidP="7404CB62" w:rsidRDefault="7404CB62" w14:paraId="6E06847C" w14:textId="0FF982A1">
            <w:pPr>
              <w:rPr>
                <w:lang w:val="es-ES"/>
              </w:rPr>
            </w:pPr>
          </w:p>
          <w:p w:rsidR="7404CB62" w:rsidP="7404CB62" w:rsidRDefault="7404CB62" w14:paraId="77711F65" w14:textId="15120589">
            <w:pPr>
              <w:rPr>
                <w:lang w:val="es-ES"/>
              </w:rPr>
            </w:pPr>
          </w:p>
        </w:tc>
      </w:tr>
      <w:tr w:rsidR="060408AA" w:rsidTr="060408AA" w14:paraId="01994751" w14:textId="77777777">
        <w:trPr>
          <w:trHeight w:val="300"/>
        </w:trPr>
        <w:tc>
          <w:tcPr>
            <w:tcW w:w="8490" w:type="dxa"/>
            <w:gridSpan w:val="2"/>
          </w:tcPr>
          <w:p w:rsidR="060408AA" w:rsidP="060408AA" w:rsidRDefault="1F72C16C" w14:paraId="53381B0F" w14:textId="6A8B1D4F">
            <w:pPr>
              <w:rPr>
                <w:lang w:val="es-ES"/>
              </w:rPr>
            </w:pPr>
            <w:r w:rsidRPr="6E93973C">
              <w:rPr>
                <w:lang w:val="es-ES"/>
              </w:rPr>
              <w:t xml:space="preserve">Resolución: </w:t>
            </w:r>
            <w:r w:rsidRPr="6012B80E">
              <w:rPr>
                <w:i/>
                <w:lang w:val="es-ES"/>
              </w:rPr>
              <w:t>Aceptado/</w:t>
            </w:r>
            <w:r w:rsidRPr="6012B80E">
              <w:rPr>
                <w:i/>
                <w:iCs/>
                <w:lang w:val="es-ES"/>
              </w:rPr>
              <w:t>Rechazado</w:t>
            </w:r>
          </w:p>
        </w:tc>
      </w:tr>
      <w:tr w:rsidR="7404CB62" w:rsidTr="7404CB62" w14:paraId="0596F047" w14:textId="77777777">
        <w:trPr>
          <w:trHeight w:val="300"/>
        </w:trPr>
        <w:tc>
          <w:tcPr>
            <w:tcW w:w="4245" w:type="dxa"/>
          </w:tcPr>
          <w:p w:rsidR="7404CB62" w:rsidP="7404CB62" w:rsidRDefault="7404CB62" w14:paraId="716B9ADA" w14:textId="2A6BACFD">
            <w:pPr>
              <w:rPr>
                <w:lang w:val="es-ES"/>
              </w:rPr>
            </w:pPr>
            <w:r w:rsidRPr="7404CB62">
              <w:rPr>
                <w:lang w:val="es-ES"/>
              </w:rPr>
              <w:t>Identificador:</w:t>
            </w:r>
          </w:p>
        </w:tc>
        <w:tc>
          <w:tcPr>
            <w:tcW w:w="4245" w:type="dxa"/>
          </w:tcPr>
          <w:p w:rsidR="7404CB62" w:rsidP="7404CB62" w:rsidRDefault="7404CB62" w14:paraId="23EB69C7" w14:textId="3BFA30F4">
            <w:pPr>
              <w:rPr>
                <w:lang w:val="es-ES"/>
              </w:rPr>
            </w:pPr>
            <w:r w:rsidRPr="7404CB62">
              <w:rPr>
                <w:lang w:val="es-ES"/>
              </w:rPr>
              <w:t xml:space="preserve">Numero de </w:t>
            </w:r>
            <w:proofErr w:type="spellStart"/>
            <w:r w:rsidRPr="7404CB62">
              <w:rPr>
                <w:lang w:val="es-ES"/>
              </w:rPr>
              <w:t>pag</w:t>
            </w:r>
            <w:proofErr w:type="spellEnd"/>
            <w:r w:rsidRPr="7404CB62">
              <w:rPr>
                <w:lang w:val="es-ES"/>
              </w:rPr>
              <w:t>: 1/1</w:t>
            </w:r>
          </w:p>
        </w:tc>
      </w:tr>
    </w:tbl>
    <w:p w:rsidR="5F931F33" w:rsidP="7404CB62" w:rsidRDefault="5EF29B5E" w14:paraId="00716451" w14:textId="77777777">
      <w:pPr>
        <w:pStyle w:val="Ttulo4"/>
        <w:rPr>
          <w:lang w:val="es-ES"/>
        </w:rPr>
      </w:pPr>
      <w:r w:rsidRPr="7404CB62">
        <w:rPr>
          <w:lang w:val="es-ES"/>
        </w:rPr>
        <w:t>Justificación de sus campos</w:t>
      </w:r>
    </w:p>
    <w:p w:rsidR="5F931F33" w:rsidP="3DCC2B96" w:rsidRDefault="5EF29B5E" w14:paraId="579AE067" w14:textId="5D340C01">
      <w:pPr>
        <w:pStyle w:val="Pargrafodelista"/>
        <w:numPr>
          <w:ilvl w:val="0"/>
          <w:numId w:val="26"/>
        </w:numPr>
        <w:rPr>
          <w:lang w:val="es-ES"/>
        </w:rPr>
      </w:pPr>
      <w:r w:rsidRPr="7404CB62">
        <w:rPr>
          <w:b/>
          <w:bCs/>
          <w:lang w:val="es-ES"/>
        </w:rPr>
        <w:t>Id</w:t>
      </w:r>
      <w:r w:rsidRPr="7404CB62">
        <w:rPr>
          <w:lang w:val="es-ES"/>
        </w:rPr>
        <w:t xml:space="preserve">: </w:t>
      </w:r>
      <w:proofErr w:type="spellStart"/>
      <w:r w:rsidRPr="6F74D732" w:rsidR="180F9332">
        <w:rPr>
          <w:lang w:val="es-ES"/>
        </w:rPr>
        <w:t>Resolucion</w:t>
      </w:r>
      <w:r w:rsidRPr="7404CB62">
        <w:rPr>
          <w:lang w:val="es-ES"/>
        </w:rPr>
        <w:t>_Cambio</w:t>
      </w:r>
      <w:proofErr w:type="spellEnd"/>
      <w:r w:rsidRPr="7404CB62">
        <w:rPr>
          <w:lang w:val="es-ES"/>
        </w:rPr>
        <w:t xml:space="preserve">_ + número identificativo. Se emplea con el fin de mantener un registro y una organización de cada una de las </w:t>
      </w:r>
      <w:r w:rsidRPr="66889BD3" w:rsidR="59676940">
        <w:rPr>
          <w:lang w:val="es-ES"/>
        </w:rPr>
        <w:t>propuestas</w:t>
      </w:r>
      <w:r w:rsidRPr="66889BD3">
        <w:rPr>
          <w:lang w:val="es-ES"/>
        </w:rPr>
        <w:t>.</w:t>
      </w:r>
      <w:r w:rsidRPr="7404CB62">
        <w:rPr>
          <w:lang w:val="es-ES"/>
        </w:rPr>
        <w:t xml:space="preserve"> </w:t>
      </w:r>
    </w:p>
    <w:p w:rsidR="5F931F33" w:rsidP="3DCC2B96" w:rsidRDefault="5EF29B5E" w14:paraId="0F9EB47E" w14:textId="489C13E3">
      <w:pPr>
        <w:pStyle w:val="Pargrafodelista"/>
        <w:numPr>
          <w:ilvl w:val="0"/>
          <w:numId w:val="26"/>
        </w:numPr>
        <w:rPr>
          <w:lang w:val="es-ES"/>
        </w:rPr>
      </w:pPr>
      <w:r w:rsidRPr="7404CB62">
        <w:rPr>
          <w:b/>
          <w:bCs/>
          <w:lang w:val="es-ES"/>
        </w:rPr>
        <w:t>Fecha:</w:t>
      </w:r>
      <w:r w:rsidRPr="7404CB62">
        <w:rPr>
          <w:lang w:val="es-ES"/>
        </w:rPr>
        <w:t xml:space="preserve"> Fecha en la que se </w:t>
      </w:r>
      <w:r w:rsidRPr="3C4EE067" w:rsidR="3DAE4A8D">
        <w:rPr>
          <w:lang w:val="es-ES"/>
        </w:rPr>
        <w:t>acepta o deniega</w:t>
      </w:r>
      <w:r w:rsidRPr="7404CB62">
        <w:rPr>
          <w:lang w:val="es-ES"/>
        </w:rPr>
        <w:t xml:space="preserve"> el cambio, con formato </w:t>
      </w:r>
      <w:proofErr w:type="spellStart"/>
      <w:r w:rsidRPr="7404CB62">
        <w:rPr>
          <w:lang w:val="es-ES"/>
        </w:rPr>
        <w:t>dd</w:t>
      </w:r>
      <w:proofErr w:type="spellEnd"/>
      <w:r w:rsidRPr="7404CB62">
        <w:rPr>
          <w:lang w:val="es-ES"/>
        </w:rPr>
        <w:t>/mm/</w:t>
      </w:r>
      <w:proofErr w:type="spellStart"/>
      <w:r w:rsidRPr="7404CB62">
        <w:rPr>
          <w:lang w:val="es-ES"/>
        </w:rPr>
        <w:t>aaaa</w:t>
      </w:r>
      <w:proofErr w:type="spellEnd"/>
      <w:r w:rsidRPr="7404CB62">
        <w:rPr>
          <w:lang w:val="es-ES"/>
        </w:rPr>
        <w:t xml:space="preserve">. Tiene una utilidad organizativa, ayuda a la búsqueda y organización de </w:t>
      </w:r>
      <w:r w:rsidRPr="018C58F3" w:rsidR="55DD55D2">
        <w:rPr>
          <w:lang w:val="es-ES"/>
        </w:rPr>
        <w:t>resoluciones</w:t>
      </w:r>
      <w:r w:rsidRPr="7404CB62">
        <w:rPr>
          <w:lang w:val="es-ES"/>
        </w:rPr>
        <w:t>.</w:t>
      </w:r>
    </w:p>
    <w:p w:rsidR="5F931F33" w:rsidP="3DCC2B96" w:rsidRDefault="5EF29B5E" w14:paraId="450C18A9" w14:textId="598FD953">
      <w:pPr>
        <w:pStyle w:val="Pargrafodelista"/>
        <w:numPr>
          <w:ilvl w:val="0"/>
          <w:numId w:val="26"/>
        </w:numPr>
        <w:rPr>
          <w:lang w:val="es-ES"/>
        </w:rPr>
      </w:pPr>
      <w:r w:rsidRPr="7404CB62">
        <w:rPr>
          <w:b/>
          <w:bCs/>
          <w:lang w:val="es-ES"/>
        </w:rPr>
        <w:t>Nombre</w:t>
      </w:r>
      <w:r w:rsidRPr="7404CB62">
        <w:rPr>
          <w:lang w:val="es-ES"/>
        </w:rPr>
        <w:t>: Individuo que ha formulado la solicitud de cambio, ya sea un integrante del grupo de desarrollo del proyecto en cuestión o un cliente que presenta un informe de problemas o una sugerencia de mejora.</w:t>
      </w:r>
    </w:p>
    <w:p w:rsidR="2CC3A59F" w:rsidP="2CC3A59F" w:rsidRDefault="22681009" w14:paraId="7BB4693F" w14:textId="1F7FB278">
      <w:pPr>
        <w:pStyle w:val="Pargrafodelista"/>
        <w:numPr>
          <w:ilvl w:val="0"/>
          <w:numId w:val="26"/>
        </w:numPr>
        <w:rPr>
          <w:lang w:val="es-ES"/>
        </w:rPr>
      </w:pPr>
      <w:r w:rsidRPr="38ECD1D9">
        <w:rPr>
          <w:b/>
          <w:bCs/>
          <w:lang w:val="es-ES"/>
        </w:rPr>
        <w:t>Propuesta</w:t>
      </w:r>
      <w:r w:rsidRPr="38ECD1D9">
        <w:rPr>
          <w:lang w:val="es-ES"/>
        </w:rPr>
        <w:t xml:space="preserve">: nombre identificador de la propuesta, que sirve para </w:t>
      </w:r>
      <w:r w:rsidRPr="1C5D93D3">
        <w:rPr>
          <w:lang w:val="es-ES"/>
        </w:rPr>
        <w:t>referencia</w:t>
      </w:r>
      <w:r w:rsidRPr="1C5D93D3" w:rsidR="4E17937C">
        <w:rPr>
          <w:lang w:val="es-ES"/>
        </w:rPr>
        <w:t>r</w:t>
      </w:r>
      <w:r w:rsidRPr="38ECD1D9">
        <w:rPr>
          <w:lang w:val="es-ES"/>
        </w:rPr>
        <w:t xml:space="preserve"> la “Propuesta de Cambios”.</w:t>
      </w:r>
    </w:p>
    <w:p w:rsidR="5F931F33" w:rsidP="3DCC2B96" w:rsidRDefault="5EF29B5E" w14:paraId="6D46F9E9" w14:textId="2CAE4492">
      <w:pPr>
        <w:pStyle w:val="Pargrafodelista"/>
        <w:numPr>
          <w:ilvl w:val="0"/>
          <w:numId w:val="26"/>
        </w:numPr>
        <w:rPr>
          <w:lang w:val="es-ES"/>
        </w:rPr>
      </w:pPr>
      <w:r w:rsidRPr="7404CB62">
        <w:rPr>
          <w:b/>
          <w:bCs/>
          <w:lang w:val="es-ES"/>
        </w:rPr>
        <w:t>Descripción:</w:t>
      </w:r>
      <w:r w:rsidRPr="7404CB62">
        <w:rPr>
          <w:lang w:val="es-ES"/>
        </w:rPr>
        <w:t xml:space="preserve"> Descripción detallada </w:t>
      </w:r>
      <w:r w:rsidRPr="6E2D8EB8">
        <w:rPr>
          <w:lang w:val="es-ES"/>
        </w:rPr>
        <w:t>de</w:t>
      </w:r>
      <w:r w:rsidRPr="6E2D8EB8" w:rsidR="19D0A660">
        <w:rPr>
          <w:lang w:val="es-ES"/>
        </w:rPr>
        <w:t xml:space="preserve">l </w:t>
      </w:r>
      <w:r w:rsidRPr="48DFB5AC" w:rsidR="19D0A660">
        <w:rPr>
          <w:lang w:val="es-ES"/>
        </w:rPr>
        <w:t xml:space="preserve">estudio realizado y de por qué </w:t>
      </w:r>
      <w:r w:rsidRPr="29BF297D" w:rsidR="19D0A660">
        <w:rPr>
          <w:lang w:val="es-ES"/>
        </w:rPr>
        <w:t xml:space="preserve">se toma la </w:t>
      </w:r>
      <w:r w:rsidRPr="02427A0A" w:rsidR="19D0A660">
        <w:rPr>
          <w:lang w:val="es-ES"/>
        </w:rPr>
        <w:t>resolución final.</w:t>
      </w:r>
      <w:r w:rsidRPr="7404CB62">
        <w:rPr>
          <w:lang w:val="es-ES"/>
        </w:rPr>
        <w:t xml:space="preserve"> Esto implica reconocer de manera clara </w:t>
      </w:r>
      <w:r w:rsidRPr="230E0ED2">
        <w:rPr>
          <w:lang w:val="es-ES"/>
        </w:rPr>
        <w:t>l</w:t>
      </w:r>
      <w:r w:rsidRPr="230E0ED2" w:rsidR="53CDCA24">
        <w:rPr>
          <w:lang w:val="es-ES"/>
        </w:rPr>
        <w:t>os</w:t>
      </w:r>
      <w:r w:rsidRPr="230E0ED2">
        <w:rPr>
          <w:lang w:val="es-ES"/>
        </w:rPr>
        <w:t xml:space="preserve"> punto</w:t>
      </w:r>
      <w:r w:rsidRPr="230E0ED2" w:rsidR="48447CD0">
        <w:rPr>
          <w:lang w:val="es-ES"/>
        </w:rPr>
        <w:t>s</w:t>
      </w:r>
      <w:r w:rsidRPr="230E0ED2">
        <w:rPr>
          <w:lang w:val="es-ES"/>
        </w:rPr>
        <w:t xml:space="preserve"> específico</w:t>
      </w:r>
      <w:r w:rsidRPr="230E0ED2" w:rsidR="33491B23">
        <w:rPr>
          <w:lang w:val="es-ES"/>
        </w:rPr>
        <w:t>s</w:t>
      </w:r>
      <w:r w:rsidRPr="7404CB62">
        <w:rPr>
          <w:lang w:val="es-ES"/>
        </w:rPr>
        <w:t xml:space="preserve"> </w:t>
      </w:r>
      <w:r w:rsidRPr="7027DFB9" w:rsidR="37E4473F">
        <w:rPr>
          <w:lang w:val="es-ES"/>
        </w:rPr>
        <w:t xml:space="preserve">por los que se toma la </w:t>
      </w:r>
      <w:r w:rsidRPr="317FB5C8" w:rsidR="37E4473F">
        <w:rPr>
          <w:lang w:val="es-ES"/>
        </w:rPr>
        <w:t>decisión.</w:t>
      </w:r>
      <w:r w:rsidRPr="6DCD9C14" w:rsidR="37E4473F">
        <w:rPr>
          <w:lang w:val="es-ES"/>
        </w:rPr>
        <w:t xml:space="preserve"> Perm</w:t>
      </w:r>
      <w:r w:rsidRPr="6DCD9C14">
        <w:rPr>
          <w:lang w:val="es-ES"/>
        </w:rPr>
        <w:t>itirá</w:t>
      </w:r>
      <w:r w:rsidRPr="7404CB62">
        <w:rPr>
          <w:lang w:val="es-ES"/>
        </w:rPr>
        <w:t xml:space="preserve"> a los miembros del equipo comprender de manera clara </w:t>
      </w:r>
      <w:r w:rsidRPr="737710B6" w:rsidR="1769195B">
        <w:rPr>
          <w:lang w:val="es-ES"/>
        </w:rPr>
        <w:t xml:space="preserve">el </w:t>
      </w:r>
      <w:r w:rsidRPr="433E8EAC" w:rsidR="1769195B">
        <w:rPr>
          <w:lang w:val="es-ES"/>
        </w:rPr>
        <w:t>resultado</w:t>
      </w:r>
      <w:r w:rsidRPr="4F07A0AD" w:rsidR="38CA8E01">
        <w:rPr>
          <w:lang w:val="es-ES"/>
        </w:rPr>
        <w:t xml:space="preserve"> y</w:t>
      </w:r>
      <w:r w:rsidRPr="433E8EAC">
        <w:rPr>
          <w:lang w:val="es-ES"/>
        </w:rPr>
        <w:t xml:space="preserve"> </w:t>
      </w:r>
      <w:r w:rsidRPr="6A8BE4C4">
        <w:rPr>
          <w:lang w:val="es-ES"/>
        </w:rPr>
        <w:t>analizarl</w:t>
      </w:r>
      <w:r w:rsidRPr="6A8BE4C4" w:rsidR="147DF76C">
        <w:rPr>
          <w:lang w:val="es-ES"/>
        </w:rPr>
        <w:t>o</w:t>
      </w:r>
      <w:r w:rsidRPr="7404CB62">
        <w:rPr>
          <w:lang w:val="es-ES"/>
        </w:rPr>
        <w:t xml:space="preserve"> con fundamentos sólidos</w:t>
      </w:r>
      <w:r w:rsidRPr="16D85ECA" w:rsidR="7AF83948">
        <w:rPr>
          <w:lang w:val="es-ES"/>
        </w:rPr>
        <w:t>.</w:t>
      </w:r>
    </w:p>
    <w:p w:rsidR="6C7F0409" w:rsidP="3DCC2B96" w:rsidRDefault="6C7F0409" w14:paraId="2082E58E" w14:textId="291BCEEE">
      <w:pPr>
        <w:pStyle w:val="Pargrafodelista"/>
        <w:numPr>
          <w:ilvl w:val="0"/>
          <w:numId w:val="26"/>
        </w:numPr>
        <w:rPr>
          <w:lang w:val="es-ES"/>
        </w:rPr>
      </w:pPr>
      <w:r w:rsidRPr="43841D13">
        <w:rPr>
          <w:b/>
          <w:bCs/>
          <w:lang w:val="es-ES"/>
        </w:rPr>
        <w:t>Resolución</w:t>
      </w:r>
      <w:r w:rsidRPr="43841D13">
        <w:rPr>
          <w:lang w:val="es-ES"/>
        </w:rPr>
        <w:t xml:space="preserve">: Campo que expresa la decisión tomada acerca de la propuesta </w:t>
      </w:r>
      <w:r w:rsidRPr="464EF368">
        <w:rPr>
          <w:lang w:val="es-ES"/>
        </w:rPr>
        <w:t xml:space="preserve">de cambio, si </w:t>
      </w:r>
      <w:r w:rsidRPr="57C475A2">
        <w:rPr>
          <w:lang w:val="es-ES"/>
        </w:rPr>
        <w:t>se ha aceptado</w:t>
      </w:r>
      <w:r w:rsidRPr="68CDC4E7">
        <w:rPr>
          <w:lang w:val="es-ES"/>
        </w:rPr>
        <w:t xml:space="preserve"> y se pasará a </w:t>
      </w:r>
      <w:r w:rsidRPr="0BB3A7FA">
        <w:rPr>
          <w:lang w:val="es-ES"/>
        </w:rPr>
        <w:t xml:space="preserve">la planificación de </w:t>
      </w:r>
      <w:proofErr w:type="gramStart"/>
      <w:r w:rsidRPr="7EDE733D">
        <w:rPr>
          <w:lang w:val="es-ES"/>
        </w:rPr>
        <w:t>la misma</w:t>
      </w:r>
      <w:proofErr w:type="gramEnd"/>
      <w:r w:rsidRPr="7EDE733D">
        <w:rPr>
          <w:lang w:val="es-ES"/>
        </w:rPr>
        <w:t xml:space="preserve"> o si se ha </w:t>
      </w:r>
      <w:r w:rsidRPr="6E8AAD97">
        <w:rPr>
          <w:lang w:val="es-ES"/>
        </w:rPr>
        <w:t xml:space="preserve">rechazado y </w:t>
      </w:r>
      <w:r w:rsidRPr="57F2A214">
        <w:rPr>
          <w:lang w:val="es-ES"/>
        </w:rPr>
        <w:t>no se llevará a cabo</w:t>
      </w:r>
      <w:r w:rsidRPr="6482DFE1">
        <w:rPr>
          <w:lang w:val="es-ES"/>
        </w:rPr>
        <w:t>.</w:t>
      </w:r>
    </w:p>
    <w:p w:rsidR="5F931F33" w:rsidP="3DCC2B96" w:rsidRDefault="5EF29B5E" w14:paraId="613FD3F3" w14:textId="237E4254">
      <w:pPr>
        <w:pStyle w:val="Pargrafodelista"/>
        <w:numPr>
          <w:ilvl w:val="0"/>
          <w:numId w:val="26"/>
        </w:numPr>
        <w:rPr>
          <w:lang w:val="es-ES"/>
        </w:rPr>
      </w:pPr>
      <w:r w:rsidRPr="7404CB62">
        <w:rPr>
          <w:b/>
          <w:bCs/>
          <w:lang w:val="es-ES"/>
        </w:rPr>
        <w:t>Pie de plantilla</w:t>
      </w:r>
      <w:r w:rsidRPr="7404CB62">
        <w:rPr>
          <w:lang w:val="es-ES"/>
        </w:rPr>
        <w:t xml:space="preserve">: Identificador y número de página. Permite organizar y </w:t>
      </w:r>
      <w:r w:rsidRPr="1C5D93D3">
        <w:rPr>
          <w:lang w:val="es-ES"/>
        </w:rPr>
        <w:t>rastrea</w:t>
      </w:r>
      <w:r w:rsidRPr="1C5D93D3" w:rsidR="090FA0D6">
        <w:rPr>
          <w:lang w:val="es-ES"/>
        </w:rPr>
        <w:t>r</w:t>
      </w:r>
      <w:r w:rsidRPr="7404CB62">
        <w:rPr>
          <w:lang w:val="es-ES"/>
        </w:rPr>
        <w:t xml:space="preserve"> propuestas.</w:t>
      </w:r>
    </w:p>
    <w:p w:rsidR="5F931F33" w:rsidP="5F931F33" w:rsidRDefault="5F931F33" w14:paraId="1C91F456" w14:textId="79B05460">
      <w:pPr>
        <w:rPr>
          <w:lang w:val="es-ES"/>
        </w:rPr>
      </w:pPr>
    </w:p>
    <w:p w:rsidRPr="00F63D22" w:rsidR="001061FB" w:rsidP="430AC112" w:rsidRDefault="66BD6F64" w14:paraId="5FAD4C81" w14:textId="2B958522">
      <w:pPr>
        <w:pStyle w:val="Ttulo3"/>
        <w:ind w:left="0"/>
        <w:rPr>
          <w:lang w:val="es-ES"/>
        </w:rPr>
      </w:pPr>
      <w:bookmarkStart w:name="_Toc596919321" w:id="44"/>
      <w:bookmarkStart w:name="_Toc1805374233" w:id="45"/>
      <w:r w:rsidRPr="05D7A2A0">
        <w:rPr>
          <w:lang w:val="es-ES"/>
        </w:rPr>
        <w:t xml:space="preserve">Plantilla D: Mensaje </w:t>
      </w:r>
      <w:r w:rsidRPr="6F08AB1B">
        <w:rPr>
          <w:lang w:val="es-ES"/>
        </w:rPr>
        <w:t xml:space="preserve">a </w:t>
      </w:r>
      <w:r w:rsidRPr="6F08AB1B" w:rsidR="71E3316B">
        <w:rPr>
          <w:lang w:val="es-ES"/>
        </w:rPr>
        <w:t>un cliente</w:t>
      </w:r>
      <w:bookmarkEnd w:id="44"/>
      <w:bookmarkEnd w:id="45"/>
    </w:p>
    <w:p w:rsidRPr="00F63D22" w:rsidR="001061FB" w:rsidP="430AC112" w:rsidRDefault="66BD6F64" w14:paraId="0EDA0CD8" w14:textId="77777777">
      <w:pPr>
        <w:pStyle w:val="Ttulo4"/>
        <w:rPr>
          <w:lang w:val="es-ES"/>
        </w:rPr>
      </w:pPr>
      <w:r w:rsidRPr="430AC112">
        <w:rPr>
          <w:lang w:val="es-ES"/>
        </w:rPr>
        <w:t>Modelo</w:t>
      </w:r>
    </w:p>
    <w:tbl>
      <w:tblPr>
        <w:tblStyle w:val="Tboacongrade"/>
        <w:tblW w:w="0" w:type="auto"/>
        <w:tblLook w:val="06A0" w:firstRow="1" w:lastRow="0" w:firstColumn="1" w:lastColumn="0" w:noHBand="1" w:noVBand="1"/>
      </w:tblPr>
      <w:tblGrid>
        <w:gridCol w:w="4245"/>
        <w:gridCol w:w="4245"/>
      </w:tblGrid>
      <w:tr w:rsidR="430AC112" w:rsidTr="430AC112" w14:paraId="2294485C" w14:textId="77777777">
        <w:trPr>
          <w:trHeight w:val="300"/>
        </w:trPr>
        <w:tc>
          <w:tcPr>
            <w:tcW w:w="4245" w:type="dxa"/>
          </w:tcPr>
          <w:p w:rsidR="430AC112" w:rsidP="430AC112" w:rsidRDefault="430AC112" w14:paraId="301B0097" w14:textId="233DC73F">
            <w:pPr>
              <w:rPr>
                <w:lang w:val="es-ES"/>
              </w:rPr>
            </w:pPr>
            <w:r w:rsidRPr="430AC112">
              <w:rPr>
                <w:lang w:val="es-ES"/>
              </w:rPr>
              <w:t xml:space="preserve">Id: </w:t>
            </w:r>
            <w:r w:rsidRPr="5CD3F40F" w:rsidR="1503F835">
              <w:rPr>
                <w:lang w:val="es-ES"/>
              </w:rPr>
              <w:t>Mensaje</w:t>
            </w:r>
            <w:r w:rsidRPr="430AC112">
              <w:rPr>
                <w:lang w:val="es-ES"/>
              </w:rPr>
              <w:t>_</w:t>
            </w:r>
            <w:r w:rsidRPr="7906CD9E" w:rsidR="338A8CF4">
              <w:rPr>
                <w:lang w:val="es-ES"/>
              </w:rPr>
              <w:t>0</w:t>
            </w:r>
            <w:r w:rsidRPr="7906CD9E" w:rsidR="1B585368">
              <w:rPr>
                <w:lang w:val="es-ES"/>
              </w:rPr>
              <w:t>001</w:t>
            </w:r>
          </w:p>
        </w:tc>
        <w:tc>
          <w:tcPr>
            <w:tcW w:w="4245" w:type="dxa"/>
          </w:tcPr>
          <w:p w:rsidR="430AC112" w:rsidP="430AC112" w:rsidRDefault="430AC112" w14:paraId="068AF0E8" w14:textId="7B35A46A">
            <w:pPr>
              <w:rPr>
                <w:lang w:val="es-ES"/>
              </w:rPr>
            </w:pPr>
            <w:r w:rsidRPr="430AC112">
              <w:rPr>
                <w:lang w:val="es-ES"/>
              </w:rPr>
              <w:t xml:space="preserve">Fecha: </w:t>
            </w:r>
            <w:proofErr w:type="spellStart"/>
            <w:r w:rsidRPr="430AC112">
              <w:rPr>
                <w:lang w:val="es-ES"/>
              </w:rPr>
              <w:t>dd</w:t>
            </w:r>
            <w:proofErr w:type="spellEnd"/>
            <w:r w:rsidRPr="430AC112">
              <w:rPr>
                <w:lang w:val="es-ES"/>
              </w:rPr>
              <w:t>/mm/</w:t>
            </w:r>
            <w:proofErr w:type="spellStart"/>
            <w:r w:rsidRPr="430AC112">
              <w:rPr>
                <w:lang w:val="es-ES"/>
              </w:rPr>
              <w:t>aaaa</w:t>
            </w:r>
            <w:proofErr w:type="spellEnd"/>
          </w:p>
        </w:tc>
      </w:tr>
      <w:tr w:rsidR="430AC112" w:rsidTr="1B0C22C9" w14:paraId="71AEDC41" w14:textId="77777777">
        <w:trPr>
          <w:trHeight w:val="300"/>
        </w:trPr>
        <w:tc>
          <w:tcPr>
            <w:tcW w:w="0" w:type="auto"/>
          </w:tcPr>
          <w:p w:rsidR="00EE28AB" w:rsidRDefault="65DBC2C3" w14:paraId="6D1ED010" w14:textId="20DD0078">
            <w:pPr>
              <w:rPr>
                <w:lang w:val="es-ES"/>
              </w:rPr>
            </w:pPr>
            <w:proofErr w:type="spellStart"/>
            <w:r>
              <w:t>Nombre</w:t>
            </w:r>
            <w:proofErr w:type="spellEnd"/>
            <w:r>
              <w:t xml:space="preserve">: </w:t>
            </w:r>
            <w:r w:rsidRPr="134C2DF6">
              <w:rPr>
                <w:i/>
                <w:iCs/>
                <w:lang w:val="es-ES"/>
              </w:rPr>
              <w:t>Nombre Apellido1 Apellido2</w:t>
            </w:r>
          </w:p>
        </w:tc>
        <w:tc>
          <w:tcPr>
            <w:tcW w:w="4245" w:type="dxa"/>
          </w:tcPr>
          <w:p w:rsidR="1B0C22C9" w:rsidP="1B0C22C9" w:rsidRDefault="65DBC2C3" w14:paraId="4579F556" w14:textId="5D748093">
            <w:pPr>
              <w:rPr>
                <w:lang w:val="es-ES"/>
              </w:rPr>
            </w:pPr>
            <w:r w:rsidRPr="0F7D55F6">
              <w:rPr>
                <w:lang w:val="es-ES"/>
              </w:rPr>
              <w:t xml:space="preserve">Email: </w:t>
            </w:r>
          </w:p>
        </w:tc>
      </w:tr>
      <w:tr w:rsidR="3D079134" w:rsidTr="451AF546" w14:paraId="22BD0032" w14:textId="709571C7">
        <w:trPr>
          <w:trHeight w:val="300"/>
        </w:trPr>
        <w:tc>
          <w:tcPr>
            <w:tcW w:w="4245" w:type="dxa"/>
          </w:tcPr>
          <w:p w:rsidR="3D079134" w:rsidP="3D079134" w:rsidRDefault="292A2479" w14:paraId="36E614FD" w14:textId="6BF0950E">
            <w:pPr>
              <w:rPr>
                <w:lang w:val="es-ES"/>
              </w:rPr>
            </w:pPr>
            <w:r w:rsidRPr="04F4B5DD">
              <w:rPr>
                <w:lang w:val="es-ES"/>
              </w:rPr>
              <w:t xml:space="preserve">Propuesta: </w:t>
            </w:r>
            <w:proofErr w:type="spellStart"/>
            <w:r w:rsidRPr="04F4B5DD">
              <w:rPr>
                <w:lang w:val="es-ES"/>
              </w:rPr>
              <w:t>Id_propuesta</w:t>
            </w:r>
            <w:proofErr w:type="spellEnd"/>
          </w:p>
        </w:tc>
        <w:tc>
          <w:tcPr>
            <w:tcW w:w="4245" w:type="dxa"/>
          </w:tcPr>
          <w:p w:rsidR="451AF546" w:rsidP="451AF546" w:rsidRDefault="6CA23C89" w14:paraId="0FB93BB9" w14:textId="7F5DBD7F">
            <w:pPr>
              <w:rPr>
                <w:lang w:val="es-ES"/>
              </w:rPr>
            </w:pPr>
            <w:r w:rsidRPr="6FFCDA75">
              <w:rPr>
                <w:lang w:val="es-ES"/>
              </w:rPr>
              <w:t xml:space="preserve">Estado actual: </w:t>
            </w:r>
            <w:r w:rsidRPr="7BDE7F0F">
              <w:rPr>
                <w:i/>
                <w:lang w:val="es-ES"/>
              </w:rPr>
              <w:t>Borrador/Enviado</w:t>
            </w:r>
          </w:p>
        </w:tc>
      </w:tr>
      <w:tr w:rsidR="430AC112" w:rsidTr="430AC112" w14:paraId="2F407D81" w14:textId="77777777">
        <w:trPr>
          <w:trHeight w:val="300"/>
        </w:trPr>
        <w:tc>
          <w:tcPr>
            <w:tcW w:w="8490" w:type="dxa"/>
            <w:gridSpan w:val="2"/>
          </w:tcPr>
          <w:p w:rsidR="430AC112" w:rsidP="430AC112" w:rsidRDefault="65DBC2C3" w14:paraId="5763E98C" w14:textId="57A011B7">
            <w:pPr>
              <w:rPr>
                <w:lang w:val="es-ES"/>
              </w:rPr>
            </w:pPr>
            <w:r w:rsidRPr="4C91376A">
              <w:rPr>
                <w:lang w:val="es-ES"/>
              </w:rPr>
              <w:t>Mensaje</w:t>
            </w:r>
            <w:r w:rsidRPr="4C91376A" w:rsidR="430AC112">
              <w:rPr>
                <w:lang w:val="es-ES"/>
              </w:rPr>
              <w:t>:</w:t>
            </w:r>
          </w:p>
          <w:p w:rsidR="430AC112" w:rsidP="430AC112" w:rsidRDefault="430AC112" w14:paraId="4C766627" w14:textId="4D8372E2">
            <w:pPr>
              <w:rPr>
                <w:lang w:val="es-ES"/>
              </w:rPr>
            </w:pPr>
          </w:p>
          <w:p w:rsidR="430AC112" w:rsidP="430AC112" w:rsidRDefault="430AC112" w14:paraId="59966C11" w14:textId="0FF982A1">
            <w:pPr>
              <w:rPr>
                <w:lang w:val="es-ES"/>
              </w:rPr>
            </w:pPr>
          </w:p>
          <w:p w:rsidR="430AC112" w:rsidP="430AC112" w:rsidRDefault="430AC112" w14:paraId="29EBABFC" w14:textId="15120589">
            <w:pPr>
              <w:rPr>
                <w:lang w:val="es-ES"/>
              </w:rPr>
            </w:pPr>
          </w:p>
        </w:tc>
      </w:tr>
      <w:tr w:rsidR="430AC112" w:rsidTr="430AC112" w14:paraId="49E06FB2" w14:textId="77777777">
        <w:trPr>
          <w:trHeight w:val="300"/>
        </w:trPr>
        <w:tc>
          <w:tcPr>
            <w:tcW w:w="4245" w:type="dxa"/>
          </w:tcPr>
          <w:p w:rsidR="430AC112" w:rsidP="430AC112" w:rsidRDefault="430AC112" w14:paraId="4A8A41D7" w14:textId="2A6BACFD">
            <w:pPr>
              <w:rPr>
                <w:lang w:val="es-ES"/>
              </w:rPr>
            </w:pPr>
            <w:r w:rsidRPr="430AC112">
              <w:rPr>
                <w:lang w:val="es-ES"/>
              </w:rPr>
              <w:t>Identificador:</w:t>
            </w:r>
          </w:p>
        </w:tc>
        <w:tc>
          <w:tcPr>
            <w:tcW w:w="4245" w:type="dxa"/>
          </w:tcPr>
          <w:p w:rsidR="430AC112" w:rsidP="430AC112" w:rsidRDefault="430AC112" w14:paraId="0E91E25F" w14:textId="3BFA30F4">
            <w:pPr>
              <w:rPr>
                <w:lang w:val="es-ES"/>
              </w:rPr>
            </w:pPr>
            <w:r w:rsidRPr="430AC112">
              <w:rPr>
                <w:lang w:val="es-ES"/>
              </w:rPr>
              <w:t xml:space="preserve">Numero de </w:t>
            </w:r>
            <w:proofErr w:type="spellStart"/>
            <w:r w:rsidRPr="430AC112">
              <w:rPr>
                <w:lang w:val="es-ES"/>
              </w:rPr>
              <w:t>pag</w:t>
            </w:r>
            <w:proofErr w:type="spellEnd"/>
            <w:r w:rsidRPr="430AC112">
              <w:rPr>
                <w:lang w:val="es-ES"/>
              </w:rPr>
              <w:t>: 1/1</w:t>
            </w:r>
          </w:p>
        </w:tc>
      </w:tr>
    </w:tbl>
    <w:p w:rsidRPr="00F63D22" w:rsidR="001061FB" w:rsidP="430AC112" w:rsidRDefault="66BD6F64" w14:paraId="50BE24C0" w14:textId="77777777">
      <w:pPr>
        <w:pStyle w:val="Ttulo4"/>
        <w:rPr>
          <w:lang w:val="es-ES"/>
        </w:rPr>
      </w:pPr>
      <w:r w:rsidRPr="430AC112">
        <w:rPr>
          <w:lang w:val="es-ES"/>
        </w:rPr>
        <w:t>Justificación de sus campos</w:t>
      </w:r>
    </w:p>
    <w:p w:rsidRPr="00F63D22" w:rsidR="001061FB" w:rsidP="26A89DA3" w:rsidRDefault="66BD6F64" w14:paraId="23CE523D" w14:textId="50D829FE">
      <w:pPr>
        <w:pStyle w:val="Pargrafodelista"/>
        <w:numPr>
          <w:ilvl w:val="0"/>
          <w:numId w:val="28"/>
        </w:numPr>
        <w:rPr>
          <w:lang w:val="es-ES"/>
        </w:rPr>
      </w:pPr>
      <w:r w:rsidRPr="430AC112">
        <w:rPr>
          <w:b/>
          <w:bCs/>
          <w:lang w:val="es-ES"/>
        </w:rPr>
        <w:t>Id</w:t>
      </w:r>
      <w:r w:rsidRPr="430AC112">
        <w:rPr>
          <w:lang w:val="es-ES"/>
        </w:rPr>
        <w:t xml:space="preserve">: </w:t>
      </w:r>
      <w:r w:rsidRPr="30205758" w:rsidR="14193D34">
        <w:rPr>
          <w:lang w:val="es-ES"/>
        </w:rPr>
        <w:t>Mensaje</w:t>
      </w:r>
      <w:r w:rsidRPr="430AC112">
        <w:rPr>
          <w:lang w:val="es-ES"/>
        </w:rPr>
        <w:t xml:space="preserve">_ + número identificativo. Se emplea con el fin de mantener un registro y una organización de cada </w:t>
      </w:r>
      <w:r w:rsidRPr="30205758">
        <w:rPr>
          <w:lang w:val="es-ES"/>
        </w:rPr>
        <w:t>un</w:t>
      </w:r>
      <w:r w:rsidRPr="30205758" w:rsidR="6A0E8CE9">
        <w:rPr>
          <w:lang w:val="es-ES"/>
        </w:rPr>
        <w:t>o</w:t>
      </w:r>
      <w:r w:rsidRPr="430AC112">
        <w:rPr>
          <w:lang w:val="es-ES"/>
        </w:rPr>
        <w:t xml:space="preserve"> de </w:t>
      </w:r>
      <w:r w:rsidRPr="30205758" w:rsidR="6A0E8CE9">
        <w:rPr>
          <w:lang w:val="es-ES"/>
        </w:rPr>
        <w:t>los mensajes</w:t>
      </w:r>
      <w:r w:rsidRPr="430AC112">
        <w:rPr>
          <w:lang w:val="es-ES"/>
        </w:rPr>
        <w:t xml:space="preserve">. </w:t>
      </w:r>
    </w:p>
    <w:p w:rsidRPr="00F63D22" w:rsidR="001061FB" w:rsidP="26A89DA3" w:rsidRDefault="66BD6F64" w14:paraId="01AE9071" w14:textId="7D3BC50D">
      <w:pPr>
        <w:pStyle w:val="Pargrafodelista"/>
        <w:numPr>
          <w:ilvl w:val="0"/>
          <w:numId w:val="28"/>
        </w:numPr>
        <w:rPr>
          <w:lang w:val="es-ES"/>
        </w:rPr>
      </w:pPr>
      <w:r w:rsidRPr="430AC112">
        <w:rPr>
          <w:b/>
          <w:bCs/>
          <w:lang w:val="es-ES"/>
        </w:rPr>
        <w:t>Fecha:</w:t>
      </w:r>
      <w:r w:rsidRPr="430AC112">
        <w:rPr>
          <w:lang w:val="es-ES"/>
        </w:rPr>
        <w:t xml:space="preserve"> Fecha en la que se </w:t>
      </w:r>
      <w:r w:rsidRPr="1C5D93D3" w:rsidR="53726D5F">
        <w:rPr>
          <w:lang w:val="es-ES"/>
        </w:rPr>
        <w:t>env</w:t>
      </w:r>
      <w:r w:rsidRPr="1C5D93D3" w:rsidR="1684BCCC">
        <w:rPr>
          <w:lang w:val="es-ES"/>
        </w:rPr>
        <w:t>í</w:t>
      </w:r>
      <w:r w:rsidRPr="1C5D93D3" w:rsidR="53726D5F">
        <w:rPr>
          <w:lang w:val="es-ES"/>
        </w:rPr>
        <w:t>a</w:t>
      </w:r>
      <w:r w:rsidRPr="68889B27" w:rsidR="53726D5F">
        <w:rPr>
          <w:lang w:val="es-ES"/>
        </w:rPr>
        <w:t xml:space="preserve"> la notificación al </w:t>
      </w:r>
      <w:r w:rsidRPr="44E4F281" w:rsidR="53726D5F">
        <w:rPr>
          <w:lang w:val="es-ES"/>
        </w:rPr>
        <w:t>cliente</w:t>
      </w:r>
      <w:r w:rsidRPr="430AC112">
        <w:rPr>
          <w:lang w:val="es-ES"/>
        </w:rPr>
        <w:t xml:space="preserve">, con formato </w:t>
      </w:r>
      <w:proofErr w:type="spellStart"/>
      <w:r w:rsidRPr="430AC112">
        <w:rPr>
          <w:lang w:val="es-ES"/>
        </w:rPr>
        <w:t>dd</w:t>
      </w:r>
      <w:proofErr w:type="spellEnd"/>
      <w:r w:rsidRPr="430AC112">
        <w:rPr>
          <w:lang w:val="es-ES"/>
        </w:rPr>
        <w:t>/mm/</w:t>
      </w:r>
      <w:proofErr w:type="spellStart"/>
      <w:r w:rsidRPr="430AC112">
        <w:rPr>
          <w:lang w:val="es-ES"/>
        </w:rPr>
        <w:t>aaaa</w:t>
      </w:r>
      <w:proofErr w:type="spellEnd"/>
      <w:r w:rsidRPr="430AC112">
        <w:rPr>
          <w:lang w:val="es-ES"/>
        </w:rPr>
        <w:t xml:space="preserve">. Tiene una utilidad organizativa, ayuda a la búsqueda y organización de </w:t>
      </w:r>
      <w:r w:rsidRPr="4081FDD6" w:rsidR="4828977B">
        <w:rPr>
          <w:lang w:val="es-ES"/>
        </w:rPr>
        <w:t>mensajes</w:t>
      </w:r>
      <w:r w:rsidRPr="430AC112">
        <w:rPr>
          <w:lang w:val="es-ES"/>
        </w:rPr>
        <w:t>.</w:t>
      </w:r>
    </w:p>
    <w:p w:rsidRPr="00F63D22" w:rsidR="001061FB" w:rsidP="26A89DA3" w:rsidRDefault="66BD6F64" w14:paraId="248F0451" w14:textId="5EF34160">
      <w:pPr>
        <w:pStyle w:val="Pargrafodelista"/>
        <w:numPr>
          <w:ilvl w:val="0"/>
          <w:numId w:val="28"/>
        </w:numPr>
        <w:rPr>
          <w:lang w:val="es-ES"/>
        </w:rPr>
      </w:pPr>
      <w:r w:rsidRPr="430AC112">
        <w:rPr>
          <w:b/>
          <w:bCs/>
          <w:lang w:val="es-ES"/>
        </w:rPr>
        <w:t>Nombre</w:t>
      </w:r>
      <w:r w:rsidRPr="430AC112">
        <w:rPr>
          <w:lang w:val="es-ES"/>
        </w:rPr>
        <w:t>: Individuo que ha formulado la solicitud de cambio, ya sea un integrante del grupo de desarrollo del proyecto en cuestión o un cliente que presenta un informe de problemas o una sugerencia de mejora</w:t>
      </w:r>
      <w:r w:rsidRPr="4081FDD6" w:rsidR="22AEB651">
        <w:rPr>
          <w:lang w:val="es-ES"/>
        </w:rPr>
        <w:t>, y a la que se quiere</w:t>
      </w:r>
      <w:r w:rsidRPr="66109C99" w:rsidR="22AEB651">
        <w:rPr>
          <w:lang w:val="es-ES"/>
        </w:rPr>
        <w:t xml:space="preserve"> informar de la </w:t>
      </w:r>
      <w:r w:rsidRPr="1015BC24" w:rsidR="22AEB651">
        <w:rPr>
          <w:lang w:val="es-ES"/>
        </w:rPr>
        <w:t>resolución de su propuesta.</w:t>
      </w:r>
    </w:p>
    <w:p w:rsidR="01A6E216" w:rsidP="01A6E216" w:rsidRDefault="481E7275" w14:paraId="13F51ADC" w14:textId="57F3E6C6">
      <w:pPr>
        <w:pStyle w:val="Pargrafodelista"/>
        <w:numPr>
          <w:ilvl w:val="0"/>
          <w:numId w:val="28"/>
        </w:numPr>
        <w:rPr>
          <w:lang w:val="es-ES"/>
        </w:rPr>
      </w:pPr>
      <w:r w:rsidRPr="33C5BEA6">
        <w:rPr>
          <w:b/>
          <w:bCs/>
          <w:lang w:val="es-ES"/>
        </w:rPr>
        <w:t>Propuesta</w:t>
      </w:r>
      <w:r w:rsidRPr="33C5BEA6">
        <w:rPr>
          <w:lang w:val="es-ES"/>
        </w:rPr>
        <w:t xml:space="preserve">: nombre identificador de la propuesta </w:t>
      </w:r>
      <w:r w:rsidRPr="7B3D2F3C">
        <w:rPr>
          <w:lang w:val="es-ES"/>
        </w:rPr>
        <w:t xml:space="preserve">de la que se está </w:t>
      </w:r>
      <w:r w:rsidRPr="5D85E741">
        <w:rPr>
          <w:lang w:val="es-ES"/>
        </w:rPr>
        <w:t>hablando</w:t>
      </w:r>
      <w:r w:rsidRPr="33C5BEA6">
        <w:rPr>
          <w:lang w:val="es-ES"/>
        </w:rPr>
        <w:t xml:space="preserve">, que sirve para </w:t>
      </w:r>
      <w:r w:rsidRPr="1C5D93D3">
        <w:rPr>
          <w:lang w:val="es-ES"/>
        </w:rPr>
        <w:t>referencia</w:t>
      </w:r>
      <w:r w:rsidRPr="1C5D93D3" w:rsidR="711DC228">
        <w:rPr>
          <w:lang w:val="es-ES"/>
        </w:rPr>
        <w:t>r</w:t>
      </w:r>
      <w:r w:rsidRPr="33C5BEA6">
        <w:rPr>
          <w:lang w:val="es-ES"/>
        </w:rPr>
        <w:t xml:space="preserve"> la “Propuesta de Cambios”.</w:t>
      </w:r>
    </w:p>
    <w:p w:rsidR="5E273714" w:rsidP="5E273714" w:rsidRDefault="72A0814B" w14:paraId="7FF46894" w14:textId="7905FE19">
      <w:pPr>
        <w:pStyle w:val="Pargrafodelista"/>
        <w:numPr>
          <w:ilvl w:val="0"/>
          <w:numId w:val="28"/>
        </w:numPr>
        <w:rPr>
          <w:lang w:val="es-ES"/>
        </w:rPr>
      </w:pPr>
      <w:r w:rsidRPr="03128CCC">
        <w:rPr>
          <w:b/>
          <w:bCs/>
          <w:lang w:val="es-ES"/>
        </w:rPr>
        <w:t>Estado actual</w:t>
      </w:r>
      <w:r w:rsidRPr="03128CCC">
        <w:rPr>
          <w:lang w:val="es-ES"/>
        </w:rPr>
        <w:t xml:space="preserve">: estado en el que se encuentra el mansaje, si solo ha sido redactado o si ya se ha enviado al cliente. </w:t>
      </w:r>
      <w:r w:rsidRPr="5BBD195E">
        <w:rPr>
          <w:lang w:val="es-ES"/>
        </w:rPr>
        <w:t xml:space="preserve">Necesario para no creer que se ha enviado cuando </w:t>
      </w:r>
      <w:r w:rsidRPr="66A43D6A">
        <w:rPr>
          <w:lang w:val="es-ES"/>
        </w:rPr>
        <w:t>solo se ha cubierto la plantilla.</w:t>
      </w:r>
    </w:p>
    <w:p w:rsidR="1CA4574F" w:rsidP="26A89DA3" w:rsidRDefault="1CA4574F" w14:paraId="3C624193" w14:textId="51642BA2">
      <w:pPr>
        <w:pStyle w:val="Pargrafodelista"/>
        <w:numPr>
          <w:ilvl w:val="0"/>
          <w:numId w:val="28"/>
        </w:numPr>
        <w:rPr>
          <w:lang w:val="es-ES"/>
        </w:rPr>
      </w:pPr>
      <w:r w:rsidRPr="03744285">
        <w:rPr>
          <w:b/>
          <w:lang w:val="es-ES"/>
        </w:rPr>
        <w:t>Email:</w:t>
      </w:r>
      <w:r w:rsidRPr="17CDF642">
        <w:rPr>
          <w:lang w:val="es-ES"/>
        </w:rPr>
        <w:t xml:space="preserve"> correo del usuario que </w:t>
      </w:r>
      <w:r w:rsidRPr="6EE8029A">
        <w:rPr>
          <w:lang w:val="es-ES"/>
        </w:rPr>
        <w:t xml:space="preserve">formula la solicitud </w:t>
      </w:r>
      <w:r w:rsidRPr="0A4797A2">
        <w:rPr>
          <w:lang w:val="es-ES"/>
        </w:rPr>
        <w:t xml:space="preserve">y al que se le mandará con este </w:t>
      </w:r>
      <w:r w:rsidRPr="46957DEE">
        <w:rPr>
          <w:lang w:val="es-ES"/>
        </w:rPr>
        <w:t xml:space="preserve">correo el </w:t>
      </w:r>
      <w:r w:rsidRPr="03744285">
        <w:rPr>
          <w:lang w:val="es-ES"/>
        </w:rPr>
        <w:t>mensaje</w:t>
      </w:r>
      <w:r w:rsidRPr="4C7542E9">
        <w:rPr>
          <w:lang w:val="es-ES"/>
        </w:rPr>
        <w:t>.</w:t>
      </w:r>
    </w:p>
    <w:p w:rsidRPr="00F63D22" w:rsidR="001061FB" w:rsidP="26A89DA3" w:rsidRDefault="22AEB651" w14:paraId="5BD442D2" w14:textId="3720674C">
      <w:pPr>
        <w:pStyle w:val="Pargrafodelista"/>
        <w:numPr>
          <w:ilvl w:val="0"/>
          <w:numId w:val="28"/>
        </w:numPr>
        <w:rPr>
          <w:lang w:val="es-ES"/>
        </w:rPr>
      </w:pPr>
      <w:r w:rsidRPr="406442ED">
        <w:rPr>
          <w:b/>
          <w:bCs/>
          <w:lang w:val="es-ES"/>
        </w:rPr>
        <w:t>Mensaje</w:t>
      </w:r>
      <w:r w:rsidRPr="430AC112" w:rsidR="66BD6F64">
        <w:rPr>
          <w:b/>
          <w:bCs/>
          <w:lang w:val="es-ES"/>
        </w:rPr>
        <w:t>:</w:t>
      </w:r>
      <w:r w:rsidRPr="430AC112" w:rsidR="66BD6F64">
        <w:rPr>
          <w:lang w:val="es-ES"/>
        </w:rPr>
        <w:t xml:space="preserve"> Descripción detallada del estudio realizado y de </w:t>
      </w:r>
      <w:r w:rsidRPr="17CDF642" w:rsidR="1E06EBF8">
        <w:rPr>
          <w:lang w:val="es-ES"/>
        </w:rPr>
        <w:t>la decisión que</w:t>
      </w:r>
      <w:r w:rsidRPr="430AC112" w:rsidR="66BD6F64">
        <w:rPr>
          <w:lang w:val="es-ES"/>
        </w:rPr>
        <w:t xml:space="preserve"> se </w:t>
      </w:r>
      <w:r w:rsidRPr="17CDF642" w:rsidR="1E06EBF8">
        <w:rPr>
          <w:lang w:val="es-ES"/>
        </w:rPr>
        <w:t>ha tomado acerca de la propuesta</w:t>
      </w:r>
      <w:r w:rsidRPr="17CDF642" w:rsidR="66BD6F64">
        <w:rPr>
          <w:lang w:val="es-ES"/>
        </w:rPr>
        <w:t>.</w:t>
      </w:r>
      <w:r w:rsidRPr="430AC112" w:rsidR="66BD6F64">
        <w:rPr>
          <w:lang w:val="es-ES"/>
        </w:rPr>
        <w:t xml:space="preserve"> Esto implica reconocer de manera clara los puntos específicos por los que se toma la decisión. </w:t>
      </w:r>
    </w:p>
    <w:p w:rsidRPr="00F63D22" w:rsidR="001061FB" w:rsidP="26A89DA3" w:rsidRDefault="66BD6F64" w14:paraId="11F93E03" w14:textId="472823F5">
      <w:pPr>
        <w:pStyle w:val="Pargrafodelista"/>
        <w:numPr>
          <w:ilvl w:val="0"/>
          <w:numId w:val="28"/>
        </w:numPr>
        <w:rPr>
          <w:lang w:val="es-ES"/>
        </w:rPr>
      </w:pPr>
      <w:r w:rsidRPr="430AC112">
        <w:rPr>
          <w:b/>
          <w:bCs/>
          <w:lang w:val="es-ES"/>
        </w:rPr>
        <w:t>Pie de plantilla</w:t>
      </w:r>
      <w:r w:rsidRPr="430AC112">
        <w:rPr>
          <w:lang w:val="es-ES"/>
        </w:rPr>
        <w:t xml:space="preserve">: Identificador y número de página. Permite organizar y </w:t>
      </w:r>
      <w:r w:rsidRPr="1C5D93D3">
        <w:rPr>
          <w:lang w:val="es-ES"/>
        </w:rPr>
        <w:t>rastrea</w:t>
      </w:r>
      <w:r w:rsidRPr="1C5D93D3" w:rsidR="76D0F74F">
        <w:rPr>
          <w:lang w:val="es-ES"/>
        </w:rPr>
        <w:t>r</w:t>
      </w:r>
      <w:r w:rsidRPr="430AC112">
        <w:rPr>
          <w:lang w:val="es-ES"/>
        </w:rPr>
        <w:t xml:space="preserve"> propuestas.</w:t>
      </w:r>
    </w:p>
    <w:p w:rsidRPr="00F63D22" w:rsidR="001061FB" w:rsidP="001061FB" w:rsidRDefault="001061FB" w14:paraId="0AD9C6F4" w14:textId="427C9EB9">
      <w:pPr>
        <w:rPr>
          <w:sz w:val="36"/>
          <w:szCs w:val="36"/>
          <w:lang w:val="es-ES"/>
        </w:rPr>
      </w:pPr>
    </w:p>
    <w:p w:rsidR="233291B7" w:rsidP="19D4FC7E" w:rsidRDefault="6DF94B43" w14:paraId="4C95CF5C" w14:textId="004BDB6A">
      <w:pPr>
        <w:pStyle w:val="Ttulo3"/>
        <w:ind w:left="0"/>
        <w:rPr>
          <w:lang w:val="es-ES"/>
        </w:rPr>
      </w:pPr>
      <w:bookmarkStart w:name="_Toc1544831402" w:id="46"/>
      <w:bookmarkStart w:name="_Toc475612940" w:id="47"/>
      <w:r w:rsidRPr="19D4FC7E">
        <w:rPr>
          <w:lang w:val="es-ES"/>
        </w:rPr>
        <w:t xml:space="preserve">Plantilla </w:t>
      </w:r>
      <w:r w:rsidRPr="48E17B19">
        <w:rPr>
          <w:lang w:val="es-ES"/>
        </w:rPr>
        <w:t>E</w:t>
      </w:r>
      <w:r w:rsidRPr="19D4FC7E">
        <w:rPr>
          <w:lang w:val="es-ES"/>
        </w:rPr>
        <w:t xml:space="preserve">: </w:t>
      </w:r>
      <w:r w:rsidRPr="10093C12">
        <w:rPr>
          <w:lang w:val="es-ES"/>
        </w:rPr>
        <w:t>Planific</w:t>
      </w:r>
      <w:r w:rsidRPr="10093C12" w:rsidR="52E5808C">
        <w:rPr>
          <w:lang w:val="es-ES"/>
        </w:rPr>
        <w:t xml:space="preserve">ación </w:t>
      </w:r>
      <w:r w:rsidRPr="5EA6D98C" w:rsidR="52E5808C">
        <w:rPr>
          <w:lang w:val="es-ES"/>
        </w:rPr>
        <w:t>de una propuesta</w:t>
      </w:r>
      <w:bookmarkEnd w:id="46"/>
      <w:bookmarkEnd w:id="47"/>
    </w:p>
    <w:p w:rsidR="233291B7" w:rsidP="19D4FC7E" w:rsidRDefault="6DF94B43" w14:paraId="0B188FD2" w14:textId="77777777">
      <w:pPr>
        <w:pStyle w:val="Ttulo4"/>
        <w:rPr>
          <w:lang w:val="es-ES"/>
        </w:rPr>
      </w:pPr>
      <w:r w:rsidRPr="19D4FC7E">
        <w:rPr>
          <w:lang w:val="es-ES"/>
        </w:rPr>
        <w:t>Modelo</w:t>
      </w:r>
    </w:p>
    <w:tbl>
      <w:tblPr>
        <w:tblStyle w:val="Tboacongrade"/>
        <w:tblW w:w="0" w:type="auto"/>
        <w:tblLook w:val="06A0" w:firstRow="1" w:lastRow="0" w:firstColumn="1" w:lastColumn="0" w:noHBand="1" w:noVBand="1"/>
      </w:tblPr>
      <w:tblGrid>
        <w:gridCol w:w="4245"/>
        <w:gridCol w:w="4245"/>
      </w:tblGrid>
      <w:tr w:rsidR="19D4FC7E" w:rsidTr="19D4FC7E" w14:paraId="2378A9BB" w14:textId="77777777">
        <w:trPr>
          <w:trHeight w:val="300"/>
        </w:trPr>
        <w:tc>
          <w:tcPr>
            <w:tcW w:w="4245" w:type="dxa"/>
          </w:tcPr>
          <w:p w:rsidR="19D4FC7E" w:rsidP="19D4FC7E" w:rsidRDefault="19D4FC7E" w14:paraId="4C388F4C" w14:textId="5ECD87CC">
            <w:pPr>
              <w:rPr>
                <w:lang w:val="es-ES"/>
              </w:rPr>
            </w:pPr>
            <w:r w:rsidRPr="19D4FC7E">
              <w:rPr>
                <w:lang w:val="es-ES"/>
              </w:rPr>
              <w:t xml:space="preserve">Id: </w:t>
            </w:r>
            <w:r w:rsidRPr="28EE41DA" w:rsidR="5A03812C">
              <w:rPr>
                <w:lang w:val="es-ES"/>
              </w:rPr>
              <w:t>Planificacion</w:t>
            </w:r>
            <w:r w:rsidRPr="19D4FC7E">
              <w:rPr>
                <w:lang w:val="es-ES"/>
              </w:rPr>
              <w:t>_0001</w:t>
            </w:r>
          </w:p>
        </w:tc>
        <w:tc>
          <w:tcPr>
            <w:tcW w:w="4245" w:type="dxa"/>
          </w:tcPr>
          <w:p w:rsidR="19D4FC7E" w:rsidP="19D4FC7E" w:rsidRDefault="19D4FC7E" w14:paraId="4794469B" w14:textId="7B35A46A">
            <w:pPr>
              <w:rPr>
                <w:lang w:val="es-ES"/>
              </w:rPr>
            </w:pPr>
            <w:r w:rsidRPr="19D4FC7E">
              <w:rPr>
                <w:lang w:val="es-ES"/>
              </w:rPr>
              <w:t xml:space="preserve">Fecha: </w:t>
            </w:r>
            <w:proofErr w:type="spellStart"/>
            <w:r w:rsidRPr="19D4FC7E">
              <w:rPr>
                <w:lang w:val="es-ES"/>
              </w:rPr>
              <w:t>dd</w:t>
            </w:r>
            <w:proofErr w:type="spellEnd"/>
            <w:r w:rsidRPr="19D4FC7E">
              <w:rPr>
                <w:lang w:val="es-ES"/>
              </w:rPr>
              <w:t>/mm/</w:t>
            </w:r>
            <w:proofErr w:type="spellStart"/>
            <w:r w:rsidRPr="19D4FC7E">
              <w:rPr>
                <w:lang w:val="es-ES"/>
              </w:rPr>
              <w:t>aaaa</w:t>
            </w:r>
            <w:proofErr w:type="spellEnd"/>
          </w:p>
        </w:tc>
      </w:tr>
      <w:tr w:rsidR="19D4FC7E" w:rsidTr="19D4FC7E" w14:paraId="4AC7306D" w14:textId="77777777">
        <w:trPr>
          <w:trHeight w:val="300"/>
        </w:trPr>
        <w:tc>
          <w:tcPr>
            <w:tcW w:w="8490" w:type="dxa"/>
            <w:gridSpan w:val="2"/>
          </w:tcPr>
          <w:p w:rsidR="19D4FC7E" w:rsidP="19D4FC7E" w:rsidRDefault="19D4FC7E" w14:paraId="07D4AE93" w14:textId="20DD0078">
            <w:pPr>
              <w:rPr>
                <w:lang w:val="es-ES"/>
              </w:rPr>
            </w:pPr>
            <w:proofErr w:type="spellStart"/>
            <w:r>
              <w:t>Nombre</w:t>
            </w:r>
            <w:proofErr w:type="spellEnd"/>
            <w:r>
              <w:t xml:space="preserve">: </w:t>
            </w:r>
            <w:r w:rsidRPr="19D4FC7E">
              <w:rPr>
                <w:i/>
                <w:iCs/>
                <w:lang w:val="es-ES"/>
              </w:rPr>
              <w:t>Nombre Apellido1 Apellido2</w:t>
            </w:r>
          </w:p>
        </w:tc>
      </w:tr>
      <w:tr w:rsidR="19D4FC7E" w:rsidTr="2790DCA3" w14:paraId="4315B1F8" w14:textId="77777777">
        <w:trPr>
          <w:trHeight w:val="300"/>
        </w:trPr>
        <w:tc>
          <w:tcPr>
            <w:tcW w:w="8490" w:type="dxa"/>
            <w:gridSpan w:val="2"/>
          </w:tcPr>
          <w:p w:rsidRPr="48E17B19" w:rsidR="48E17B19" w:rsidP="48E17B19" w:rsidRDefault="48E17B19" w14:paraId="536301BF" w14:textId="6BF0950E">
            <w:pPr>
              <w:rPr>
                <w:lang w:val="es-ES"/>
              </w:rPr>
            </w:pPr>
            <w:r w:rsidRPr="48E17B19">
              <w:rPr>
                <w:lang w:val="es-ES"/>
              </w:rPr>
              <w:t xml:space="preserve">Propuesta: </w:t>
            </w:r>
            <w:proofErr w:type="spellStart"/>
            <w:r w:rsidRPr="48E17B19">
              <w:rPr>
                <w:lang w:val="es-ES"/>
              </w:rPr>
              <w:t>Id_propuesta</w:t>
            </w:r>
            <w:proofErr w:type="spellEnd"/>
          </w:p>
        </w:tc>
      </w:tr>
      <w:tr w:rsidR="19D4FC7E" w:rsidTr="19D4FC7E" w14:paraId="41F46DC0" w14:textId="77777777">
        <w:trPr>
          <w:trHeight w:val="300"/>
        </w:trPr>
        <w:tc>
          <w:tcPr>
            <w:tcW w:w="8490" w:type="dxa"/>
            <w:gridSpan w:val="2"/>
          </w:tcPr>
          <w:p w:rsidR="19D4FC7E" w:rsidP="19D4FC7E" w:rsidRDefault="48B8E1DF" w14:paraId="13137D85" w14:textId="0344F9B1">
            <w:pPr>
              <w:rPr>
                <w:lang w:val="es-ES"/>
              </w:rPr>
            </w:pPr>
            <w:r w:rsidRPr="071157A6">
              <w:rPr>
                <w:lang w:val="es-ES"/>
              </w:rPr>
              <w:t>Descripción</w:t>
            </w:r>
            <w:r w:rsidRPr="071157A6" w:rsidR="19D4FC7E">
              <w:rPr>
                <w:lang w:val="es-ES"/>
              </w:rPr>
              <w:t>:</w:t>
            </w:r>
          </w:p>
          <w:p w:rsidR="19D4FC7E" w:rsidP="19D4FC7E" w:rsidRDefault="19D4FC7E" w14:paraId="1B234F24" w14:textId="4D8372E2">
            <w:pPr>
              <w:rPr>
                <w:lang w:val="es-ES"/>
              </w:rPr>
            </w:pPr>
          </w:p>
          <w:p w:rsidR="19D4FC7E" w:rsidP="19D4FC7E" w:rsidRDefault="19D4FC7E" w14:paraId="4A30A0C4" w14:textId="0FF982A1">
            <w:pPr>
              <w:rPr>
                <w:lang w:val="es-ES"/>
              </w:rPr>
            </w:pPr>
          </w:p>
          <w:p w:rsidR="19D4FC7E" w:rsidP="19D4FC7E" w:rsidRDefault="19D4FC7E" w14:paraId="31B3AA8C" w14:textId="15120589">
            <w:pPr>
              <w:rPr>
                <w:lang w:val="es-ES"/>
              </w:rPr>
            </w:pPr>
          </w:p>
        </w:tc>
      </w:tr>
      <w:tr w:rsidR="19D4FC7E" w:rsidTr="19D4FC7E" w14:paraId="6749CD6E" w14:textId="77777777">
        <w:trPr>
          <w:trHeight w:val="300"/>
        </w:trPr>
        <w:tc>
          <w:tcPr>
            <w:tcW w:w="4245" w:type="dxa"/>
          </w:tcPr>
          <w:p w:rsidR="19D4FC7E" w:rsidP="19D4FC7E" w:rsidRDefault="19D4FC7E" w14:paraId="33998150" w14:textId="2A6BACFD">
            <w:pPr>
              <w:rPr>
                <w:lang w:val="es-ES"/>
              </w:rPr>
            </w:pPr>
            <w:r w:rsidRPr="19D4FC7E">
              <w:rPr>
                <w:lang w:val="es-ES"/>
              </w:rPr>
              <w:t>Identificador:</w:t>
            </w:r>
          </w:p>
        </w:tc>
        <w:tc>
          <w:tcPr>
            <w:tcW w:w="4245" w:type="dxa"/>
          </w:tcPr>
          <w:p w:rsidR="19D4FC7E" w:rsidP="19D4FC7E" w:rsidRDefault="19D4FC7E" w14:paraId="55F6180E" w14:textId="3BFA30F4">
            <w:pPr>
              <w:rPr>
                <w:lang w:val="es-ES"/>
              </w:rPr>
            </w:pPr>
            <w:r w:rsidRPr="19D4FC7E">
              <w:rPr>
                <w:lang w:val="es-ES"/>
              </w:rPr>
              <w:t xml:space="preserve">Numero de </w:t>
            </w:r>
            <w:proofErr w:type="spellStart"/>
            <w:r w:rsidRPr="19D4FC7E">
              <w:rPr>
                <w:lang w:val="es-ES"/>
              </w:rPr>
              <w:t>pag</w:t>
            </w:r>
            <w:proofErr w:type="spellEnd"/>
            <w:r w:rsidRPr="19D4FC7E">
              <w:rPr>
                <w:lang w:val="es-ES"/>
              </w:rPr>
              <w:t>: 1/1</w:t>
            </w:r>
          </w:p>
        </w:tc>
      </w:tr>
    </w:tbl>
    <w:p w:rsidR="233291B7" w:rsidP="19D4FC7E" w:rsidRDefault="6DF94B43" w14:paraId="02205DCD" w14:textId="77777777">
      <w:pPr>
        <w:pStyle w:val="Ttulo4"/>
        <w:rPr>
          <w:lang w:val="es-ES"/>
        </w:rPr>
      </w:pPr>
      <w:r w:rsidRPr="19D4FC7E">
        <w:rPr>
          <w:lang w:val="es-ES"/>
        </w:rPr>
        <w:t>Justificación de sus campos</w:t>
      </w:r>
    </w:p>
    <w:p w:rsidR="233291B7" w:rsidP="4E0A21E3" w:rsidRDefault="6DF94B43" w14:paraId="779CB397" w14:textId="731DF62C">
      <w:pPr>
        <w:pStyle w:val="Pargrafodelista"/>
        <w:numPr>
          <w:ilvl w:val="0"/>
          <w:numId w:val="31"/>
        </w:numPr>
        <w:rPr>
          <w:lang w:val="es-ES"/>
        </w:rPr>
      </w:pPr>
      <w:r w:rsidRPr="19D4FC7E">
        <w:rPr>
          <w:b/>
          <w:bCs/>
          <w:lang w:val="es-ES"/>
        </w:rPr>
        <w:t>Id</w:t>
      </w:r>
      <w:r w:rsidRPr="19D4FC7E">
        <w:rPr>
          <w:lang w:val="es-ES"/>
        </w:rPr>
        <w:t xml:space="preserve">: </w:t>
      </w:r>
      <w:proofErr w:type="spellStart"/>
      <w:r w:rsidRPr="28EE41DA" w:rsidR="4295174E">
        <w:rPr>
          <w:lang w:val="es-ES"/>
        </w:rPr>
        <w:t>Planificacion</w:t>
      </w:r>
      <w:proofErr w:type="spellEnd"/>
      <w:r w:rsidRPr="19D4FC7E">
        <w:rPr>
          <w:lang w:val="es-ES"/>
        </w:rPr>
        <w:t xml:space="preserve">_ + número identificativo. Se emplea con el fin de mantener un registro y una organización de cada </w:t>
      </w:r>
      <w:r w:rsidRPr="751D61E3">
        <w:rPr>
          <w:lang w:val="es-ES"/>
        </w:rPr>
        <w:t>un</w:t>
      </w:r>
      <w:r w:rsidRPr="751D61E3" w:rsidR="6288B3C6">
        <w:rPr>
          <w:lang w:val="es-ES"/>
        </w:rPr>
        <w:t>a</w:t>
      </w:r>
      <w:r w:rsidRPr="19D4FC7E">
        <w:rPr>
          <w:lang w:val="es-ES"/>
        </w:rPr>
        <w:t xml:space="preserve"> de </w:t>
      </w:r>
      <w:r w:rsidRPr="751D61E3" w:rsidR="6288B3C6">
        <w:rPr>
          <w:lang w:val="es-ES"/>
        </w:rPr>
        <w:t>las planificaciones</w:t>
      </w:r>
      <w:r w:rsidRPr="19D4FC7E">
        <w:rPr>
          <w:lang w:val="es-ES"/>
        </w:rPr>
        <w:t xml:space="preserve">. </w:t>
      </w:r>
    </w:p>
    <w:p w:rsidR="233291B7" w:rsidP="4E0A21E3" w:rsidRDefault="6DF94B43" w14:paraId="2DFC6928" w14:textId="54C0CCB4">
      <w:pPr>
        <w:pStyle w:val="Pargrafodelista"/>
        <w:numPr>
          <w:ilvl w:val="0"/>
          <w:numId w:val="31"/>
        </w:numPr>
        <w:rPr>
          <w:lang w:val="es-ES"/>
        </w:rPr>
      </w:pPr>
      <w:r w:rsidRPr="19D4FC7E">
        <w:rPr>
          <w:b/>
          <w:bCs/>
          <w:lang w:val="es-ES"/>
        </w:rPr>
        <w:t>Fecha:</w:t>
      </w:r>
      <w:r w:rsidRPr="19D4FC7E">
        <w:rPr>
          <w:lang w:val="es-ES"/>
        </w:rPr>
        <w:t xml:space="preserve"> Fecha en la que se </w:t>
      </w:r>
      <w:r w:rsidRPr="23540B46" w:rsidR="28436B8F">
        <w:rPr>
          <w:lang w:val="es-ES"/>
        </w:rPr>
        <w:t>planifica el desarrollo del cambio</w:t>
      </w:r>
      <w:r w:rsidRPr="19D4FC7E">
        <w:rPr>
          <w:lang w:val="es-ES"/>
        </w:rPr>
        <w:t xml:space="preserve">, con formato </w:t>
      </w:r>
      <w:proofErr w:type="spellStart"/>
      <w:r w:rsidRPr="19D4FC7E">
        <w:rPr>
          <w:lang w:val="es-ES"/>
        </w:rPr>
        <w:t>dd</w:t>
      </w:r>
      <w:proofErr w:type="spellEnd"/>
      <w:r w:rsidRPr="19D4FC7E">
        <w:rPr>
          <w:lang w:val="es-ES"/>
        </w:rPr>
        <w:t>/mm/</w:t>
      </w:r>
      <w:proofErr w:type="spellStart"/>
      <w:r w:rsidRPr="19D4FC7E">
        <w:rPr>
          <w:lang w:val="es-ES"/>
        </w:rPr>
        <w:t>aaaa</w:t>
      </w:r>
      <w:proofErr w:type="spellEnd"/>
      <w:r w:rsidRPr="19D4FC7E">
        <w:rPr>
          <w:lang w:val="es-ES"/>
        </w:rPr>
        <w:t>. Tiene una utilidad organizativa, ayuda a la búsqueda y organización de mensajes.</w:t>
      </w:r>
    </w:p>
    <w:p w:rsidR="233291B7" w:rsidP="4E0A21E3" w:rsidRDefault="6DF94B43" w14:paraId="5AA32F4A" w14:textId="6D8153B3">
      <w:pPr>
        <w:pStyle w:val="Pargrafodelista"/>
        <w:numPr>
          <w:ilvl w:val="0"/>
          <w:numId w:val="31"/>
        </w:numPr>
        <w:rPr>
          <w:lang w:val="es-ES"/>
        </w:rPr>
      </w:pPr>
      <w:r w:rsidRPr="19D4FC7E">
        <w:rPr>
          <w:b/>
          <w:bCs/>
          <w:lang w:val="es-ES"/>
        </w:rPr>
        <w:t>Nombre</w:t>
      </w:r>
      <w:r w:rsidRPr="19D4FC7E">
        <w:rPr>
          <w:lang w:val="es-ES"/>
        </w:rPr>
        <w:t>: Individuo que ha formulado la solicitud de cambio, ya sea un integrante del grupo de desarrollo del proyecto en cuestión o un cliente que presenta un informe de problemas o una sugerencia de mejora</w:t>
      </w:r>
      <w:r w:rsidRPr="097AC453" w:rsidR="4436D993">
        <w:rPr>
          <w:lang w:val="es-ES"/>
        </w:rPr>
        <w:t>.</w:t>
      </w:r>
    </w:p>
    <w:p w:rsidR="233291B7" w:rsidP="4E0A21E3" w:rsidRDefault="6DF94B43" w14:paraId="025D2FCC" w14:textId="0023E920">
      <w:pPr>
        <w:pStyle w:val="Pargrafodelista"/>
        <w:numPr>
          <w:ilvl w:val="0"/>
          <w:numId w:val="31"/>
        </w:numPr>
        <w:rPr>
          <w:lang w:val="es-ES"/>
        </w:rPr>
      </w:pPr>
      <w:r w:rsidRPr="19D4FC7E">
        <w:rPr>
          <w:b/>
          <w:bCs/>
          <w:lang w:val="es-ES"/>
        </w:rPr>
        <w:t>Propuesta</w:t>
      </w:r>
      <w:r w:rsidRPr="19D4FC7E">
        <w:rPr>
          <w:lang w:val="es-ES"/>
        </w:rPr>
        <w:t xml:space="preserve">: nombre identificador de la propuesta de la que se está hablando, que sirve para </w:t>
      </w:r>
      <w:r w:rsidRPr="1C5D93D3">
        <w:rPr>
          <w:lang w:val="es-ES"/>
        </w:rPr>
        <w:t>referencia</w:t>
      </w:r>
      <w:r w:rsidRPr="1C5D93D3" w:rsidR="49BECD9E">
        <w:rPr>
          <w:lang w:val="es-ES"/>
        </w:rPr>
        <w:t>r</w:t>
      </w:r>
      <w:r w:rsidRPr="19D4FC7E">
        <w:rPr>
          <w:lang w:val="es-ES"/>
        </w:rPr>
        <w:t xml:space="preserve"> la “Propuesta de Cambios”.</w:t>
      </w:r>
    </w:p>
    <w:p w:rsidR="233291B7" w:rsidP="4E0A21E3" w:rsidRDefault="0B1713D1" w14:paraId="52FA76C0" w14:textId="5BA727DA">
      <w:pPr>
        <w:pStyle w:val="Pargrafodelista"/>
        <w:numPr>
          <w:ilvl w:val="0"/>
          <w:numId w:val="31"/>
        </w:numPr>
        <w:rPr>
          <w:lang w:val="es-ES"/>
        </w:rPr>
      </w:pPr>
      <w:r w:rsidRPr="7D384DD9">
        <w:rPr>
          <w:b/>
          <w:bCs/>
          <w:lang w:val="es-ES"/>
        </w:rPr>
        <w:t>Descripción</w:t>
      </w:r>
      <w:r w:rsidRPr="7D384DD9" w:rsidR="6DF94B43">
        <w:rPr>
          <w:b/>
          <w:bCs/>
          <w:lang w:val="es-ES"/>
        </w:rPr>
        <w:t>:</w:t>
      </w:r>
      <w:r w:rsidRPr="7D384DD9" w:rsidR="6DF94B43">
        <w:rPr>
          <w:lang w:val="es-ES"/>
        </w:rPr>
        <w:t xml:space="preserve"> </w:t>
      </w:r>
      <w:r w:rsidRPr="7D384DD9" w:rsidR="56A44CF4">
        <w:rPr>
          <w:lang w:val="es-ES"/>
        </w:rPr>
        <w:t xml:space="preserve">Se detalla el desarrollo del </w:t>
      </w:r>
      <w:r w:rsidRPr="79BC4DA0" w:rsidR="56A44CF4">
        <w:rPr>
          <w:lang w:val="es-ES"/>
        </w:rPr>
        <w:t xml:space="preserve">proyecto, </w:t>
      </w:r>
      <w:r w:rsidRPr="595C49F4" w:rsidR="56A44CF4">
        <w:rPr>
          <w:lang w:val="es-ES"/>
        </w:rPr>
        <w:t xml:space="preserve">haciendo referencia a los </w:t>
      </w:r>
      <w:r w:rsidRPr="6BC9BC0B" w:rsidR="56A44CF4">
        <w:rPr>
          <w:lang w:val="es-ES"/>
        </w:rPr>
        <w:t xml:space="preserve">distintos hitos que se llevan </w:t>
      </w:r>
      <w:r w:rsidRPr="42C1ADC0" w:rsidR="56A44CF4">
        <w:rPr>
          <w:lang w:val="es-ES"/>
        </w:rPr>
        <w:t xml:space="preserve">a </w:t>
      </w:r>
      <w:r w:rsidRPr="2914B397" w:rsidR="56A44CF4">
        <w:rPr>
          <w:lang w:val="es-ES"/>
        </w:rPr>
        <w:t xml:space="preserve">cabo y a fechas </w:t>
      </w:r>
      <w:r w:rsidRPr="656299E3" w:rsidR="56A44CF4">
        <w:rPr>
          <w:lang w:val="es-ES"/>
        </w:rPr>
        <w:t xml:space="preserve">aproximadas </w:t>
      </w:r>
      <w:r w:rsidRPr="2C5C2E6A" w:rsidR="2AD9E637">
        <w:rPr>
          <w:lang w:val="es-ES"/>
        </w:rPr>
        <w:t>p</w:t>
      </w:r>
      <w:r w:rsidRPr="2C5C2E6A" w:rsidR="56A44CF4">
        <w:rPr>
          <w:lang w:val="es-ES"/>
        </w:rPr>
        <w:t>ara</w:t>
      </w:r>
      <w:r w:rsidRPr="656299E3" w:rsidR="56A44CF4">
        <w:rPr>
          <w:lang w:val="es-ES"/>
        </w:rPr>
        <w:t xml:space="preserve"> el inicio </w:t>
      </w:r>
      <w:r w:rsidRPr="4F9DD2E8" w:rsidR="56A44CF4">
        <w:rPr>
          <w:lang w:val="es-ES"/>
        </w:rPr>
        <w:t xml:space="preserve">y el fin </w:t>
      </w:r>
      <w:r w:rsidRPr="22AD916F" w:rsidR="56A44CF4">
        <w:rPr>
          <w:lang w:val="es-ES"/>
        </w:rPr>
        <w:t xml:space="preserve">de cada tarea </w:t>
      </w:r>
      <w:r w:rsidRPr="62246D5C" w:rsidR="410EE011">
        <w:rPr>
          <w:lang w:val="es-ES"/>
        </w:rPr>
        <w:t xml:space="preserve">junto con </w:t>
      </w:r>
      <w:r w:rsidRPr="7FE53674" w:rsidR="410EE011">
        <w:rPr>
          <w:lang w:val="es-ES"/>
        </w:rPr>
        <w:t xml:space="preserve">la asignación de </w:t>
      </w:r>
      <w:r w:rsidRPr="3BC97A7D" w:rsidR="410EE011">
        <w:rPr>
          <w:lang w:val="es-ES"/>
        </w:rPr>
        <w:t xml:space="preserve">recursos </w:t>
      </w:r>
      <w:r w:rsidRPr="15F8757C" w:rsidR="410EE011">
        <w:rPr>
          <w:lang w:val="es-ES"/>
        </w:rPr>
        <w:t>para cada tarea</w:t>
      </w:r>
      <w:r w:rsidRPr="52996660" w:rsidR="56A44CF4">
        <w:rPr>
          <w:lang w:val="es-ES"/>
        </w:rPr>
        <w:t>.</w:t>
      </w:r>
    </w:p>
    <w:p w:rsidR="233291B7" w:rsidP="4E0A21E3" w:rsidRDefault="6DF94B43" w14:paraId="03698008" w14:textId="4B7638B5">
      <w:pPr>
        <w:pStyle w:val="Pargrafodelista"/>
        <w:numPr>
          <w:ilvl w:val="0"/>
          <w:numId w:val="31"/>
        </w:numPr>
        <w:rPr>
          <w:lang w:val="es-ES"/>
        </w:rPr>
      </w:pPr>
      <w:r w:rsidRPr="19D4FC7E">
        <w:rPr>
          <w:b/>
          <w:bCs/>
          <w:lang w:val="es-ES"/>
        </w:rPr>
        <w:t>Pie de plantilla</w:t>
      </w:r>
      <w:r w:rsidRPr="19D4FC7E">
        <w:rPr>
          <w:lang w:val="es-ES"/>
        </w:rPr>
        <w:t xml:space="preserve">: Identificador y número de página. Permite organizar y </w:t>
      </w:r>
      <w:r w:rsidRPr="1C5D93D3">
        <w:rPr>
          <w:lang w:val="es-ES"/>
        </w:rPr>
        <w:t>rastrea</w:t>
      </w:r>
      <w:r w:rsidRPr="1C5D93D3" w:rsidR="096E4D29">
        <w:rPr>
          <w:lang w:val="es-ES"/>
        </w:rPr>
        <w:t>r</w:t>
      </w:r>
      <w:r w:rsidRPr="19D4FC7E">
        <w:rPr>
          <w:lang w:val="es-ES"/>
        </w:rPr>
        <w:t xml:space="preserve"> propuestas.</w:t>
      </w:r>
    </w:p>
    <w:p w:rsidR="233291B7" w:rsidP="233291B7" w:rsidRDefault="233291B7" w14:paraId="3DE9D148" w14:textId="2FD4B957">
      <w:pPr>
        <w:rPr>
          <w:sz w:val="36"/>
          <w:szCs w:val="36"/>
          <w:lang w:val="es-ES"/>
        </w:rPr>
      </w:pPr>
    </w:p>
    <w:p w:rsidR="02B4D322" w:rsidP="4FCD2E4A" w:rsidRDefault="1FEA1925" w14:paraId="51157395" w14:textId="260B3B62">
      <w:pPr>
        <w:pStyle w:val="Ttulo3"/>
        <w:ind w:left="0"/>
        <w:rPr>
          <w:lang w:val="es-ES"/>
        </w:rPr>
      </w:pPr>
      <w:bookmarkStart w:name="_Toc1472995886" w:id="48"/>
      <w:bookmarkStart w:name="_Toc2061091612" w:id="49"/>
      <w:r w:rsidRPr="4FCD2E4A">
        <w:rPr>
          <w:lang w:val="es-ES"/>
        </w:rPr>
        <w:t xml:space="preserve">Plantilla </w:t>
      </w:r>
      <w:r w:rsidRPr="44EF8B5B">
        <w:rPr>
          <w:lang w:val="es-ES"/>
        </w:rPr>
        <w:t>F: Implementación</w:t>
      </w:r>
      <w:r w:rsidRPr="4FCD2E4A">
        <w:rPr>
          <w:lang w:val="es-ES"/>
        </w:rPr>
        <w:t xml:space="preserve"> de </w:t>
      </w:r>
      <w:r w:rsidRPr="68D80E57" w:rsidR="1AAD943E">
        <w:rPr>
          <w:lang w:val="es-ES"/>
        </w:rPr>
        <w:t>cambios</w:t>
      </w:r>
      <w:bookmarkEnd w:id="48"/>
      <w:bookmarkEnd w:id="49"/>
    </w:p>
    <w:p w:rsidR="02B4D322" w:rsidP="4FCD2E4A" w:rsidRDefault="1FEA1925" w14:paraId="40418950" w14:textId="77777777">
      <w:pPr>
        <w:pStyle w:val="Ttulo4"/>
        <w:rPr>
          <w:lang w:val="es-ES"/>
        </w:rPr>
      </w:pPr>
      <w:r w:rsidRPr="4FCD2E4A">
        <w:rPr>
          <w:lang w:val="es-ES"/>
        </w:rPr>
        <w:t>Modelo</w:t>
      </w:r>
    </w:p>
    <w:tbl>
      <w:tblPr>
        <w:tblStyle w:val="Tboacongrade"/>
        <w:tblW w:w="8490" w:type="dxa"/>
        <w:tblLook w:val="06A0" w:firstRow="1" w:lastRow="0" w:firstColumn="1" w:lastColumn="0" w:noHBand="1" w:noVBand="1"/>
      </w:tblPr>
      <w:tblGrid>
        <w:gridCol w:w="3515"/>
        <w:gridCol w:w="4975"/>
      </w:tblGrid>
      <w:tr w:rsidR="4FCD2E4A" w:rsidTr="267F5EC7" w14:paraId="1F6CF387" w14:textId="77777777">
        <w:trPr>
          <w:trHeight w:val="300"/>
        </w:trPr>
        <w:tc>
          <w:tcPr>
            <w:tcW w:w="3515" w:type="dxa"/>
          </w:tcPr>
          <w:p w:rsidR="4FCD2E4A" w:rsidP="4FCD2E4A" w:rsidRDefault="5E3742FB" w14:paraId="0B1B7F59" w14:textId="1BF6FC78">
            <w:pPr>
              <w:rPr>
                <w:lang w:val="es-ES"/>
              </w:rPr>
            </w:pPr>
            <w:r w:rsidRPr="5E3742FB">
              <w:rPr>
                <w:lang w:val="es-ES"/>
              </w:rPr>
              <w:t xml:space="preserve">Id: </w:t>
            </w:r>
            <w:r w:rsidRPr="1C5D93D3" w:rsidR="2993A657">
              <w:rPr>
                <w:lang w:val="es-ES"/>
              </w:rPr>
              <w:t>I</w:t>
            </w:r>
            <w:r w:rsidRPr="1C5D93D3" w:rsidR="407D89FB">
              <w:rPr>
                <w:lang w:val="es-ES"/>
              </w:rPr>
              <w:t>mplementacion</w:t>
            </w:r>
            <w:r w:rsidRPr="5E3742FB" w:rsidR="3CF81B72">
              <w:rPr>
                <w:lang w:val="es-ES"/>
              </w:rPr>
              <w:t>_</w:t>
            </w:r>
            <w:r w:rsidRPr="5E3742FB">
              <w:rPr>
                <w:lang w:val="es-ES"/>
              </w:rPr>
              <w:t>0001</w:t>
            </w:r>
          </w:p>
        </w:tc>
        <w:tc>
          <w:tcPr>
            <w:tcW w:w="4975" w:type="dxa"/>
          </w:tcPr>
          <w:p w:rsidR="4FCD2E4A" w:rsidP="4FCD2E4A" w:rsidRDefault="4FCD2E4A" w14:paraId="7F7612DF" w14:textId="7B35A46A">
            <w:pPr>
              <w:rPr>
                <w:lang w:val="es-ES"/>
              </w:rPr>
            </w:pPr>
            <w:r w:rsidRPr="4FCD2E4A">
              <w:rPr>
                <w:lang w:val="es-ES"/>
              </w:rPr>
              <w:t xml:space="preserve">Fecha: </w:t>
            </w:r>
            <w:proofErr w:type="spellStart"/>
            <w:r w:rsidRPr="4FCD2E4A">
              <w:rPr>
                <w:lang w:val="es-ES"/>
              </w:rPr>
              <w:t>dd</w:t>
            </w:r>
            <w:proofErr w:type="spellEnd"/>
            <w:r w:rsidRPr="4FCD2E4A">
              <w:rPr>
                <w:lang w:val="es-ES"/>
              </w:rPr>
              <w:t>/mm/</w:t>
            </w:r>
            <w:proofErr w:type="spellStart"/>
            <w:r w:rsidRPr="4FCD2E4A">
              <w:rPr>
                <w:lang w:val="es-ES"/>
              </w:rPr>
              <w:t>aaaa</w:t>
            </w:r>
            <w:proofErr w:type="spellEnd"/>
          </w:p>
        </w:tc>
      </w:tr>
      <w:tr w:rsidRPr="007B47BB" w:rsidR="4FCD2E4A" w:rsidTr="267F5EC7" w14:paraId="752669B2" w14:textId="77777777">
        <w:trPr>
          <w:trHeight w:val="300"/>
        </w:trPr>
        <w:tc>
          <w:tcPr>
            <w:tcW w:w="8490" w:type="dxa"/>
            <w:gridSpan w:val="2"/>
          </w:tcPr>
          <w:p w:rsidR="4FCD2E4A" w:rsidP="4FCD2E4A" w:rsidRDefault="4FCD2E4A" w14:paraId="2FCCF013" w14:textId="505C805C">
            <w:pPr>
              <w:rPr>
                <w:i/>
                <w:lang w:val="es-ES"/>
              </w:rPr>
            </w:pPr>
            <w:proofErr w:type="spellStart"/>
            <w:r>
              <w:t>Nombre</w:t>
            </w:r>
            <w:proofErr w:type="spellEnd"/>
            <w:r w:rsidR="1FD787DD">
              <w:t xml:space="preserve"> de </w:t>
            </w:r>
            <w:proofErr w:type="spellStart"/>
            <w:r w:rsidR="1FD787DD">
              <w:t>los</w:t>
            </w:r>
            <w:proofErr w:type="spellEnd"/>
            <w:r w:rsidR="1FD787DD">
              <w:t xml:space="preserve"> </w:t>
            </w:r>
            <w:proofErr w:type="spellStart"/>
            <w:r w:rsidR="1FD787DD">
              <w:t>encargados</w:t>
            </w:r>
            <w:proofErr w:type="spellEnd"/>
            <w:r>
              <w:t xml:space="preserve">: </w:t>
            </w:r>
            <w:r w:rsidRPr="4FCD2E4A">
              <w:rPr>
                <w:i/>
                <w:iCs/>
                <w:lang w:val="es-ES"/>
              </w:rPr>
              <w:t>Nombre Apellido1 Apellido2</w:t>
            </w:r>
            <w:r w:rsidRPr="24B561F4" w:rsidR="1927AE9E">
              <w:rPr>
                <w:i/>
                <w:iCs/>
                <w:lang w:val="es-ES"/>
              </w:rPr>
              <w:t xml:space="preserve">, </w:t>
            </w:r>
            <w:r w:rsidRPr="2B036E1D" w:rsidR="1927AE9E">
              <w:rPr>
                <w:i/>
                <w:iCs/>
                <w:lang w:val="es-ES"/>
              </w:rPr>
              <w:t>...</w:t>
            </w:r>
          </w:p>
        </w:tc>
      </w:tr>
      <w:tr w:rsidR="4FCD2E4A" w:rsidTr="267F5EC7" w14:paraId="0259EBD8" w14:textId="77777777">
        <w:trPr>
          <w:trHeight w:val="300"/>
        </w:trPr>
        <w:tc>
          <w:tcPr>
            <w:tcW w:w="3515" w:type="dxa"/>
          </w:tcPr>
          <w:p w:rsidR="00E96B0A" w:rsidRDefault="5D46A66F" w14:paraId="3F9B7AA6" w14:textId="731CEEAC">
            <w:pPr>
              <w:rPr>
                <w:lang w:val="es-ES"/>
              </w:rPr>
            </w:pPr>
            <w:r w:rsidRPr="33C7B6E4">
              <w:rPr>
                <w:lang w:val="es-ES"/>
              </w:rPr>
              <w:t xml:space="preserve">Propuesta: </w:t>
            </w:r>
            <w:proofErr w:type="spellStart"/>
            <w:r w:rsidRPr="33C7B6E4">
              <w:rPr>
                <w:lang w:val="es-ES"/>
              </w:rPr>
              <w:t>Id_propuesta</w:t>
            </w:r>
            <w:proofErr w:type="spellEnd"/>
          </w:p>
        </w:tc>
        <w:tc>
          <w:tcPr>
            <w:tcW w:w="4975" w:type="dxa"/>
          </w:tcPr>
          <w:p w:rsidR="09B225D1" w:rsidP="09B225D1" w:rsidRDefault="5D46A66F" w14:paraId="5B85E93F" w14:textId="660A864D">
            <w:pPr>
              <w:rPr>
                <w:lang w:val="es-ES"/>
              </w:rPr>
            </w:pPr>
            <w:r w:rsidRPr="1BB88655">
              <w:rPr>
                <w:lang w:val="es-ES"/>
              </w:rPr>
              <w:t xml:space="preserve">Estado actual: </w:t>
            </w:r>
            <w:r w:rsidRPr="4DFC0E3A">
              <w:rPr>
                <w:lang w:val="es-ES"/>
              </w:rPr>
              <w:t xml:space="preserve">Pendiente/En </w:t>
            </w:r>
            <w:r w:rsidRPr="46098D3A">
              <w:rPr>
                <w:lang w:val="es-ES"/>
              </w:rPr>
              <w:t>proceso/</w:t>
            </w:r>
            <w:r w:rsidRPr="267F5EC7">
              <w:rPr>
                <w:lang w:val="es-ES"/>
              </w:rPr>
              <w:t>Finalizado</w:t>
            </w:r>
          </w:p>
        </w:tc>
      </w:tr>
      <w:tr w:rsidR="4FCD2E4A" w:rsidTr="267F5EC7" w14:paraId="33835009" w14:textId="77777777">
        <w:trPr>
          <w:trHeight w:val="300"/>
        </w:trPr>
        <w:tc>
          <w:tcPr>
            <w:tcW w:w="8490" w:type="dxa"/>
            <w:gridSpan w:val="2"/>
          </w:tcPr>
          <w:p w:rsidR="4FCD2E4A" w:rsidP="4FCD2E4A" w:rsidRDefault="5D46A66F" w14:paraId="0DE55485" w14:textId="1936B75B">
            <w:pPr>
              <w:rPr>
                <w:lang w:val="es-ES"/>
              </w:rPr>
            </w:pPr>
            <w:r w:rsidRPr="15D1D0EE">
              <w:rPr>
                <w:lang w:val="es-ES"/>
              </w:rPr>
              <w:t>Cambios</w:t>
            </w:r>
            <w:r w:rsidRPr="15D1D0EE" w:rsidR="19A17337">
              <w:rPr>
                <w:lang w:val="es-ES"/>
              </w:rPr>
              <w:t>:</w:t>
            </w:r>
          </w:p>
          <w:p w:rsidR="4FCD2E4A" w:rsidP="4FCD2E4A" w:rsidRDefault="4FCD2E4A" w14:paraId="190D5E4D" w14:textId="4D8372E2">
            <w:pPr>
              <w:rPr>
                <w:lang w:val="es-ES"/>
              </w:rPr>
            </w:pPr>
          </w:p>
          <w:p w:rsidR="4FCD2E4A" w:rsidP="4FCD2E4A" w:rsidRDefault="4FCD2E4A" w14:paraId="619E5D4D" w14:textId="0FF982A1">
            <w:pPr>
              <w:rPr>
                <w:lang w:val="es-ES"/>
              </w:rPr>
            </w:pPr>
          </w:p>
          <w:p w:rsidR="4FCD2E4A" w:rsidP="4FCD2E4A" w:rsidRDefault="4FCD2E4A" w14:paraId="0F109A3E" w14:textId="15120589">
            <w:pPr>
              <w:rPr>
                <w:lang w:val="es-ES"/>
              </w:rPr>
            </w:pPr>
          </w:p>
        </w:tc>
      </w:tr>
      <w:tr w:rsidR="4FCD2E4A" w:rsidTr="267F5EC7" w14:paraId="1596F6EB" w14:textId="77777777">
        <w:trPr>
          <w:trHeight w:val="300"/>
        </w:trPr>
        <w:tc>
          <w:tcPr>
            <w:tcW w:w="3515" w:type="dxa"/>
          </w:tcPr>
          <w:p w:rsidR="4FCD2E4A" w:rsidP="4FCD2E4A" w:rsidRDefault="4FCD2E4A" w14:paraId="1C87D075" w14:textId="2A6BACFD">
            <w:pPr>
              <w:rPr>
                <w:lang w:val="es-ES"/>
              </w:rPr>
            </w:pPr>
            <w:r w:rsidRPr="4FCD2E4A">
              <w:rPr>
                <w:lang w:val="es-ES"/>
              </w:rPr>
              <w:t>Identificador:</w:t>
            </w:r>
          </w:p>
        </w:tc>
        <w:tc>
          <w:tcPr>
            <w:tcW w:w="4975" w:type="dxa"/>
          </w:tcPr>
          <w:p w:rsidR="4FCD2E4A" w:rsidP="4FCD2E4A" w:rsidRDefault="4FCD2E4A" w14:paraId="340532F2" w14:textId="3BFA30F4">
            <w:pPr>
              <w:rPr>
                <w:lang w:val="es-ES"/>
              </w:rPr>
            </w:pPr>
            <w:r w:rsidRPr="4FCD2E4A">
              <w:rPr>
                <w:lang w:val="es-ES"/>
              </w:rPr>
              <w:t xml:space="preserve">Numero de </w:t>
            </w:r>
            <w:proofErr w:type="spellStart"/>
            <w:r w:rsidRPr="4FCD2E4A">
              <w:rPr>
                <w:lang w:val="es-ES"/>
              </w:rPr>
              <w:t>pag</w:t>
            </w:r>
            <w:proofErr w:type="spellEnd"/>
            <w:r w:rsidRPr="4FCD2E4A">
              <w:rPr>
                <w:lang w:val="es-ES"/>
              </w:rPr>
              <w:t>: 1/1</w:t>
            </w:r>
          </w:p>
        </w:tc>
      </w:tr>
    </w:tbl>
    <w:p w:rsidR="02B4D322" w:rsidP="4FCD2E4A" w:rsidRDefault="1FEA1925" w14:paraId="408AA0B3" w14:textId="77777777">
      <w:pPr>
        <w:pStyle w:val="Ttulo4"/>
        <w:rPr>
          <w:lang w:val="es-ES"/>
        </w:rPr>
      </w:pPr>
      <w:r w:rsidRPr="4FCD2E4A">
        <w:rPr>
          <w:lang w:val="es-ES"/>
        </w:rPr>
        <w:t>Justificación de sus campos</w:t>
      </w:r>
    </w:p>
    <w:p w:rsidR="02B4D322" w:rsidP="276BCBAC" w:rsidRDefault="1FEA1925" w14:paraId="3A787ADF" w14:textId="3B221C27">
      <w:pPr>
        <w:pStyle w:val="Pargrafodelista"/>
        <w:numPr>
          <w:ilvl w:val="0"/>
          <w:numId w:val="33"/>
        </w:numPr>
        <w:rPr>
          <w:lang w:val="es-ES"/>
        </w:rPr>
      </w:pPr>
      <w:r w:rsidRPr="4FCD2E4A">
        <w:rPr>
          <w:b/>
          <w:bCs/>
          <w:lang w:val="es-ES"/>
        </w:rPr>
        <w:t>Id</w:t>
      </w:r>
      <w:r w:rsidRPr="4FCD2E4A">
        <w:rPr>
          <w:lang w:val="es-ES"/>
        </w:rPr>
        <w:t xml:space="preserve">: </w:t>
      </w:r>
      <w:proofErr w:type="spellStart"/>
      <w:r w:rsidRPr="1C5D93D3" w:rsidR="0CD2EC7E">
        <w:rPr>
          <w:lang w:val="es-ES"/>
        </w:rPr>
        <w:t>Implementacion</w:t>
      </w:r>
      <w:proofErr w:type="spellEnd"/>
      <w:r w:rsidRPr="4FCD2E4A">
        <w:rPr>
          <w:lang w:val="es-ES"/>
        </w:rPr>
        <w:t xml:space="preserve">_ + número identificativo. Se emplea con el fin de mantener un registro y una organización de cada una de las planificaciones. </w:t>
      </w:r>
    </w:p>
    <w:p w:rsidR="02B4D322" w:rsidP="276BCBAC" w:rsidRDefault="1FEA1925" w14:paraId="5551CF4E" w14:textId="71DD5197">
      <w:pPr>
        <w:pStyle w:val="Pargrafodelista"/>
        <w:numPr>
          <w:ilvl w:val="0"/>
          <w:numId w:val="33"/>
        </w:numPr>
        <w:rPr>
          <w:lang w:val="es-ES"/>
        </w:rPr>
      </w:pPr>
      <w:r w:rsidRPr="4FCD2E4A">
        <w:rPr>
          <w:b/>
          <w:bCs/>
          <w:lang w:val="es-ES"/>
        </w:rPr>
        <w:t>Fecha:</w:t>
      </w:r>
      <w:r w:rsidRPr="4FCD2E4A">
        <w:rPr>
          <w:lang w:val="es-ES"/>
        </w:rPr>
        <w:t xml:space="preserve"> Fecha en la que se </w:t>
      </w:r>
      <w:r w:rsidRPr="1349F84F" w:rsidR="0A5A6610">
        <w:rPr>
          <w:lang w:val="es-ES"/>
        </w:rPr>
        <w:t>implementa</w:t>
      </w:r>
      <w:r w:rsidRPr="4F97DE9B" w:rsidR="0A5A6610">
        <w:rPr>
          <w:lang w:val="es-ES"/>
        </w:rPr>
        <w:t xml:space="preserve"> </w:t>
      </w:r>
      <w:r w:rsidRPr="0E6E34FF" w:rsidR="0A5A6610">
        <w:rPr>
          <w:lang w:val="es-ES"/>
        </w:rPr>
        <w:t>el cambio</w:t>
      </w:r>
      <w:r w:rsidRPr="4FCD2E4A">
        <w:rPr>
          <w:lang w:val="es-ES"/>
        </w:rPr>
        <w:t xml:space="preserve">, con formato </w:t>
      </w:r>
      <w:proofErr w:type="spellStart"/>
      <w:r w:rsidRPr="4FCD2E4A">
        <w:rPr>
          <w:lang w:val="es-ES"/>
        </w:rPr>
        <w:t>dd</w:t>
      </w:r>
      <w:proofErr w:type="spellEnd"/>
      <w:r w:rsidRPr="4FCD2E4A">
        <w:rPr>
          <w:lang w:val="es-ES"/>
        </w:rPr>
        <w:t>/mm/</w:t>
      </w:r>
      <w:proofErr w:type="spellStart"/>
      <w:r w:rsidRPr="4FCD2E4A">
        <w:rPr>
          <w:lang w:val="es-ES"/>
        </w:rPr>
        <w:t>aaaa</w:t>
      </w:r>
      <w:proofErr w:type="spellEnd"/>
      <w:r w:rsidRPr="4FCD2E4A">
        <w:rPr>
          <w:lang w:val="es-ES"/>
        </w:rPr>
        <w:t>. Tiene una utilidad organizativa, ayuda a la búsqueda y organización de mensajes.</w:t>
      </w:r>
    </w:p>
    <w:p w:rsidR="02B4D322" w:rsidP="276BCBAC" w:rsidRDefault="1FEA1925" w14:paraId="41A19430" w14:textId="49B58501">
      <w:pPr>
        <w:pStyle w:val="Pargrafodelista"/>
        <w:numPr>
          <w:ilvl w:val="0"/>
          <w:numId w:val="33"/>
        </w:numPr>
        <w:rPr>
          <w:lang w:val="es-ES"/>
        </w:rPr>
      </w:pPr>
      <w:r w:rsidRPr="49412DFC">
        <w:rPr>
          <w:b/>
          <w:bCs/>
          <w:lang w:val="es-ES"/>
        </w:rPr>
        <w:t>Nombre</w:t>
      </w:r>
      <w:r w:rsidRPr="49412DFC">
        <w:rPr>
          <w:lang w:val="es-ES"/>
        </w:rPr>
        <w:t xml:space="preserve">: Individuo </w:t>
      </w:r>
      <w:r w:rsidRPr="49412DFC" w:rsidR="32411ECD">
        <w:rPr>
          <w:lang w:val="es-ES"/>
        </w:rPr>
        <w:t xml:space="preserve">encargado de llevar a cambio la implementación del cambio. </w:t>
      </w:r>
      <w:r w:rsidRPr="5D81868B" w:rsidR="32411ECD">
        <w:rPr>
          <w:lang w:val="es-ES"/>
        </w:rPr>
        <w:t xml:space="preserve">Importante definirlos por si es </w:t>
      </w:r>
      <w:r w:rsidRPr="780B4659" w:rsidR="32411ECD">
        <w:rPr>
          <w:lang w:val="es-ES"/>
        </w:rPr>
        <w:t xml:space="preserve">necesario contactar con ellos por </w:t>
      </w:r>
      <w:r w:rsidRPr="2CF4F93F" w:rsidR="32411ECD">
        <w:rPr>
          <w:lang w:val="es-ES"/>
        </w:rPr>
        <w:t>problemas o dudas sobre la implementación</w:t>
      </w:r>
      <w:r w:rsidRPr="0146BFF4" w:rsidR="32411ECD">
        <w:rPr>
          <w:lang w:val="es-ES"/>
        </w:rPr>
        <w:t xml:space="preserve"> nueva</w:t>
      </w:r>
      <w:r w:rsidRPr="5C48FF7A" w:rsidR="32411ECD">
        <w:rPr>
          <w:lang w:val="es-ES"/>
        </w:rPr>
        <w:t>.</w:t>
      </w:r>
    </w:p>
    <w:p w:rsidR="02B4D322" w:rsidP="276BCBAC" w:rsidRDefault="1FEA1925" w14:paraId="181C1986" w14:textId="4A2ACAE0">
      <w:pPr>
        <w:pStyle w:val="Pargrafodelista"/>
        <w:numPr>
          <w:ilvl w:val="0"/>
          <w:numId w:val="33"/>
        </w:numPr>
        <w:rPr>
          <w:lang w:val="es-ES"/>
        </w:rPr>
      </w:pPr>
      <w:r w:rsidRPr="4FCD2E4A">
        <w:rPr>
          <w:b/>
          <w:bCs/>
          <w:lang w:val="es-ES"/>
        </w:rPr>
        <w:t>Propuesta</w:t>
      </w:r>
      <w:r w:rsidRPr="4FCD2E4A">
        <w:rPr>
          <w:lang w:val="es-ES"/>
        </w:rPr>
        <w:t xml:space="preserve">: nombre identificador de la propuesta de la que se está hablando, que sirve para </w:t>
      </w:r>
      <w:r w:rsidRPr="1C5D93D3">
        <w:rPr>
          <w:lang w:val="es-ES"/>
        </w:rPr>
        <w:t>referencia</w:t>
      </w:r>
      <w:r w:rsidRPr="1C5D93D3" w:rsidR="6CF5FED8">
        <w:rPr>
          <w:lang w:val="es-ES"/>
        </w:rPr>
        <w:t>r</w:t>
      </w:r>
      <w:r w:rsidRPr="4FCD2E4A">
        <w:rPr>
          <w:lang w:val="es-ES"/>
        </w:rPr>
        <w:t xml:space="preserve"> la “Propuesta de Cambios”.</w:t>
      </w:r>
    </w:p>
    <w:p w:rsidR="1A8F0F0C" w:rsidP="276BCBAC" w:rsidRDefault="52D016D5" w14:paraId="3A281F91" w14:textId="0473AEC9">
      <w:pPr>
        <w:pStyle w:val="Pargrafodelista"/>
        <w:numPr>
          <w:ilvl w:val="0"/>
          <w:numId w:val="33"/>
        </w:numPr>
        <w:rPr>
          <w:lang w:val="es-ES"/>
        </w:rPr>
      </w:pPr>
      <w:r w:rsidRPr="39CE5243">
        <w:rPr>
          <w:b/>
          <w:lang w:val="es-ES"/>
        </w:rPr>
        <w:t>Estado actual:</w:t>
      </w:r>
      <w:r w:rsidRPr="743B0C98">
        <w:rPr>
          <w:lang w:val="es-ES"/>
        </w:rPr>
        <w:t xml:space="preserve"> estado en el que se encuentra la implementación. Pendiente si todavía no se ha empezado, en proceso </w:t>
      </w:r>
      <w:r w:rsidRPr="4AEB76AD">
        <w:rPr>
          <w:lang w:val="es-ES"/>
        </w:rPr>
        <w:t xml:space="preserve">si está </w:t>
      </w:r>
      <w:r w:rsidRPr="2375B7A6">
        <w:rPr>
          <w:lang w:val="es-ES"/>
        </w:rPr>
        <w:t xml:space="preserve">en desarrollo y </w:t>
      </w:r>
      <w:r w:rsidRPr="08F578F5">
        <w:rPr>
          <w:lang w:val="es-ES"/>
        </w:rPr>
        <w:t>final</w:t>
      </w:r>
      <w:r w:rsidRPr="08F578F5" w:rsidR="1DBD2EB1">
        <w:rPr>
          <w:lang w:val="es-ES"/>
        </w:rPr>
        <w:t>izado si ya se ha acabado con la implementación.</w:t>
      </w:r>
    </w:p>
    <w:p w:rsidR="02B4D322" w:rsidP="276BCBAC" w:rsidRDefault="34963326" w14:paraId="5DBD67B7" w14:textId="0D04C6E4">
      <w:pPr>
        <w:pStyle w:val="Pargrafodelista"/>
        <w:numPr>
          <w:ilvl w:val="0"/>
          <w:numId w:val="33"/>
        </w:numPr>
        <w:rPr>
          <w:lang w:val="es-ES"/>
        </w:rPr>
      </w:pPr>
      <w:r w:rsidRPr="61A5C703">
        <w:rPr>
          <w:b/>
          <w:bCs/>
          <w:lang w:val="es-ES"/>
        </w:rPr>
        <w:t>Cambios</w:t>
      </w:r>
      <w:r w:rsidRPr="4FCD2E4A" w:rsidR="1FEA1925">
        <w:rPr>
          <w:b/>
          <w:bCs/>
          <w:lang w:val="es-ES"/>
        </w:rPr>
        <w:t>:</w:t>
      </w:r>
      <w:r w:rsidRPr="4FCD2E4A" w:rsidR="1FEA1925">
        <w:rPr>
          <w:lang w:val="es-ES"/>
        </w:rPr>
        <w:t xml:space="preserve"> Se detalla </w:t>
      </w:r>
      <w:r w:rsidRPr="61A5C703" w:rsidR="3D8D2341">
        <w:rPr>
          <w:lang w:val="es-ES"/>
        </w:rPr>
        <w:t>cada hito de la implementación</w:t>
      </w:r>
      <w:r w:rsidRPr="4FCD2E4A" w:rsidR="1FEA1925">
        <w:rPr>
          <w:lang w:val="es-ES"/>
        </w:rPr>
        <w:t xml:space="preserve">, haciendo referencia a </w:t>
      </w:r>
      <w:r w:rsidRPr="61A5C703" w:rsidR="261C9A89">
        <w:rPr>
          <w:lang w:val="es-ES"/>
        </w:rPr>
        <w:t>la fecha en la</w:t>
      </w:r>
      <w:r w:rsidRPr="4FCD2E4A" w:rsidR="1FEA1925">
        <w:rPr>
          <w:lang w:val="es-ES"/>
        </w:rPr>
        <w:t xml:space="preserve"> que se </w:t>
      </w:r>
      <w:r w:rsidRPr="3278FCCE" w:rsidR="261C9A89">
        <w:rPr>
          <w:lang w:val="es-ES"/>
        </w:rPr>
        <w:t xml:space="preserve">implementó </w:t>
      </w:r>
      <w:r w:rsidRPr="25A13761" w:rsidR="261C9A89">
        <w:rPr>
          <w:lang w:val="es-ES"/>
        </w:rPr>
        <w:t xml:space="preserve">definitivamente cada </w:t>
      </w:r>
      <w:r w:rsidRPr="32D555B2" w:rsidR="261C9A89">
        <w:rPr>
          <w:lang w:val="es-ES"/>
        </w:rPr>
        <w:t>uno</w:t>
      </w:r>
      <w:r w:rsidRPr="70C56553" w:rsidR="261C9A89">
        <w:rPr>
          <w:lang w:val="es-ES"/>
        </w:rPr>
        <w:t xml:space="preserve">, </w:t>
      </w:r>
      <w:r w:rsidRPr="4FD7140E" w:rsidR="261C9A89">
        <w:rPr>
          <w:lang w:val="es-ES"/>
        </w:rPr>
        <w:t xml:space="preserve">y para saber </w:t>
      </w:r>
      <w:r w:rsidRPr="050CAE4F" w:rsidR="261C9A89">
        <w:rPr>
          <w:lang w:val="es-ES"/>
        </w:rPr>
        <w:t>cuáles</w:t>
      </w:r>
      <w:r w:rsidRPr="4FD7140E" w:rsidR="261C9A89">
        <w:rPr>
          <w:lang w:val="es-ES"/>
        </w:rPr>
        <w:t xml:space="preserve"> </w:t>
      </w:r>
      <w:r w:rsidRPr="54DE731F" w:rsidR="261C9A89">
        <w:rPr>
          <w:lang w:val="es-ES"/>
        </w:rPr>
        <w:t xml:space="preserve">ya se han acabado y </w:t>
      </w:r>
      <w:r w:rsidRPr="4AAF6963" w:rsidR="261C9A89">
        <w:rPr>
          <w:lang w:val="es-ES"/>
        </w:rPr>
        <w:t xml:space="preserve">cuales siguen </w:t>
      </w:r>
      <w:r w:rsidRPr="050CAE4F" w:rsidR="261C9A89">
        <w:rPr>
          <w:lang w:val="es-ES"/>
        </w:rPr>
        <w:t>pendientes.</w:t>
      </w:r>
    </w:p>
    <w:p w:rsidR="02B4D322" w:rsidP="276BCBAC" w:rsidRDefault="1FEA1925" w14:paraId="6C834BB0" w14:textId="070446AE">
      <w:pPr>
        <w:pStyle w:val="Pargrafodelista"/>
        <w:numPr>
          <w:ilvl w:val="0"/>
          <w:numId w:val="33"/>
        </w:numPr>
        <w:rPr>
          <w:lang w:val="es-ES"/>
        </w:rPr>
      </w:pPr>
      <w:r w:rsidRPr="4FCD2E4A">
        <w:rPr>
          <w:b/>
          <w:bCs/>
          <w:lang w:val="es-ES"/>
        </w:rPr>
        <w:t>Pie de plantilla</w:t>
      </w:r>
      <w:r w:rsidRPr="4FCD2E4A">
        <w:rPr>
          <w:lang w:val="es-ES"/>
        </w:rPr>
        <w:t xml:space="preserve">: Identificador y número de página. Permite organizar y </w:t>
      </w:r>
      <w:r w:rsidRPr="1C5D93D3">
        <w:rPr>
          <w:lang w:val="es-ES"/>
        </w:rPr>
        <w:t>rastrea</w:t>
      </w:r>
      <w:r w:rsidRPr="1C5D93D3" w:rsidR="26CF37A0">
        <w:rPr>
          <w:lang w:val="es-ES"/>
        </w:rPr>
        <w:t>r</w:t>
      </w:r>
      <w:r w:rsidRPr="4FCD2E4A">
        <w:rPr>
          <w:lang w:val="es-ES"/>
        </w:rPr>
        <w:t xml:space="preserve"> propuestas.</w:t>
      </w:r>
    </w:p>
    <w:p w:rsidR="4684A7BE" w:rsidP="4684A7BE" w:rsidRDefault="4684A7BE" w14:paraId="270ADDCE" w14:textId="2FF4E63B">
      <w:pPr>
        <w:rPr>
          <w:sz w:val="36"/>
          <w:szCs w:val="36"/>
          <w:lang w:val="es-ES"/>
        </w:rPr>
      </w:pPr>
    </w:p>
    <w:p w:rsidR="02B4D322" w:rsidP="4A8072A8" w:rsidRDefault="03EFAD91" w14:paraId="64E811BA" w14:textId="7CF948D2">
      <w:pPr>
        <w:pStyle w:val="Ttulo3"/>
        <w:ind w:left="0"/>
        <w:rPr>
          <w:lang w:val="es-ES"/>
        </w:rPr>
      </w:pPr>
      <w:bookmarkStart w:name="_Toc1326915405" w:id="50"/>
      <w:bookmarkStart w:name="_Toc566835665" w:id="51"/>
      <w:r w:rsidRPr="2407C4E0">
        <w:rPr>
          <w:lang w:val="es-ES"/>
        </w:rPr>
        <w:t xml:space="preserve">Plantilla G: </w:t>
      </w:r>
      <w:r w:rsidRPr="1256CCD4">
        <w:rPr>
          <w:lang w:val="es-ES"/>
        </w:rPr>
        <w:t>Informe</w:t>
      </w:r>
      <w:bookmarkEnd w:id="50"/>
      <w:bookmarkEnd w:id="51"/>
    </w:p>
    <w:p w:rsidR="02B4D322" w:rsidP="4A8072A8" w:rsidRDefault="03EFAD91" w14:paraId="4A53FB29" w14:textId="77777777">
      <w:pPr>
        <w:pStyle w:val="Ttulo4"/>
        <w:rPr>
          <w:lang w:val="es-ES"/>
        </w:rPr>
      </w:pPr>
      <w:r w:rsidRPr="4A8072A8">
        <w:rPr>
          <w:lang w:val="es-ES"/>
        </w:rPr>
        <w:t>Modelo</w:t>
      </w:r>
    </w:p>
    <w:tbl>
      <w:tblPr>
        <w:tblStyle w:val="Tboacongrade"/>
        <w:tblW w:w="0" w:type="auto"/>
        <w:tblLook w:val="06A0" w:firstRow="1" w:lastRow="0" w:firstColumn="1" w:lastColumn="0" w:noHBand="1" w:noVBand="1"/>
      </w:tblPr>
      <w:tblGrid>
        <w:gridCol w:w="3515"/>
        <w:gridCol w:w="4975"/>
      </w:tblGrid>
      <w:tr w:rsidR="4A8072A8" w:rsidTr="4A8072A8" w14:paraId="1DBDF0F7" w14:textId="77777777">
        <w:trPr>
          <w:trHeight w:val="300"/>
        </w:trPr>
        <w:tc>
          <w:tcPr>
            <w:tcW w:w="3515" w:type="dxa"/>
          </w:tcPr>
          <w:p w:rsidR="4A8072A8" w:rsidP="4A8072A8" w:rsidRDefault="4A8072A8" w14:paraId="2A6EDC1D" w14:textId="2B5F28C2">
            <w:pPr>
              <w:rPr>
                <w:lang w:val="es-ES"/>
              </w:rPr>
            </w:pPr>
            <w:r w:rsidRPr="4A8072A8">
              <w:rPr>
                <w:lang w:val="es-ES"/>
              </w:rPr>
              <w:t xml:space="preserve">Id: </w:t>
            </w:r>
            <w:r w:rsidRPr="384F0DDB" w:rsidR="648EF655">
              <w:rPr>
                <w:lang w:val="es-ES"/>
              </w:rPr>
              <w:t>Informe</w:t>
            </w:r>
            <w:r w:rsidRPr="4A8072A8">
              <w:rPr>
                <w:lang w:val="es-ES"/>
              </w:rPr>
              <w:t>_0001</w:t>
            </w:r>
          </w:p>
        </w:tc>
        <w:tc>
          <w:tcPr>
            <w:tcW w:w="4975" w:type="dxa"/>
          </w:tcPr>
          <w:p w:rsidR="4A8072A8" w:rsidP="4A8072A8" w:rsidRDefault="4A8072A8" w14:paraId="17CC956A" w14:textId="7B35A46A">
            <w:pPr>
              <w:rPr>
                <w:lang w:val="es-ES"/>
              </w:rPr>
            </w:pPr>
            <w:r w:rsidRPr="4A8072A8">
              <w:rPr>
                <w:lang w:val="es-ES"/>
              </w:rPr>
              <w:t xml:space="preserve">Fecha: </w:t>
            </w:r>
            <w:proofErr w:type="spellStart"/>
            <w:r w:rsidRPr="4A8072A8">
              <w:rPr>
                <w:lang w:val="es-ES"/>
              </w:rPr>
              <w:t>dd</w:t>
            </w:r>
            <w:proofErr w:type="spellEnd"/>
            <w:r w:rsidRPr="4A8072A8">
              <w:rPr>
                <w:lang w:val="es-ES"/>
              </w:rPr>
              <w:t>/mm/</w:t>
            </w:r>
            <w:proofErr w:type="spellStart"/>
            <w:r w:rsidRPr="4A8072A8">
              <w:rPr>
                <w:lang w:val="es-ES"/>
              </w:rPr>
              <w:t>aaaa</w:t>
            </w:r>
            <w:proofErr w:type="spellEnd"/>
          </w:p>
        </w:tc>
      </w:tr>
      <w:tr w:rsidR="4A8072A8" w:rsidTr="4A8072A8" w14:paraId="29187485" w14:textId="77777777">
        <w:trPr>
          <w:trHeight w:val="300"/>
        </w:trPr>
        <w:tc>
          <w:tcPr>
            <w:tcW w:w="8490" w:type="dxa"/>
            <w:gridSpan w:val="2"/>
          </w:tcPr>
          <w:p w:rsidR="4A8072A8" w:rsidP="4A8072A8" w:rsidRDefault="4A8072A8" w14:paraId="5A68553D" w14:textId="505C805C">
            <w:pPr>
              <w:rPr>
                <w:i/>
                <w:iCs/>
                <w:lang w:val="es-ES"/>
              </w:rPr>
            </w:pPr>
            <w:proofErr w:type="spellStart"/>
            <w:r>
              <w:t>Nombre</w:t>
            </w:r>
            <w:proofErr w:type="spellEnd"/>
            <w:r>
              <w:t xml:space="preserve"> de </w:t>
            </w:r>
            <w:proofErr w:type="spellStart"/>
            <w:r>
              <w:t>los</w:t>
            </w:r>
            <w:proofErr w:type="spellEnd"/>
            <w:r>
              <w:t xml:space="preserve"> </w:t>
            </w:r>
            <w:proofErr w:type="spellStart"/>
            <w:r>
              <w:t>encargados</w:t>
            </w:r>
            <w:proofErr w:type="spellEnd"/>
            <w:r>
              <w:t xml:space="preserve">: </w:t>
            </w:r>
            <w:r w:rsidRPr="4A8072A8">
              <w:rPr>
                <w:i/>
                <w:iCs/>
                <w:lang w:val="es-ES"/>
              </w:rPr>
              <w:t>Nombre Apellido1 Apellido2, ...</w:t>
            </w:r>
          </w:p>
        </w:tc>
      </w:tr>
      <w:tr w:rsidR="4A8072A8" w:rsidTr="4A8072A8" w14:paraId="2AC0D153" w14:textId="77777777">
        <w:trPr>
          <w:trHeight w:val="300"/>
        </w:trPr>
        <w:tc>
          <w:tcPr>
            <w:tcW w:w="3515" w:type="dxa"/>
          </w:tcPr>
          <w:p w:rsidR="4A8072A8" w:rsidP="4A8072A8" w:rsidRDefault="4A8072A8" w14:paraId="7513E471" w14:textId="731CEEAC">
            <w:pPr>
              <w:rPr>
                <w:lang w:val="es-ES"/>
              </w:rPr>
            </w:pPr>
            <w:r w:rsidRPr="4A8072A8">
              <w:rPr>
                <w:lang w:val="es-ES"/>
              </w:rPr>
              <w:t xml:space="preserve">Propuesta: </w:t>
            </w:r>
            <w:proofErr w:type="spellStart"/>
            <w:r w:rsidRPr="4A8072A8">
              <w:rPr>
                <w:lang w:val="es-ES"/>
              </w:rPr>
              <w:t>Id_propuesta</w:t>
            </w:r>
            <w:proofErr w:type="spellEnd"/>
          </w:p>
        </w:tc>
        <w:tc>
          <w:tcPr>
            <w:tcW w:w="4975" w:type="dxa"/>
          </w:tcPr>
          <w:p w:rsidR="4A8072A8" w:rsidP="4A8072A8" w:rsidRDefault="4A8072A8" w14:paraId="21E18E53" w14:textId="660A864D">
            <w:pPr>
              <w:rPr>
                <w:lang w:val="es-ES"/>
              </w:rPr>
            </w:pPr>
            <w:r w:rsidRPr="4A8072A8">
              <w:rPr>
                <w:lang w:val="es-ES"/>
              </w:rPr>
              <w:t>Estado actual: Pendiente/En proceso/Finalizado</w:t>
            </w:r>
          </w:p>
        </w:tc>
      </w:tr>
      <w:tr w:rsidR="4A8072A8" w:rsidTr="4A8072A8" w14:paraId="38118073" w14:textId="77777777">
        <w:trPr>
          <w:trHeight w:val="300"/>
        </w:trPr>
        <w:tc>
          <w:tcPr>
            <w:tcW w:w="8490" w:type="dxa"/>
            <w:gridSpan w:val="2"/>
          </w:tcPr>
          <w:p w:rsidR="4A8072A8" w:rsidP="4A8072A8" w:rsidRDefault="4B312EB8" w14:paraId="46AD6E76" w14:textId="13A5BA64">
            <w:pPr>
              <w:rPr>
                <w:lang w:val="es-ES"/>
              </w:rPr>
            </w:pPr>
            <w:r w:rsidRPr="6887619F">
              <w:rPr>
                <w:lang w:val="es-ES"/>
              </w:rPr>
              <w:t>Inform</w:t>
            </w:r>
            <w:r w:rsidRPr="6887619F" w:rsidR="33123FCA">
              <w:rPr>
                <w:lang w:val="es-ES"/>
              </w:rPr>
              <w:t>e</w:t>
            </w:r>
            <w:r w:rsidRPr="6887619F" w:rsidR="4A8072A8">
              <w:rPr>
                <w:lang w:val="es-ES"/>
              </w:rPr>
              <w:t>:</w:t>
            </w:r>
            <w:r w:rsidRPr="6887619F" w:rsidR="1F4E15C2">
              <w:rPr>
                <w:lang w:val="es-ES"/>
              </w:rPr>
              <w:t xml:space="preserve"> </w:t>
            </w:r>
            <w:r w:rsidRPr="39C6CA5F" w:rsidR="1F4E15C2">
              <w:rPr>
                <w:lang w:val="es-ES"/>
              </w:rPr>
              <w:t xml:space="preserve"> </w:t>
            </w:r>
          </w:p>
          <w:p w:rsidR="4A8072A8" w:rsidP="4A8072A8" w:rsidRDefault="4A8072A8" w14:paraId="29D69879" w14:textId="4D8372E2">
            <w:pPr>
              <w:rPr>
                <w:lang w:val="es-ES"/>
              </w:rPr>
            </w:pPr>
          </w:p>
          <w:p w:rsidR="4A8072A8" w:rsidP="4A8072A8" w:rsidRDefault="4A8072A8" w14:paraId="1D370C71" w14:textId="0FF982A1">
            <w:pPr>
              <w:rPr>
                <w:lang w:val="es-ES"/>
              </w:rPr>
            </w:pPr>
          </w:p>
          <w:p w:rsidR="4A8072A8" w:rsidP="4A8072A8" w:rsidRDefault="4A8072A8" w14:paraId="56905310" w14:textId="15120589">
            <w:pPr>
              <w:rPr>
                <w:lang w:val="es-ES"/>
              </w:rPr>
            </w:pPr>
          </w:p>
        </w:tc>
      </w:tr>
      <w:tr w:rsidRPr="001433AA" w:rsidR="1E8DA715" w:rsidTr="4485E81C" w14:paraId="0D0BD86B" w14:textId="77777777">
        <w:trPr>
          <w:trHeight w:val="300"/>
        </w:trPr>
        <w:tc>
          <w:tcPr>
            <w:tcW w:w="8490" w:type="dxa"/>
            <w:gridSpan w:val="2"/>
          </w:tcPr>
          <w:p w:rsidR="5967A56B" w:rsidP="1E8DA715" w:rsidRDefault="5967A56B" w14:paraId="2206CC3D" w14:textId="27E0CFD9">
            <w:pPr>
              <w:rPr>
                <w:lang w:val="es-ES"/>
              </w:rPr>
            </w:pPr>
            <w:r w:rsidRPr="4485E81C">
              <w:rPr>
                <w:lang w:val="es-ES"/>
              </w:rPr>
              <w:t xml:space="preserve">Decisión: </w:t>
            </w:r>
            <w:r w:rsidRPr="03CF61E1">
              <w:rPr>
                <w:lang w:val="es-ES"/>
              </w:rPr>
              <w:t>Aceptado/Denegado</w:t>
            </w:r>
          </w:p>
        </w:tc>
      </w:tr>
      <w:tr w:rsidR="4A8072A8" w:rsidTr="4A8072A8" w14:paraId="229C36A6" w14:textId="77777777">
        <w:trPr>
          <w:trHeight w:val="300"/>
        </w:trPr>
        <w:tc>
          <w:tcPr>
            <w:tcW w:w="3515" w:type="dxa"/>
          </w:tcPr>
          <w:p w:rsidR="4A8072A8" w:rsidP="4A8072A8" w:rsidRDefault="4A8072A8" w14:paraId="7BD347DF" w14:textId="2A6BACFD">
            <w:pPr>
              <w:rPr>
                <w:lang w:val="es-ES"/>
              </w:rPr>
            </w:pPr>
            <w:r w:rsidRPr="4A8072A8">
              <w:rPr>
                <w:lang w:val="es-ES"/>
              </w:rPr>
              <w:t>Identificador:</w:t>
            </w:r>
          </w:p>
        </w:tc>
        <w:tc>
          <w:tcPr>
            <w:tcW w:w="4975" w:type="dxa"/>
          </w:tcPr>
          <w:p w:rsidR="4A8072A8" w:rsidP="4A8072A8" w:rsidRDefault="4A8072A8" w14:paraId="7619080C" w14:textId="3BFA30F4">
            <w:pPr>
              <w:rPr>
                <w:lang w:val="es-ES"/>
              </w:rPr>
            </w:pPr>
            <w:r w:rsidRPr="4A8072A8">
              <w:rPr>
                <w:lang w:val="es-ES"/>
              </w:rPr>
              <w:t xml:space="preserve">Numero de </w:t>
            </w:r>
            <w:proofErr w:type="spellStart"/>
            <w:r w:rsidRPr="4A8072A8">
              <w:rPr>
                <w:lang w:val="es-ES"/>
              </w:rPr>
              <w:t>pag</w:t>
            </w:r>
            <w:proofErr w:type="spellEnd"/>
            <w:r w:rsidRPr="4A8072A8">
              <w:rPr>
                <w:lang w:val="es-ES"/>
              </w:rPr>
              <w:t>: 1/1</w:t>
            </w:r>
          </w:p>
        </w:tc>
      </w:tr>
    </w:tbl>
    <w:p w:rsidR="02B4D322" w:rsidP="4A8072A8" w:rsidRDefault="03EFAD91" w14:paraId="4D0EE26A" w14:textId="77777777">
      <w:pPr>
        <w:pStyle w:val="Ttulo4"/>
        <w:rPr>
          <w:lang w:val="es-ES"/>
        </w:rPr>
      </w:pPr>
      <w:r w:rsidRPr="4A8072A8">
        <w:rPr>
          <w:lang w:val="es-ES"/>
        </w:rPr>
        <w:t>Justificación de sus campos</w:t>
      </w:r>
    </w:p>
    <w:p w:rsidR="02B4D322" w:rsidP="772FE17A" w:rsidRDefault="03EFAD91" w14:paraId="03AC478A" w14:textId="7419AE46">
      <w:pPr>
        <w:pStyle w:val="Pargrafodelista"/>
        <w:numPr>
          <w:ilvl w:val="0"/>
          <w:numId w:val="34"/>
        </w:numPr>
        <w:rPr>
          <w:lang w:val="es-ES"/>
        </w:rPr>
      </w:pPr>
      <w:r w:rsidRPr="4A8072A8">
        <w:rPr>
          <w:b/>
          <w:bCs/>
          <w:lang w:val="es-ES"/>
        </w:rPr>
        <w:t>Id</w:t>
      </w:r>
      <w:r w:rsidRPr="4A8072A8">
        <w:rPr>
          <w:lang w:val="es-ES"/>
        </w:rPr>
        <w:t xml:space="preserve">: </w:t>
      </w:r>
      <w:r w:rsidRPr="1C5D93D3" w:rsidR="25873B1E">
        <w:rPr>
          <w:lang w:val="es-ES"/>
        </w:rPr>
        <w:t>Informe</w:t>
      </w:r>
      <w:r w:rsidRPr="4A8072A8">
        <w:rPr>
          <w:lang w:val="es-ES"/>
        </w:rPr>
        <w:t xml:space="preserve">_ + número identificativo. Se emplea con el fin de mantener un registro y una organización de cada una de las planificaciones. </w:t>
      </w:r>
    </w:p>
    <w:p w:rsidR="02B4D322" w:rsidP="772FE17A" w:rsidRDefault="03EFAD91" w14:paraId="3E78316F" w14:textId="17A87445">
      <w:pPr>
        <w:pStyle w:val="Pargrafodelista"/>
        <w:numPr>
          <w:ilvl w:val="0"/>
          <w:numId w:val="34"/>
        </w:numPr>
        <w:rPr>
          <w:lang w:val="es-ES"/>
        </w:rPr>
      </w:pPr>
      <w:r w:rsidRPr="4A8072A8">
        <w:rPr>
          <w:b/>
          <w:bCs/>
          <w:lang w:val="es-ES"/>
        </w:rPr>
        <w:t>Fecha:</w:t>
      </w:r>
      <w:r w:rsidRPr="4A8072A8">
        <w:rPr>
          <w:lang w:val="es-ES"/>
        </w:rPr>
        <w:t xml:space="preserve"> Fecha en la que se </w:t>
      </w:r>
      <w:r w:rsidRPr="619FD2B6" w:rsidR="35BB4BBA">
        <w:rPr>
          <w:lang w:val="es-ES"/>
        </w:rPr>
        <w:t xml:space="preserve">realizan </w:t>
      </w:r>
      <w:r w:rsidRPr="25E9BB20" w:rsidR="35BB4BBA">
        <w:rPr>
          <w:lang w:val="es-ES"/>
        </w:rPr>
        <w:t>las pruebas</w:t>
      </w:r>
      <w:r w:rsidRPr="4A8072A8">
        <w:rPr>
          <w:lang w:val="es-ES"/>
        </w:rPr>
        <w:t xml:space="preserve">, con formato </w:t>
      </w:r>
      <w:proofErr w:type="spellStart"/>
      <w:r w:rsidRPr="4A8072A8">
        <w:rPr>
          <w:lang w:val="es-ES"/>
        </w:rPr>
        <w:t>dd</w:t>
      </w:r>
      <w:proofErr w:type="spellEnd"/>
      <w:r w:rsidRPr="4A8072A8">
        <w:rPr>
          <w:lang w:val="es-ES"/>
        </w:rPr>
        <w:t>/mm/</w:t>
      </w:r>
      <w:proofErr w:type="spellStart"/>
      <w:r w:rsidRPr="4A8072A8">
        <w:rPr>
          <w:lang w:val="es-ES"/>
        </w:rPr>
        <w:t>aaaa</w:t>
      </w:r>
      <w:proofErr w:type="spellEnd"/>
      <w:r w:rsidRPr="4A8072A8">
        <w:rPr>
          <w:lang w:val="es-ES"/>
        </w:rPr>
        <w:t>. Tiene una utilidad organizativa, ayuda a la búsqueda y organización de mensajes.</w:t>
      </w:r>
    </w:p>
    <w:p w:rsidR="02B4D322" w:rsidP="772FE17A" w:rsidRDefault="03EFAD91" w14:paraId="6632BF77" w14:textId="4B7E6CE0">
      <w:pPr>
        <w:pStyle w:val="Pargrafodelista"/>
        <w:numPr>
          <w:ilvl w:val="0"/>
          <w:numId w:val="34"/>
        </w:numPr>
        <w:rPr>
          <w:lang w:val="es-ES"/>
        </w:rPr>
      </w:pPr>
      <w:r w:rsidRPr="4A8072A8">
        <w:rPr>
          <w:b/>
          <w:bCs/>
          <w:lang w:val="es-ES"/>
        </w:rPr>
        <w:t>Nombre</w:t>
      </w:r>
      <w:r w:rsidRPr="4A8072A8">
        <w:rPr>
          <w:lang w:val="es-ES"/>
        </w:rPr>
        <w:t xml:space="preserve">: </w:t>
      </w:r>
      <w:r w:rsidRPr="25E9BB20" w:rsidR="1B5764CA">
        <w:rPr>
          <w:lang w:val="es-ES"/>
        </w:rPr>
        <w:t>Analista</w:t>
      </w:r>
      <w:r w:rsidRPr="4A8072A8">
        <w:rPr>
          <w:lang w:val="es-ES"/>
        </w:rPr>
        <w:t xml:space="preserve"> encargado de llevar a cambio </w:t>
      </w:r>
      <w:r w:rsidRPr="25E9BB20">
        <w:rPr>
          <w:lang w:val="es-ES"/>
        </w:rPr>
        <w:t>la</w:t>
      </w:r>
      <w:r w:rsidRPr="25E9BB20" w:rsidR="5D955E0D">
        <w:rPr>
          <w:lang w:val="es-ES"/>
        </w:rPr>
        <w:t>s pruebas</w:t>
      </w:r>
      <w:r w:rsidRPr="4A8072A8">
        <w:rPr>
          <w:lang w:val="es-ES"/>
        </w:rPr>
        <w:t xml:space="preserve"> del cambio. Importante </w:t>
      </w:r>
      <w:r w:rsidRPr="1AE4DC2B">
        <w:rPr>
          <w:lang w:val="es-ES"/>
        </w:rPr>
        <w:t>definirlo</w:t>
      </w:r>
      <w:r w:rsidRPr="4A8072A8">
        <w:rPr>
          <w:lang w:val="es-ES"/>
        </w:rPr>
        <w:t xml:space="preserve"> por si es necesario contactar con ellos por problemas o dudas sobre la </w:t>
      </w:r>
      <w:r w:rsidRPr="7C103756" w:rsidR="2EB77AE4">
        <w:rPr>
          <w:lang w:val="es-ES"/>
        </w:rPr>
        <w:t>decisión de aceptar el cambio o</w:t>
      </w:r>
      <w:r w:rsidRPr="6C03F950" w:rsidR="2EB77AE4">
        <w:rPr>
          <w:lang w:val="es-ES"/>
        </w:rPr>
        <w:t xml:space="preserve"> no</w:t>
      </w:r>
      <w:r w:rsidRPr="4A8072A8">
        <w:rPr>
          <w:lang w:val="es-ES"/>
        </w:rPr>
        <w:t>.</w:t>
      </w:r>
    </w:p>
    <w:p w:rsidR="02B4D322" w:rsidP="772FE17A" w:rsidRDefault="03EFAD91" w14:paraId="5D623BA6" w14:textId="52D5DCE7">
      <w:pPr>
        <w:pStyle w:val="Pargrafodelista"/>
        <w:numPr>
          <w:ilvl w:val="0"/>
          <w:numId w:val="34"/>
        </w:numPr>
        <w:rPr>
          <w:lang w:val="es-ES"/>
        </w:rPr>
      </w:pPr>
      <w:r w:rsidRPr="4A8072A8">
        <w:rPr>
          <w:b/>
          <w:bCs/>
          <w:lang w:val="es-ES"/>
        </w:rPr>
        <w:t>Propuesta</w:t>
      </w:r>
      <w:r w:rsidRPr="4A8072A8">
        <w:rPr>
          <w:lang w:val="es-ES"/>
        </w:rPr>
        <w:t xml:space="preserve">: nombre identificador de la propuesta de la que se está hablando, que sirve para </w:t>
      </w:r>
      <w:r w:rsidRPr="1C5D93D3">
        <w:rPr>
          <w:lang w:val="es-ES"/>
        </w:rPr>
        <w:t>referenci</w:t>
      </w:r>
      <w:r w:rsidRPr="1C5D93D3" w:rsidR="02849410">
        <w:rPr>
          <w:lang w:val="es-ES"/>
        </w:rPr>
        <w:t>ar</w:t>
      </w:r>
      <w:r w:rsidRPr="4A8072A8">
        <w:rPr>
          <w:lang w:val="es-ES"/>
        </w:rPr>
        <w:t xml:space="preserve"> la “Propuesta de Cambios”.</w:t>
      </w:r>
    </w:p>
    <w:p w:rsidR="02B4D322" w:rsidP="772FE17A" w:rsidRDefault="03EFAD91" w14:paraId="66699231" w14:textId="60BAE4BC">
      <w:pPr>
        <w:pStyle w:val="Pargrafodelista"/>
        <w:numPr>
          <w:ilvl w:val="0"/>
          <w:numId w:val="34"/>
        </w:numPr>
        <w:rPr>
          <w:lang w:val="es-ES"/>
        </w:rPr>
      </w:pPr>
      <w:r w:rsidRPr="39CE5243">
        <w:rPr>
          <w:b/>
          <w:lang w:val="es-ES"/>
        </w:rPr>
        <w:t>Estado actual:</w:t>
      </w:r>
      <w:r w:rsidRPr="4A8072A8">
        <w:rPr>
          <w:lang w:val="es-ES"/>
        </w:rPr>
        <w:t xml:space="preserve"> estado en el que se </w:t>
      </w:r>
      <w:r w:rsidRPr="39CE5243">
        <w:rPr>
          <w:lang w:val="es-ES"/>
        </w:rPr>
        <w:t>encuentra</w:t>
      </w:r>
      <w:r w:rsidRPr="39CE5243" w:rsidR="3EC2582C">
        <w:rPr>
          <w:lang w:val="es-ES"/>
        </w:rPr>
        <w:t>n</w:t>
      </w:r>
      <w:r w:rsidRPr="4A8072A8">
        <w:rPr>
          <w:lang w:val="es-ES"/>
        </w:rPr>
        <w:t xml:space="preserve"> </w:t>
      </w:r>
      <w:r w:rsidRPr="0B742C2B">
        <w:rPr>
          <w:lang w:val="es-ES"/>
        </w:rPr>
        <w:t>la</w:t>
      </w:r>
      <w:r w:rsidRPr="0B742C2B" w:rsidR="12DF3F36">
        <w:rPr>
          <w:lang w:val="es-ES"/>
        </w:rPr>
        <w:t>s pruebas</w:t>
      </w:r>
      <w:r w:rsidRPr="0B742C2B">
        <w:rPr>
          <w:lang w:val="es-ES"/>
        </w:rPr>
        <w:t>.</w:t>
      </w:r>
      <w:r w:rsidRPr="4A8072A8">
        <w:rPr>
          <w:lang w:val="es-ES"/>
        </w:rPr>
        <w:t xml:space="preserve"> Pendiente si todavía no se ha empezado, en proceso si está en desarrollo y finalizado si ya se ha acabado con la </w:t>
      </w:r>
      <w:r w:rsidRPr="53C53A8E" w:rsidR="29C673F8">
        <w:rPr>
          <w:lang w:val="es-ES"/>
        </w:rPr>
        <w:t>evaluación</w:t>
      </w:r>
      <w:r w:rsidRPr="0B742C2B">
        <w:rPr>
          <w:lang w:val="es-ES"/>
        </w:rPr>
        <w:t>.</w:t>
      </w:r>
    </w:p>
    <w:p w:rsidR="02B4D322" w:rsidP="772FE17A" w:rsidRDefault="7FEDF1C5" w14:paraId="01080AFA" w14:textId="60532B3C">
      <w:pPr>
        <w:pStyle w:val="Pargrafodelista"/>
        <w:numPr>
          <w:ilvl w:val="0"/>
          <w:numId w:val="34"/>
        </w:numPr>
        <w:rPr>
          <w:lang w:val="es-ES"/>
        </w:rPr>
      </w:pPr>
      <w:r w:rsidRPr="3DA4B227">
        <w:rPr>
          <w:b/>
          <w:bCs/>
          <w:lang w:val="es-ES"/>
        </w:rPr>
        <w:t>Inform</w:t>
      </w:r>
      <w:r w:rsidRPr="3DA4B227" w:rsidR="5BEE59D3">
        <w:rPr>
          <w:b/>
          <w:bCs/>
          <w:lang w:val="es-ES"/>
        </w:rPr>
        <w:t>e</w:t>
      </w:r>
      <w:r w:rsidRPr="53C53A8E" w:rsidR="03EFAD91">
        <w:rPr>
          <w:b/>
          <w:bCs/>
          <w:lang w:val="es-ES"/>
        </w:rPr>
        <w:t>:</w:t>
      </w:r>
      <w:r w:rsidRPr="53C53A8E" w:rsidR="03EFAD91">
        <w:rPr>
          <w:lang w:val="es-ES"/>
        </w:rPr>
        <w:t xml:space="preserve"> Se detalla cada </w:t>
      </w:r>
      <w:r w:rsidRPr="53C53A8E" w:rsidR="74C8828D">
        <w:rPr>
          <w:lang w:val="es-ES"/>
        </w:rPr>
        <w:t xml:space="preserve">prueba que se </w:t>
      </w:r>
      <w:r w:rsidRPr="3DA4B227" w:rsidR="74C8828D">
        <w:rPr>
          <w:lang w:val="es-ES"/>
        </w:rPr>
        <w:t>realiza</w:t>
      </w:r>
      <w:r w:rsidRPr="53C53A8E" w:rsidR="74C8828D">
        <w:rPr>
          <w:lang w:val="es-ES"/>
        </w:rPr>
        <w:t xml:space="preserve"> sobre la implementación para ver si se acepta o no.</w:t>
      </w:r>
      <w:r w:rsidRPr="3DA4B227" w:rsidR="0539929E">
        <w:rPr>
          <w:lang w:val="es-ES"/>
        </w:rPr>
        <w:t xml:space="preserve"> Se explica en caso de que una de las pruebas de error, por qué ha pasado y se cambia el estado de la propuesta </w:t>
      </w:r>
      <w:proofErr w:type="spellStart"/>
      <w:r w:rsidRPr="3DA4B227" w:rsidR="0539929E">
        <w:rPr>
          <w:lang w:val="es-ES"/>
        </w:rPr>
        <w:t>a</w:t>
      </w:r>
      <w:proofErr w:type="spellEnd"/>
      <w:r w:rsidRPr="3DA4B227" w:rsidR="0539929E">
        <w:rPr>
          <w:lang w:val="es-ES"/>
        </w:rPr>
        <w:t xml:space="preserve"> rechazado.</w:t>
      </w:r>
    </w:p>
    <w:p w:rsidR="2ED192AA" w:rsidP="772FE17A" w:rsidRDefault="4F0D8C56" w14:paraId="1DFC5A1D" w14:textId="425D177A">
      <w:pPr>
        <w:pStyle w:val="Pargrafodelista"/>
        <w:numPr>
          <w:ilvl w:val="0"/>
          <w:numId w:val="34"/>
        </w:numPr>
        <w:rPr>
          <w:lang w:val="es-ES"/>
        </w:rPr>
      </w:pPr>
      <w:r w:rsidRPr="317F458E">
        <w:rPr>
          <w:b/>
          <w:lang w:val="es-ES"/>
        </w:rPr>
        <w:t>Decisión</w:t>
      </w:r>
      <w:r w:rsidRPr="0821CECB">
        <w:rPr>
          <w:lang w:val="es-ES"/>
        </w:rPr>
        <w:t>: campo que determina si se acepta la propuesta ya que se han</w:t>
      </w:r>
      <w:r w:rsidRPr="0821CECB" w:rsidR="7E37BBFD">
        <w:rPr>
          <w:lang w:val="es-ES"/>
        </w:rPr>
        <w:t xml:space="preserve"> pasado todas las </w:t>
      </w:r>
      <w:r w:rsidRPr="317F458E" w:rsidR="7E37BBFD">
        <w:rPr>
          <w:lang w:val="es-ES"/>
        </w:rPr>
        <w:t xml:space="preserve">pruebas correctamente o si se deniega, porque </w:t>
      </w:r>
      <w:proofErr w:type="gramStart"/>
      <w:r w:rsidRPr="317F458E" w:rsidR="7E37BBFD">
        <w:rPr>
          <w:lang w:val="es-ES"/>
        </w:rPr>
        <w:t>algún test</w:t>
      </w:r>
      <w:proofErr w:type="gramEnd"/>
      <w:r w:rsidRPr="317F458E" w:rsidR="7E37BBFD">
        <w:rPr>
          <w:lang w:val="es-ES"/>
        </w:rPr>
        <w:t xml:space="preserve"> no ha producido el resultado esperado.</w:t>
      </w:r>
    </w:p>
    <w:p w:rsidR="02B4D322" w:rsidP="772FE17A" w:rsidRDefault="03EFAD91" w14:paraId="445B765B" w14:textId="4DFA55C9">
      <w:pPr>
        <w:pStyle w:val="Pargrafodelista"/>
        <w:numPr>
          <w:ilvl w:val="0"/>
          <w:numId w:val="34"/>
        </w:numPr>
        <w:rPr>
          <w:lang w:val="es-ES"/>
        </w:rPr>
      </w:pPr>
      <w:r w:rsidRPr="4A8072A8">
        <w:rPr>
          <w:b/>
          <w:bCs/>
          <w:lang w:val="es-ES"/>
        </w:rPr>
        <w:t>Pie de plantilla</w:t>
      </w:r>
      <w:r w:rsidRPr="4A8072A8">
        <w:rPr>
          <w:lang w:val="es-ES"/>
        </w:rPr>
        <w:t xml:space="preserve">: Identificador y número de página. Permite organizar y </w:t>
      </w:r>
      <w:r w:rsidRPr="1C5D93D3">
        <w:rPr>
          <w:lang w:val="es-ES"/>
        </w:rPr>
        <w:t>rastrea</w:t>
      </w:r>
      <w:r w:rsidRPr="1C5D93D3" w:rsidR="2D2392D3">
        <w:rPr>
          <w:lang w:val="es-ES"/>
        </w:rPr>
        <w:t>r</w:t>
      </w:r>
      <w:r w:rsidRPr="4A8072A8">
        <w:rPr>
          <w:lang w:val="es-ES"/>
        </w:rPr>
        <w:t xml:space="preserve"> propuestas.</w:t>
      </w:r>
    </w:p>
    <w:p w:rsidR="02B4D322" w:rsidP="61FB2E80" w:rsidRDefault="0D963AF1" w14:paraId="5DF4E16D" w14:textId="39F8E937">
      <w:pPr>
        <w:pStyle w:val="Ttulo3"/>
        <w:ind w:left="0"/>
        <w:rPr>
          <w:lang w:val="es-ES"/>
        </w:rPr>
      </w:pPr>
      <w:bookmarkStart w:name="_Toc2137411045" w:id="52"/>
      <w:bookmarkStart w:name="_Toc423200974" w:id="53"/>
      <w:r w:rsidRPr="61FB2E80">
        <w:rPr>
          <w:lang w:val="es-ES"/>
        </w:rPr>
        <w:t>Plantilla H: Documentación de los cambios</w:t>
      </w:r>
      <w:bookmarkEnd w:id="52"/>
      <w:bookmarkEnd w:id="53"/>
    </w:p>
    <w:p w:rsidR="02B4D322" w:rsidP="61FB2E80" w:rsidRDefault="0D963AF1" w14:paraId="3FB33B3E" w14:textId="77777777">
      <w:pPr>
        <w:pStyle w:val="Ttulo4"/>
        <w:rPr>
          <w:lang w:val="es-ES"/>
        </w:rPr>
      </w:pPr>
      <w:r w:rsidRPr="61FB2E80">
        <w:rPr>
          <w:lang w:val="es-ES"/>
        </w:rPr>
        <w:t>Modelo</w:t>
      </w:r>
    </w:p>
    <w:tbl>
      <w:tblPr>
        <w:tblStyle w:val="Tboacongrade"/>
        <w:tblW w:w="0" w:type="auto"/>
        <w:tblLook w:val="06A0" w:firstRow="1" w:lastRow="0" w:firstColumn="1" w:lastColumn="0" w:noHBand="1" w:noVBand="1"/>
      </w:tblPr>
      <w:tblGrid>
        <w:gridCol w:w="3515"/>
        <w:gridCol w:w="4975"/>
      </w:tblGrid>
      <w:tr w:rsidR="61FB2E80" w:rsidTr="61FB2E80" w14:paraId="63B9466B" w14:textId="77777777">
        <w:trPr>
          <w:trHeight w:val="300"/>
        </w:trPr>
        <w:tc>
          <w:tcPr>
            <w:tcW w:w="3515" w:type="dxa"/>
          </w:tcPr>
          <w:p w:rsidR="61FB2E80" w:rsidP="61FB2E80" w:rsidRDefault="61FB2E80" w14:paraId="3A137312" w14:textId="04BA0487">
            <w:pPr>
              <w:rPr>
                <w:lang w:val="es-ES"/>
              </w:rPr>
            </w:pPr>
            <w:r w:rsidRPr="61FB2E80">
              <w:rPr>
                <w:lang w:val="es-ES"/>
              </w:rPr>
              <w:t xml:space="preserve">Id: </w:t>
            </w:r>
            <w:r w:rsidRPr="61FB2E80" w:rsidR="162D6F4C">
              <w:rPr>
                <w:lang w:val="es-ES"/>
              </w:rPr>
              <w:t>Documentación</w:t>
            </w:r>
            <w:r w:rsidRPr="61FB2E80">
              <w:rPr>
                <w:lang w:val="es-ES"/>
              </w:rPr>
              <w:t>_0001</w:t>
            </w:r>
          </w:p>
        </w:tc>
        <w:tc>
          <w:tcPr>
            <w:tcW w:w="4975" w:type="dxa"/>
          </w:tcPr>
          <w:p w:rsidR="61FB2E80" w:rsidP="61FB2E80" w:rsidRDefault="61FB2E80" w14:paraId="6995A779" w14:textId="7B35A46A">
            <w:pPr>
              <w:rPr>
                <w:lang w:val="es-ES"/>
              </w:rPr>
            </w:pPr>
            <w:r w:rsidRPr="61FB2E80">
              <w:rPr>
                <w:lang w:val="es-ES"/>
              </w:rPr>
              <w:t xml:space="preserve">Fecha: </w:t>
            </w:r>
            <w:proofErr w:type="spellStart"/>
            <w:r w:rsidRPr="61FB2E80">
              <w:rPr>
                <w:lang w:val="es-ES"/>
              </w:rPr>
              <w:t>dd</w:t>
            </w:r>
            <w:proofErr w:type="spellEnd"/>
            <w:r w:rsidRPr="61FB2E80">
              <w:rPr>
                <w:lang w:val="es-ES"/>
              </w:rPr>
              <w:t>/mm/</w:t>
            </w:r>
            <w:proofErr w:type="spellStart"/>
            <w:r w:rsidRPr="61FB2E80">
              <w:rPr>
                <w:lang w:val="es-ES"/>
              </w:rPr>
              <w:t>aaaa</w:t>
            </w:r>
            <w:proofErr w:type="spellEnd"/>
          </w:p>
        </w:tc>
      </w:tr>
      <w:tr w:rsidR="61FB2E80" w:rsidTr="61FB2E80" w14:paraId="2EE985AB" w14:textId="77777777">
        <w:trPr>
          <w:trHeight w:val="300"/>
        </w:trPr>
        <w:tc>
          <w:tcPr>
            <w:tcW w:w="8490" w:type="dxa"/>
            <w:gridSpan w:val="2"/>
          </w:tcPr>
          <w:p w:rsidR="61FB2E80" w:rsidP="61FB2E80" w:rsidRDefault="61FB2E80" w14:paraId="188BFFF5" w14:textId="79404159">
            <w:pPr>
              <w:rPr>
                <w:i/>
                <w:iCs/>
                <w:lang w:val="es-ES"/>
              </w:rPr>
            </w:pPr>
            <w:proofErr w:type="spellStart"/>
            <w:r>
              <w:t>Nombre</w:t>
            </w:r>
            <w:proofErr w:type="spellEnd"/>
            <w:r w:rsidR="17AA59EC">
              <w:t xml:space="preserve">: </w:t>
            </w:r>
            <w:r w:rsidRPr="61FB2E80">
              <w:rPr>
                <w:i/>
                <w:iCs/>
                <w:lang w:val="es-ES"/>
              </w:rPr>
              <w:t>Nombre Apellido1 Apellido2, ...</w:t>
            </w:r>
          </w:p>
        </w:tc>
      </w:tr>
      <w:tr w:rsidR="61FB2E80" w:rsidTr="61FB2E80" w14:paraId="5F16F21C" w14:textId="77777777">
        <w:trPr>
          <w:trHeight w:val="300"/>
        </w:trPr>
        <w:tc>
          <w:tcPr>
            <w:tcW w:w="8490" w:type="dxa"/>
            <w:gridSpan w:val="2"/>
          </w:tcPr>
          <w:p w:rsidR="61FB2E80" w:rsidP="61FB2E80" w:rsidRDefault="61FB2E80" w14:paraId="7F226955" w14:textId="731CEEAC">
            <w:pPr>
              <w:rPr>
                <w:lang w:val="es-ES"/>
              </w:rPr>
            </w:pPr>
            <w:r w:rsidRPr="61FB2E80">
              <w:rPr>
                <w:lang w:val="es-ES"/>
              </w:rPr>
              <w:t xml:space="preserve">Propuesta: </w:t>
            </w:r>
            <w:proofErr w:type="spellStart"/>
            <w:r w:rsidRPr="61FB2E80">
              <w:rPr>
                <w:lang w:val="es-ES"/>
              </w:rPr>
              <w:t>Id_propuesta</w:t>
            </w:r>
            <w:proofErr w:type="spellEnd"/>
          </w:p>
        </w:tc>
      </w:tr>
      <w:tr w:rsidR="61FB2E80" w:rsidTr="61FB2E80" w14:paraId="1A4F6747" w14:textId="77777777">
        <w:trPr>
          <w:trHeight w:val="300"/>
        </w:trPr>
        <w:tc>
          <w:tcPr>
            <w:tcW w:w="8490" w:type="dxa"/>
            <w:gridSpan w:val="2"/>
          </w:tcPr>
          <w:p w:rsidR="5CF11ADF" w:rsidP="61FB2E80" w:rsidRDefault="5CF11ADF" w14:paraId="5920F9AF" w14:textId="416169A7">
            <w:pPr>
              <w:rPr>
                <w:lang w:val="es-ES"/>
              </w:rPr>
            </w:pPr>
            <w:r w:rsidRPr="61FB2E80">
              <w:rPr>
                <w:lang w:val="es-ES"/>
              </w:rPr>
              <w:t>Descripción</w:t>
            </w:r>
            <w:r w:rsidRPr="61FB2E80" w:rsidR="61FB2E80">
              <w:rPr>
                <w:lang w:val="es-ES"/>
              </w:rPr>
              <w:t>:</w:t>
            </w:r>
            <w:r w:rsidRPr="61FB2E80" w:rsidR="33A2B3CE">
              <w:rPr>
                <w:lang w:val="es-ES"/>
              </w:rPr>
              <w:t xml:space="preserve"> </w:t>
            </w:r>
            <w:r w:rsidRPr="61FB2E80" w:rsidR="61FB2E80">
              <w:rPr>
                <w:lang w:val="es-ES"/>
              </w:rPr>
              <w:t xml:space="preserve">  </w:t>
            </w:r>
          </w:p>
          <w:p w:rsidR="61FB2E80" w:rsidP="61FB2E80" w:rsidRDefault="61FB2E80" w14:paraId="0FF113C1" w14:textId="4D8372E2">
            <w:pPr>
              <w:rPr>
                <w:lang w:val="es-ES"/>
              </w:rPr>
            </w:pPr>
          </w:p>
          <w:p w:rsidR="61FB2E80" w:rsidP="61FB2E80" w:rsidRDefault="61FB2E80" w14:paraId="4FAF2E82" w14:textId="0FF982A1">
            <w:pPr>
              <w:rPr>
                <w:lang w:val="es-ES"/>
              </w:rPr>
            </w:pPr>
          </w:p>
          <w:p w:rsidR="61FB2E80" w:rsidP="61FB2E80" w:rsidRDefault="61FB2E80" w14:paraId="6AA7BAB7" w14:textId="15120589">
            <w:pPr>
              <w:rPr>
                <w:lang w:val="es-ES"/>
              </w:rPr>
            </w:pPr>
          </w:p>
        </w:tc>
      </w:tr>
      <w:tr w:rsidR="61FB2E80" w:rsidTr="61FB2E80" w14:paraId="4F88D9CC" w14:textId="77777777">
        <w:trPr>
          <w:trHeight w:val="300"/>
        </w:trPr>
        <w:tc>
          <w:tcPr>
            <w:tcW w:w="3515" w:type="dxa"/>
          </w:tcPr>
          <w:p w:rsidR="61FB2E80" w:rsidP="61FB2E80" w:rsidRDefault="61FB2E80" w14:paraId="7BBF7E55" w14:textId="2A6BACFD">
            <w:pPr>
              <w:rPr>
                <w:lang w:val="es-ES"/>
              </w:rPr>
            </w:pPr>
            <w:r w:rsidRPr="61FB2E80">
              <w:rPr>
                <w:lang w:val="es-ES"/>
              </w:rPr>
              <w:t>Identificador:</w:t>
            </w:r>
          </w:p>
        </w:tc>
        <w:tc>
          <w:tcPr>
            <w:tcW w:w="4975" w:type="dxa"/>
          </w:tcPr>
          <w:p w:rsidR="61FB2E80" w:rsidP="61FB2E80" w:rsidRDefault="61FB2E80" w14:paraId="6B96717C" w14:textId="3BFA30F4">
            <w:pPr>
              <w:rPr>
                <w:lang w:val="es-ES"/>
              </w:rPr>
            </w:pPr>
            <w:r w:rsidRPr="61FB2E80">
              <w:rPr>
                <w:lang w:val="es-ES"/>
              </w:rPr>
              <w:t xml:space="preserve">Numero de </w:t>
            </w:r>
            <w:proofErr w:type="spellStart"/>
            <w:r w:rsidRPr="61FB2E80">
              <w:rPr>
                <w:lang w:val="es-ES"/>
              </w:rPr>
              <w:t>pag</w:t>
            </w:r>
            <w:proofErr w:type="spellEnd"/>
            <w:r w:rsidRPr="61FB2E80">
              <w:rPr>
                <w:lang w:val="es-ES"/>
              </w:rPr>
              <w:t>: 1/1</w:t>
            </w:r>
          </w:p>
        </w:tc>
      </w:tr>
    </w:tbl>
    <w:p w:rsidR="02B4D322" w:rsidP="61FB2E80" w:rsidRDefault="0D963AF1" w14:paraId="74E88F03" w14:textId="77777777">
      <w:pPr>
        <w:pStyle w:val="Ttulo4"/>
        <w:rPr>
          <w:lang w:val="es-ES"/>
        </w:rPr>
      </w:pPr>
      <w:r w:rsidRPr="61FB2E80">
        <w:rPr>
          <w:lang w:val="es-ES"/>
        </w:rPr>
        <w:t>Justificación de sus campos</w:t>
      </w:r>
    </w:p>
    <w:p w:rsidR="02B4D322" w:rsidP="1C5D93D3" w:rsidRDefault="0D963AF1" w14:paraId="16FEC088" w14:textId="7212B76A">
      <w:pPr>
        <w:pStyle w:val="Pargrafodelista"/>
        <w:numPr>
          <w:ilvl w:val="0"/>
          <w:numId w:val="38"/>
        </w:numPr>
        <w:rPr>
          <w:lang w:val="es-ES"/>
        </w:rPr>
      </w:pPr>
      <w:r w:rsidRPr="61FB2E80">
        <w:rPr>
          <w:b/>
          <w:bCs/>
          <w:lang w:val="es-ES"/>
        </w:rPr>
        <w:t>Id</w:t>
      </w:r>
      <w:r w:rsidRPr="61FB2E80">
        <w:rPr>
          <w:lang w:val="es-ES"/>
        </w:rPr>
        <w:t xml:space="preserve">: </w:t>
      </w:r>
      <w:proofErr w:type="spellStart"/>
      <w:r w:rsidRPr="1C5D93D3" w:rsidR="65D02C91">
        <w:rPr>
          <w:lang w:val="es-ES"/>
        </w:rPr>
        <w:t>Documentacion</w:t>
      </w:r>
      <w:proofErr w:type="spellEnd"/>
      <w:r w:rsidRPr="61FB2E80">
        <w:rPr>
          <w:lang w:val="es-ES"/>
        </w:rPr>
        <w:t xml:space="preserve">_ + número identificativo. Se emplea con el fin de mantener un registro y una organización de cada una de las planificaciones. </w:t>
      </w:r>
    </w:p>
    <w:p w:rsidR="02B4D322" w:rsidP="1C5D93D3" w:rsidRDefault="0D963AF1" w14:paraId="1FC6F5C8" w14:textId="1FB1F67F">
      <w:pPr>
        <w:pStyle w:val="Pargrafodelista"/>
        <w:numPr>
          <w:ilvl w:val="0"/>
          <w:numId w:val="38"/>
        </w:numPr>
        <w:rPr>
          <w:lang w:val="es-ES"/>
        </w:rPr>
      </w:pPr>
      <w:r w:rsidRPr="61FB2E80">
        <w:rPr>
          <w:b/>
          <w:bCs/>
          <w:lang w:val="es-ES"/>
        </w:rPr>
        <w:t>Fecha:</w:t>
      </w:r>
      <w:r w:rsidRPr="61FB2E80">
        <w:rPr>
          <w:lang w:val="es-ES"/>
        </w:rPr>
        <w:t xml:space="preserve"> Fecha en la que se </w:t>
      </w:r>
      <w:r w:rsidRPr="61FB2E80" w:rsidR="6AC93B56">
        <w:rPr>
          <w:lang w:val="es-ES"/>
        </w:rPr>
        <w:t>redacta la documentación</w:t>
      </w:r>
      <w:r w:rsidRPr="61FB2E80">
        <w:rPr>
          <w:lang w:val="es-ES"/>
        </w:rPr>
        <w:t xml:space="preserve">, con formato </w:t>
      </w:r>
      <w:proofErr w:type="spellStart"/>
      <w:r w:rsidRPr="61FB2E80">
        <w:rPr>
          <w:lang w:val="es-ES"/>
        </w:rPr>
        <w:t>dd</w:t>
      </w:r>
      <w:proofErr w:type="spellEnd"/>
      <w:r w:rsidRPr="61FB2E80">
        <w:rPr>
          <w:lang w:val="es-ES"/>
        </w:rPr>
        <w:t>/mm/</w:t>
      </w:r>
      <w:proofErr w:type="spellStart"/>
      <w:r w:rsidRPr="61FB2E80">
        <w:rPr>
          <w:lang w:val="es-ES"/>
        </w:rPr>
        <w:t>aaaa</w:t>
      </w:r>
      <w:proofErr w:type="spellEnd"/>
      <w:r w:rsidRPr="61FB2E80">
        <w:rPr>
          <w:lang w:val="es-ES"/>
        </w:rPr>
        <w:t>. Tiene una utilidad organizativa, ayuda a la búsqueda y organización de mensajes.</w:t>
      </w:r>
    </w:p>
    <w:p w:rsidR="02B4D322" w:rsidP="1C5D93D3" w:rsidRDefault="494493A3" w14:paraId="213DA158" w14:textId="0FCD34F4">
      <w:pPr>
        <w:pStyle w:val="Pargrafodelista"/>
        <w:numPr>
          <w:ilvl w:val="0"/>
          <w:numId w:val="38"/>
        </w:numPr>
        <w:rPr>
          <w:lang w:val="es-ES"/>
        </w:rPr>
      </w:pPr>
      <w:r w:rsidRPr="61FB2E80">
        <w:rPr>
          <w:b/>
          <w:bCs/>
          <w:lang w:val="es-ES"/>
        </w:rPr>
        <w:t>Nombre</w:t>
      </w:r>
      <w:r w:rsidRPr="61FB2E80">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0D963AF1" w14:paraId="3030D705" w14:textId="35EB5BC2">
      <w:pPr>
        <w:pStyle w:val="Pargrafodelista"/>
        <w:numPr>
          <w:ilvl w:val="0"/>
          <w:numId w:val="38"/>
        </w:numPr>
        <w:rPr>
          <w:lang w:val="es-ES"/>
        </w:rPr>
      </w:pPr>
      <w:r w:rsidRPr="61FB2E80">
        <w:rPr>
          <w:b/>
          <w:bCs/>
          <w:lang w:val="es-ES"/>
        </w:rPr>
        <w:t>Propuesta</w:t>
      </w:r>
      <w:r w:rsidRPr="61FB2E80">
        <w:rPr>
          <w:lang w:val="es-ES"/>
        </w:rPr>
        <w:t xml:space="preserve">: nombre identificador de la propuesta de la que se está hablando, que sirve para </w:t>
      </w:r>
      <w:r w:rsidRPr="1C5D93D3">
        <w:rPr>
          <w:lang w:val="es-ES"/>
        </w:rPr>
        <w:t>referencia</w:t>
      </w:r>
      <w:r w:rsidRPr="1C5D93D3" w:rsidR="64012D97">
        <w:rPr>
          <w:lang w:val="es-ES"/>
        </w:rPr>
        <w:t>r</w:t>
      </w:r>
      <w:r w:rsidRPr="61FB2E80">
        <w:rPr>
          <w:lang w:val="es-ES"/>
        </w:rPr>
        <w:t xml:space="preserve"> la “Propuesta de Cambios”.</w:t>
      </w:r>
    </w:p>
    <w:p w:rsidR="02B4D322" w:rsidP="1C5D93D3" w:rsidRDefault="2717FCC2" w14:paraId="251D9F3F" w14:textId="6CFFC223">
      <w:pPr>
        <w:pStyle w:val="Pargrafodelista"/>
        <w:numPr>
          <w:ilvl w:val="0"/>
          <w:numId w:val="38"/>
        </w:numPr>
        <w:rPr>
          <w:lang w:val="es-ES"/>
        </w:rPr>
      </w:pPr>
      <w:r w:rsidRPr="1C5D93D3">
        <w:rPr>
          <w:b/>
          <w:bCs/>
          <w:lang w:val="es-ES"/>
        </w:rPr>
        <w:t>Descripción</w:t>
      </w:r>
      <w:r w:rsidRPr="1C5D93D3" w:rsidR="0D963AF1">
        <w:rPr>
          <w:b/>
          <w:bCs/>
          <w:lang w:val="es-ES"/>
        </w:rPr>
        <w:t>:</w:t>
      </w:r>
      <w:r w:rsidRPr="1C5D93D3" w:rsidR="0D963AF1">
        <w:rPr>
          <w:lang w:val="es-ES"/>
        </w:rPr>
        <w:t xml:space="preserve"> Se detalla</w:t>
      </w:r>
      <w:r w:rsidRPr="1C5D93D3" w:rsidR="6AD1D138">
        <w:rPr>
          <w:lang w:val="es-ES"/>
        </w:rPr>
        <w:t>n los cambios que se han implementado en la nueva versión con respecto a la versión anterior y las novedades que se incluyeron</w:t>
      </w:r>
      <w:r w:rsidRPr="1C5D93D3" w:rsidR="613DA6AB">
        <w:rPr>
          <w:lang w:val="es-ES"/>
        </w:rPr>
        <w:t>. DE esta forma se mantiene un control de cada versión mientras que el proyecto va evolucionando.</w:t>
      </w:r>
    </w:p>
    <w:p w:rsidR="02B4D322" w:rsidP="1C5D93D3" w:rsidRDefault="0D963AF1" w14:paraId="717ABDB1" w14:textId="7AE83E1B">
      <w:pPr>
        <w:pStyle w:val="Pargrafodelista"/>
        <w:numPr>
          <w:ilvl w:val="0"/>
          <w:numId w:val="38"/>
        </w:numPr>
        <w:rPr>
          <w:lang w:val="es-ES"/>
        </w:rPr>
      </w:pPr>
      <w:r w:rsidRPr="61FB2E80">
        <w:rPr>
          <w:b/>
          <w:bCs/>
          <w:lang w:val="es-ES"/>
        </w:rPr>
        <w:t>Pie de plantilla</w:t>
      </w:r>
      <w:r w:rsidRPr="61FB2E80">
        <w:rPr>
          <w:lang w:val="es-ES"/>
        </w:rPr>
        <w:t xml:space="preserve">: Identificador y número de página. Permite organizar y </w:t>
      </w:r>
      <w:r w:rsidRPr="1C5D93D3">
        <w:rPr>
          <w:lang w:val="es-ES"/>
        </w:rPr>
        <w:t>rastrea</w:t>
      </w:r>
      <w:r w:rsidRPr="1C5D93D3" w:rsidR="066E1B5B">
        <w:rPr>
          <w:lang w:val="es-ES"/>
        </w:rPr>
        <w:t>r</w:t>
      </w:r>
      <w:r w:rsidRPr="61FB2E80">
        <w:rPr>
          <w:lang w:val="es-ES"/>
        </w:rPr>
        <w:t xml:space="preserve"> propuestas.</w:t>
      </w:r>
    </w:p>
    <w:p w:rsidR="02B4D322" w:rsidP="61FB2E80" w:rsidRDefault="02B4D322" w14:paraId="48C9997F" w14:textId="2E39720E">
      <w:pPr>
        <w:rPr>
          <w:sz w:val="36"/>
          <w:szCs w:val="36"/>
          <w:lang w:val="es-ES"/>
        </w:rPr>
      </w:pPr>
    </w:p>
    <w:p w:rsidR="00EC071B" w:rsidP="632C2DAD" w:rsidRDefault="00EC071B" w14:paraId="34993C60" w14:textId="77777777">
      <w:pPr>
        <w:rPr>
          <w:sz w:val="36"/>
          <w:szCs w:val="36"/>
          <w:lang w:val="es-ES"/>
        </w:rPr>
      </w:pPr>
    </w:p>
    <w:p w:rsidR="00EC071B" w:rsidP="632C2DAD" w:rsidRDefault="00EC071B" w14:paraId="2C4FB72B" w14:textId="77777777">
      <w:pPr>
        <w:rPr>
          <w:sz w:val="36"/>
          <w:szCs w:val="36"/>
          <w:lang w:val="es-ES"/>
        </w:rPr>
      </w:pPr>
    </w:p>
    <w:p w:rsidR="00EC071B" w:rsidP="632C2DAD" w:rsidRDefault="00EC071B" w14:paraId="5E9150FB" w14:textId="77777777">
      <w:pPr>
        <w:rPr>
          <w:sz w:val="36"/>
          <w:szCs w:val="36"/>
          <w:lang w:val="es-ES"/>
        </w:rPr>
      </w:pPr>
    </w:p>
    <w:p w:rsidR="02B4D322" w:rsidP="1C5D93D3" w:rsidRDefault="36B81377" w14:paraId="1CFB4999" w14:textId="28F48C75">
      <w:pPr>
        <w:pStyle w:val="Ttulo3"/>
        <w:ind w:left="0"/>
        <w:rPr>
          <w:lang w:val="es-ES"/>
        </w:rPr>
      </w:pPr>
      <w:bookmarkStart w:name="_Toc1412180023" w:id="54"/>
      <w:bookmarkStart w:name="_Toc1739315114" w:id="55"/>
      <w:r w:rsidRPr="1C5D93D3">
        <w:rPr>
          <w:lang w:val="es-ES"/>
        </w:rPr>
        <w:t>Plantilla I: Publicación de la nueva versión</w:t>
      </w:r>
      <w:bookmarkEnd w:id="54"/>
      <w:bookmarkEnd w:id="55"/>
    </w:p>
    <w:p w:rsidR="02B4D322" w:rsidP="1C5D93D3" w:rsidRDefault="36B81377" w14:paraId="0029734B" w14:textId="77777777">
      <w:pPr>
        <w:pStyle w:val="Ttulo4"/>
        <w:rPr>
          <w:lang w:val="es-ES"/>
        </w:rPr>
      </w:pPr>
      <w:r w:rsidRPr="1C5D93D3">
        <w:rPr>
          <w:lang w:val="es-ES"/>
        </w:rPr>
        <w:t>Modelo</w:t>
      </w:r>
    </w:p>
    <w:tbl>
      <w:tblPr>
        <w:tblStyle w:val="Tboacongrade"/>
        <w:tblW w:w="0" w:type="auto"/>
        <w:tblLook w:val="06A0" w:firstRow="1" w:lastRow="0" w:firstColumn="1" w:lastColumn="0" w:noHBand="1" w:noVBand="1"/>
      </w:tblPr>
      <w:tblGrid>
        <w:gridCol w:w="3515"/>
        <w:gridCol w:w="4975"/>
      </w:tblGrid>
      <w:tr w:rsidR="1C5D93D3" w:rsidTr="1C5D93D3" w14:paraId="3FFCB5B9" w14:textId="77777777">
        <w:trPr>
          <w:trHeight w:val="300"/>
        </w:trPr>
        <w:tc>
          <w:tcPr>
            <w:tcW w:w="3515" w:type="dxa"/>
          </w:tcPr>
          <w:p w:rsidR="1C5D93D3" w:rsidP="1C5D93D3" w:rsidRDefault="1C5D93D3" w14:paraId="7B5CF6E8" w14:textId="56495FC4">
            <w:pPr>
              <w:rPr>
                <w:lang w:val="es-ES"/>
              </w:rPr>
            </w:pPr>
            <w:r w:rsidRPr="1C5D93D3">
              <w:rPr>
                <w:lang w:val="es-ES"/>
              </w:rPr>
              <w:t xml:space="preserve">Id: </w:t>
            </w:r>
            <w:r w:rsidRPr="1C5D93D3" w:rsidR="1C0BF919">
              <w:rPr>
                <w:lang w:val="es-ES"/>
              </w:rPr>
              <w:t>Public</w:t>
            </w:r>
            <w:r w:rsidRPr="1C5D93D3">
              <w:rPr>
                <w:lang w:val="es-ES"/>
              </w:rPr>
              <w:t>ación_0001</w:t>
            </w:r>
          </w:p>
        </w:tc>
        <w:tc>
          <w:tcPr>
            <w:tcW w:w="4975" w:type="dxa"/>
          </w:tcPr>
          <w:p w:rsidR="1C5D93D3" w:rsidP="1C5D93D3" w:rsidRDefault="1C5D93D3" w14:paraId="23011B32" w14:textId="7B35A46A">
            <w:pPr>
              <w:rPr>
                <w:lang w:val="es-ES"/>
              </w:rPr>
            </w:pPr>
            <w:r w:rsidRPr="1C5D93D3">
              <w:rPr>
                <w:lang w:val="es-ES"/>
              </w:rPr>
              <w:t xml:space="preserve">Fecha: </w:t>
            </w:r>
            <w:proofErr w:type="spellStart"/>
            <w:r w:rsidRPr="1C5D93D3">
              <w:rPr>
                <w:lang w:val="es-ES"/>
              </w:rPr>
              <w:t>dd</w:t>
            </w:r>
            <w:proofErr w:type="spellEnd"/>
            <w:r w:rsidRPr="1C5D93D3">
              <w:rPr>
                <w:lang w:val="es-ES"/>
              </w:rPr>
              <w:t>/mm/</w:t>
            </w:r>
            <w:proofErr w:type="spellStart"/>
            <w:r w:rsidRPr="1C5D93D3">
              <w:rPr>
                <w:lang w:val="es-ES"/>
              </w:rPr>
              <w:t>aaaa</w:t>
            </w:r>
            <w:proofErr w:type="spellEnd"/>
          </w:p>
        </w:tc>
      </w:tr>
      <w:tr w:rsidR="1C5D93D3" w:rsidTr="1C5D93D3" w14:paraId="0B99D9BE" w14:textId="77777777">
        <w:trPr>
          <w:trHeight w:val="300"/>
        </w:trPr>
        <w:tc>
          <w:tcPr>
            <w:tcW w:w="8490" w:type="dxa"/>
            <w:gridSpan w:val="2"/>
          </w:tcPr>
          <w:p w:rsidR="1C5D93D3" w:rsidP="1C5D93D3" w:rsidRDefault="1C5D93D3" w14:paraId="1598500D" w14:textId="79404159">
            <w:pPr>
              <w:rPr>
                <w:i/>
                <w:iCs/>
                <w:lang w:val="es-ES"/>
              </w:rPr>
            </w:pPr>
            <w:proofErr w:type="spellStart"/>
            <w:r>
              <w:t>Nombre</w:t>
            </w:r>
            <w:proofErr w:type="spellEnd"/>
            <w:r>
              <w:t xml:space="preserve">: </w:t>
            </w:r>
            <w:r w:rsidRPr="1C5D93D3">
              <w:rPr>
                <w:i/>
                <w:iCs/>
                <w:lang w:val="es-ES"/>
              </w:rPr>
              <w:t>Nombre Apellido1 Apellido2, ...</w:t>
            </w:r>
          </w:p>
        </w:tc>
      </w:tr>
      <w:tr w:rsidR="1C5D93D3" w:rsidTr="1C5D93D3" w14:paraId="015CB597" w14:textId="77777777">
        <w:trPr>
          <w:trHeight w:val="300"/>
        </w:trPr>
        <w:tc>
          <w:tcPr>
            <w:tcW w:w="8490" w:type="dxa"/>
            <w:gridSpan w:val="2"/>
          </w:tcPr>
          <w:p w:rsidR="1C5D93D3" w:rsidP="1C5D93D3" w:rsidRDefault="1C5D93D3" w14:paraId="32C810CA" w14:textId="731CEEAC">
            <w:pPr>
              <w:rPr>
                <w:lang w:val="es-ES"/>
              </w:rPr>
            </w:pPr>
            <w:r w:rsidRPr="1C5D93D3">
              <w:rPr>
                <w:lang w:val="es-ES"/>
              </w:rPr>
              <w:t xml:space="preserve">Propuesta: </w:t>
            </w:r>
            <w:proofErr w:type="spellStart"/>
            <w:r w:rsidRPr="1C5D93D3">
              <w:rPr>
                <w:lang w:val="es-ES"/>
              </w:rPr>
              <w:t>Id_propuesta</w:t>
            </w:r>
            <w:proofErr w:type="spellEnd"/>
          </w:p>
        </w:tc>
      </w:tr>
      <w:tr w:rsidR="1C5D93D3" w:rsidTr="1C5D93D3" w14:paraId="26C5A191" w14:textId="77777777">
        <w:trPr>
          <w:trHeight w:val="300"/>
        </w:trPr>
        <w:tc>
          <w:tcPr>
            <w:tcW w:w="8490" w:type="dxa"/>
            <w:gridSpan w:val="2"/>
          </w:tcPr>
          <w:p w:rsidR="1C5D93D3" w:rsidP="1C5D93D3" w:rsidRDefault="1C5D93D3" w14:paraId="25718942" w14:textId="416169A7">
            <w:pPr>
              <w:rPr>
                <w:lang w:val="es-ES"/>
              </w:rPr>
            </w:pPr>
            <w:r w:rsidRPr="1C5D93D3">
              <w:rPr>
                <w:lang w:val="es-ES"/>
              </w:rPr>
              <w:t xml:space="preserve">Descripción:   </w:t>
            </w:r>
          </w:p>
          <w:p w:rsidR="1C5D93D3" w:rsidP="1C5D93D3" w:rsidRDefault="1C5D93D3" w14:paraId="4F65508F" w14:textId="4D8372E2">
            <w:pPr>
              <w:rPr>
                <w:lang w:val="es-ES"/>
              </w:rPr>
            </w:pPr>
          </w:p>
          <w:p w:rsidR="1C5D93D3" w:rsidP="1C5D93D3" w:rsidRDefault="1C5D93D3" w14:paraId="6D5228DC" w14:textId="0FF982A1">
            <w:pPr>
              <w:rPr>
                <w:lang w:val="es-ES"/>
              </w:rPr>
            </w:pPr>
          </w:p>
          <w:p w:rsidR="1C5D93D3" w:rsidP="1C5D93D3" w:rsidRDefault="1C5D93D3" w14:paraId="0AC9A6E1" w14:textId="15120589">
            <w:pPr>
              <w:rPr>
                <w:lang w:val="es-ES"/>
              </w:rPr>
            </w:pPr>
          </w:p>
        </w:tc>
      </w:tr>
      <w:tr w:rsidR="1C5D93D3" w:rsidTr="1C5D93D3" w14:paraId="74DF395D" w14:textId="77777777">
        <w:trPr>
          <w:trHeight w:val="300"/>
        </w:trPr>
        <w:tc>
          <w:tcPr>
            <w:tcW w:w="3515" w:type="dxa"/>
          </w:tcPr>
          <w:p w:rsidR="1C5D93D3" w:rsidP="1C5D93D3" w:rsidRDefault="1C5D93D3" w14:paraId="068E8C63" w14:textId="2A6BACFD">
            <w:pPr>
              <w:rPr>
                <w:lang w:val="es-ES"/>
              </w:rPr>
            </w:pPr>
            <w:r w:rsidRPr="1C5D93D3">
              <w:rPr>
                <w:lang w:val="es-ES"/>
              </w:rPr>
              <w:t>Identificador:</w:t>
            </w:r>
          </w:p>
        </w:tc>
        <w:tc>
          <w:tcPr>
            <w:tcW w:w="4975" w:type="dxa"/>
          </w:tcPr>
          <w:p w:rsidR="1C5D93D3" w:rsidP="1C5D93D3" w:rsidRDefault="1C5D93D3" w14:paraId="6812534F" w14:textId="3BFA30F4">
            <w:pPr>
              <w:rPr>
                <w:lang w:val="es-ES"/>
              </w:rPr>
            </w:pPr>
            <w:r w:rsidRPr="1C5D93D3">
              <w:rPr>
                <w:lang w:val="es-ES"/>
              </w:rPr>
              <w:t xml:space="preserve">Numero de </w:t>
            </w:r>
            <w:proofErr w:type="spellStart"/>
            <w:r w:rsidRPr="1C5D93D3">
              <w:rPr>
                <w:lang w:val="es-ES"/>
              </w:rPr>
              <w:t>pag</w:t>
            </w:r>
            <w:proofErr w:type="spellEnd"/>
            <w:r w:rsidRPr="1C5D93D3">
              <w:rPr>
                <w:lang w:val="es-ES"/>
              </w:rPr>
              <w:t>: 1/1</w:t>
            </w:r>
          </w:p>
        </w:tc>
      </w:tr>
    </w:tbl>
    <w:p w:rsidR="02B4D322" w:rsidP="1C5D93D3" w:rsidRDefault="36B81377" w14:paraId="46C01DC9" w14:textId="77777777">
      <w:pPr>
        <w:pStyle w:val="Ttulo4"/>
        <w:rPr>
          <w:lang w:val="es-ES"/>
        </w:rPr>
      </w:pPr>
      <w:r w:rsidRPr="1C5D93D3">
        <w:rPr>
          <w:lang w:val="es-ES"/>
        </w:rPr>
        <w:t>Justificación de sus campos</w:t>
      </w:r>
    </w:p>
    <w:p w:rsidR="02B4D322" w:rsidP="1C5D93D3" w:rsidRDefault="36B81377" w14:paraId="65527363" w14:textId="245E22F6">
      <w:pPr>
        <w:pStyle w:val="Pargrafodelista"/>
        <w:numPr>
          <w:ilvl w:val="0"/>
          <w:numId w:val="38"/>
        </w:numPr>
        <w:rPr>
          <w:lang w:val="es-ES"/>
        </w:rPr>
      </w:pPr>
      <w:r w:rsidRPr="1C5D93D3">
        <w:rPr>
          <w:b/>
          <w:bCs/>
          <w:lang w:val="es-ES"/>
        </w:rPr>
        <w:t>Id</w:t>
      </w:r>
      <w:r w:rsidRPr="1C5D93D3">
        <w:rPr>
          <w:lang w:val="es-ES"/>
        </w:rPr>
        <w:t xml:space="preserve">: </w:t>
      </w:r>
      <w:r w:rsidRPr="1C5D93D3" w:rsidR="21A40B13">
        <w:rPr>
          <w:lang w:val="es-ES"/>
        </w:rPr>
        <w:t>Publicación</w:t>
      </w:r>
      <w:r w:rsidRPr="1C5D93D3">
        <w:rPr>
          <w:lang w:val="es-ES"/>
        </w:rPr>
        <w:t xml:space="preserve">_ + número identificativo. Se emplea con el fin de mantener un registro y una organización de cada una de las planificaciones. </w:t>
      </w:r>
    </w:p>
    <w:p w:rsidR="02B4D322" w:rsidP="1C5D93D3" w:rsidRDefault="36B81377" w14:paraId="15BCB277" w14:textId="27E51AD6">
      <w:pPr>
        <w:pStyle w:val="Pargrafodelista"/>
        <w:numPr>
          <w:ilvl w:val="0"/>
          <w:numId w:val="38"/>
        </w:numPr>
        <w:rPr>
          <w:lang w:val="es-ES"/>
        </w:rPr>
      </w:pPr>
      <w:r w:rsidRPr="1C5D93D3">
        <w:rPr>
          <w:b/>
          <w:bCs/>
          <w:lang w:val="es-ES"/>
        </w:rPr>
        <w:t>Fecha:</w:t>
      </w:r>
      <w:r w:rsidRPr="1C5D93D3">
        <w:rPr>
          <w:lang w:val="es-ES"/>
        </w:rPr>
        <w:t xml:space="preserve"> Fecha en la que se </w:t>
      </w:r>
      <w:r w:rsidRPr="1C5D93D3" w:rsidR="6F0CDB29">
        <w:rPr>
          <w:lang w:val="es-ES"/>
        </w:rPr>
        <w:t>publica la nueva versión,</w:t>
      </w:r>
      <w:r w:rsidRPr="1C5D93D3">
        <w:rPr>
          <w:lang w:val="es-ES"/>
        </w:rPr>
        <w:t xml:space="preserve"> con formato </w:t>
      </w:r>
      <w:proofErr w:type="spellStart"/>
      <w:r w:rsidRPr="1C5D93D3">
        <w:rPr>
          <w:lang w:val="es-ES"/>
        </w:rPr>
        <w:t>dd</w:t>
      </w:r>
      <w:proofErr w:type="spellEnd"/>
      <w:r w:rsidRPr="1C5D93D3">
        <w:rPr>
          <w:lang w:val="es-ES"/>
        </w:rPr>
        <w:t>/mm/</w:t>
      </w:r>
      <w:proofErr w:type="spellStart"/>
      <w:r w:rsidRPr="1C5D93D3">
        <w:rPr>
          <w:lang w:val="es-ES"/>
        </w:rPr>
        <w:t>aaaa</w:t>
      </w:r>
      <w:proofErr w:type="spellEnd"/>
      <w:r w:rsidRPr="1C5D93D3">
        <w:rPr>
          <w:lang w:val="es-ES"/>
        </w:rPr>
        <w:t>. Tiene una utilidad organizativa, ayuda a la búsqueda y organización de mensajes.</w:t>
      </w:r>
    </w:p>
    <w:p w:rsidR="02B4D322" w:rsidP="1C5D93D3" w:rsidRDefault="36B81377" w14:paraId="071A13C7" w14:textId="0FCD34F4">
      <w:pPr>
        <w:pStyle w:val="Pargrafodelista"/>
        <w:numPr>
          <w:ilvl w:val="0"/>
          <w:numId w:val="38"/>
        </w:numPr>
        <w:rPr>
          <w:lang w:val="es-ES"/>
        </w:rPr>
      </w:pPr>
      <w:r w:rsidRPr="1C5D93D3">
        <w:rPr>
          <w:b/>
          <w:bCs/>
          <w:lang w:val="es-ES"/>
        </w:rPr>
        <w:t>Nombre</w:t>
      </w:r>
      <w:r w:rsidRPr="1C5D93D3">
        <w:rPr>
          <w:lang w:val="es-ES"/>
        </w:rPr>
        <w:t>: Individuo que ha formulado la solicitud de cambio, ya sea un integrante del grupo de desarrollo del proyecto en cuestión o un cliente que presenta un informe de problemas o una sugerencia de mejora.</w:t>
      </w:r>
    </w:p>
    <w:p w:rsidR="02B4D322" w:rsidP="1C5D93D3" w:rsidRDefault="36B81377" w14:paraId="359BC056" w14:textId="1EAA69AF">
      <w:pPr>
        <w:pStyle w:val="Pargrafodelista"/>
        <w:numPr>
          <w:ilvl w:val="0"/>
          <w:numId w:val="38"/>
        </w:numPr>
        <w:rPr>
          <w:lang w:val="es-ES"/>
        </w:rPr>
      </w:pPr>
      <w:r w:rsidRPr="1C5D93D3">
        <w:rPr>
          <w:b/>
          <w:bCs/>
          <w:lang w:val="es-ES"/>
        </w:rPr>
        <w:t>Propuesta</w:t>
      </w:r>
      <w:r w:rsidRPr="1C5D93D3">
        <w:rPr>
          <w:lang w:val="es-ES"/>
        </w:rPr>
        <w:t xml:space="preserve">: nombre identificador de la propuesta </w:t>
      </w:r>
      <w:r w:rsidRPr="1C5D93D3" w:rsidR="32D8EAD1">
        <w:rPr>
          <w:lang w:val="es-ES"/>
        </w:rPr>
        <w:t>inicial que se acaba de implementar y publicar</w:t>
      </w:r>
      <w:r w:rsidRPr="1C5D93D3">
        <w:rPr>
          <w:lang w:val="es-ES"/>
        </w:rPr>
        <w:t>, que sirve para referencia</w:t>
      </w:r>
      <w:r w:rsidRPr="1C5D93D3" w:rsidR="6CEB4A1C">
        <w:rPr>
          <w:lang w:val="es-ES"/>
        </w:rPr>
        <w:t>r</w:t>
      </w:r>
      <w:r w:rsidRPr="1C5D93D3">
        <w:rPr>
          <w:lang w:val="es-ES"/>
        </w:rPr>
        <w:t xml:space="preserve"> la “Propuesta de Cambios”.</w:t>
      </w:r>
    </w:p>
    <w:p w:rsidR="02B4D322" w:rsidP="1C5D93D3" w:rsidRDefault="36B81377" w14:paraId="6E6FD742" w14:textId="456240DA">
      <w:pPr>
        <w:pStyle w:val="Pargrafodelista"/>
        <w:numPr>
          <w:ilvl w:val="0"/>
          <w:numId w:val="38"/>
        </w:numPr>
        <w:rPr>
          <w:lang w:val="es-ES"/>
        </w:rPr>
      </w:pPr>
      <w:r w:rsidRPr="1C5D93D3">
        <w:rPr>
          <w:b/>
          <w:bCs/>
          <w:lang w:val="es-ES"/>
        </w:rPr>
        <w:t>Descripción:</w:t>
      </w:r>
      <w:r w:rsidRPr="1C5D93D3">
        <w:rPr>
          <w:lang w:val="es-ES"/>
        </w:rPr>
        <w:t xml:space="preserve"> Se detallan </w:t>
      </w:r>
      <w:r w:rsidRPr="1C5D93D3" w:rsidR="67826340">
        <w:rPr>
          <w:lang w:val="es-ES"/>
        </w:rPr>
        <w:t>los pasos a seguir para publicar la versión y si esta se ha publicado correctamente y sin errores.</w:t>
      </w:r>
    </w:p>
    <w:p w:rsidR="02B4D322" w:rsidP="1C5D93D3" w:rsidRDefault="36B81377" w14:paraId="7C5B9424" w14:textId="2ADF3BC5">
      <w:pPr>
        <w:pStyle w:val="Pargrafodelista"/>
        <w:numPr>
          <w:ilvl w:val="0"/>
          <w:numId w:val="38"/>
        </w:numPr>
        <w:rPr>
          <w:lang w:val="es-ES"/>
        </w:rPr>
      </w:pPr>
      <w:r w:rsidRPr="1C5D93D3">
        <w:rPr>
          <w:b/>
          <w:bCs/>
          <w:lang w:val="es-ES"/>
        </w:rPr>
        <w:t>Pie de plantilla</w:t>
      </w:r>
      <w:r w:rsidRPr="1C5D93D3">
        <w:rPr>
          <w:lang w:val="es-ES"/>
        </w:rPr>
        <w:t>: Identificador y número de página. Permite organizar y rastrea</w:t>
      </w:r>
      <w:r w:rsidRPr="1C5D93D3" w:rsidR="4491FCB1">
        <w:rPr>
          <w:lang w:val="es-ES"/>
        </w:rPr>
        <w:t>r</w:t>
      </w:r>
      <w:r w:rsidRPr="1C5D93D3">
        <w:rPr>
          <w:lang w:val="es-ES"/>
        </w:rPr>
        <w:t xml:space="preserve"> propuestas.</w:t>
      </w:r>
    </w:p>
    <w:p w:rsidR="4684A7BE" w:rsidP="4684A7BE" w:rsidRDefault="4684A7BE" w14:paraId="181FF5AE" w14:textId="7201F0C9">
      <w:pPr>
        <w:rPr>
          <w:sz w:val="36"/>
          <w:szCs w:val="36"/>
          <w:lang w:val="es-ES"/>
        </w:rPr>
      </w:pPr>
    </w:p>
    <w:p w:rsidR="4684A7BE" w:rsidP="4684A7BE" w:rsidRDefault="00EC071B" w14:paraId="258995E3" w14:textId="64091FE1">
      <w:pPr>
        <w:rPr>
          <w:sz w:val="36"/>
          <w:szCs w:val="36"/>
          <w:lang w:val="es-ES"/>
        </w:rPr>
      </w:pPr>
      <w:r>
        <w:rPr>
          <w:sz w:val="36"/>
          <w:szCs w:val="36"/>
          <w:lang w:val="es-ES"/>
        </w:rPr>
        <w:br w:type="page"/>
      </w:r>
    </w:p>
    <w:p w:rsidR="00405635" w:rsidP="00405635" w:rsidRDefault="00405635" w14:paraId="5A17919B" w14:textId="5597ACBC">
      <w:pPr>
        <w:pStyle w:val="Ttulo1"/>
      </w:pPr>
      <w:bookmarkStart w:name="_Toc769663800" w:id="56"/>
      <w:bookmarkStart w:name="_Toc437727040" w:id="57"/>
      <w:r w:rsidRPr="00405635">
        <w:t>ANEXOS</w:t>
      </w:r>
      <w:bookmarkEnd w:id="56"/>
      <w:bookmarkEnd w:id="57"/>
    </w:p>
    <w:p w:rsidR="008D16F2" w:rsidP="008D16F2" w:rsidRDefault="008D16F2" w14:paraId="763C1422" w14:textId="1F331529">
      <w:pPr>
        <w:pStyle w:val="Ttulo2"/>
        <w:rPr>
          <w:lang w:val="es-ES"/>
        </w:rPr>
      </w:pPr>
      <w:bookmarkStart w:name="_Toc894273736" w:id="58"/>
      <w:bookmarkStart w:name="_Toc5442817" w:id="59"/>
      <w:r w:rsidRPr="430AC112">
        <w:rPr>
          <w:lang w:val="es-ES"/>
        </w:rPr>
        <w:t>Anexo</w:t>
      </w:r>
      <w:r w:rsidRPr="430AC112" w:rsidR="004D546D">
        <w:rPr>
          <w:lang w:val="es-ES"/>
        </w:rPr>
        <w:t xml:space="preserve"> </w:t>
      </w:r>
      <w:r w:rsidRPr="430AC112">
        <w:rPr>
          <w:lang w:val="es-ES"/>
        </w:rPr>
        <w:t>1.</w:t>
      </w:r>
      <w:r w:rsidRPr="430AC112" w:rsidR="004D546D">
        <w:rPr>
          <w:lang w:val="es-ES"/>
        </w:rPr>
        <w:t>-</w:t>
      </w:r>
      <w:r w:rsidRPr="430AC112">
        <w:rPr>
          <w:lang w:val="es-ES"/>
        </w:rPr>
        <w:t xml:space="preserve"> Cambios propuestos por cada miembro del grupo</w:t>
      </w:r>
      <w:bookmarkEnd w:id="58"/>
      <w:bookmarkEnd w:id="59"/>
    </w:p>
    <w:p w:rsidR="57211970" w:rsidP="1C5D93D3" w:rsidRDefault="57211970" w14:paraId="6961A6B4" w14:textId="792362F7">
      <w:pPr>
        <w:pStyle w:val="Ttulo3"/>
        <w:rPr>
          <w:lang w:val="es-ES"/>
        </w:rPr>
      </w:pPr>
      <w:bookmarkStart w:name="_Toc1835500122" w:id="60"/>
      <w:bookmarkStart w:name="_Toc1371138776" w:id="61"/>
      <w:r w:rsidRPr="1C5D93D3">
        <w:rPr>
          <w:lang w:val="es-ES"/>
        </w:rPr>
        <w:t xml:space="preserve">Roque Otero </w:t>
      </w:r>
      <w:proofErr w:type="spellStart"/>
      <w:r w:rsidRPr="1C5D93D3">
        <w:rPr>
          <w:lang w:val="es-ES"/>
        </w:rPr>
        <w:t>Freiria</w:t>
      </w:r>
      <w:bookmarkEnd w:id="60"/>
      <w:bookmarkEnd w:id="61"/>
      <w:proofErr w:type="spellEnd"/>
    </w:p>
    <w:p w:rsidR="57211970" w:rsidP="1C5D93D3" w:rsidRDefault="57211970" w14:paraId="776925F6" w14:textId="4A1B4FCF">
      <w:pPr>
        <w:pStyle w:val="Pargrafodelista"/>
        <w:numPr>
          <w:ilvl w:val="0"/>
          <w:numId w:val="37"/>
        </w:numPr>
        <w:rPr>
          <w:lang w:val="es-ES"/>
        </w:rPr>
      </w:pPr>
      <w:r w:rsidRPr="1C5D93D3">
        <w:rPr>
          <w:lang w:val="es-ES"/>
        </w:rPr>
        <w:t>Requisito no funcional:</w:t>
      </w:r>
      <w:r w:rsidR="005574EB">
        <w:rPr>
          <w:lang w:val="es-ES"/>
        </w:rPr>
        <w:t xml:space="preserve"> </w:t>
      </w:r>
      <w:r w:rsidR="00742771">
        <w:rPr>
          <w:lang w:val="es-ES"/>
        </w:rPr>
        <w:t xml:space="preserve">añadir que permita un número mínimo de conexiones simultáneas a la aplicación, para garantizar que </w:t>
      </w:r>
      <w:r w:rsidR="00B77A39">
        <w:rPr>
          <w:lang w:val="es-ES"/>
        </w:rPr>
        <w:t>esté disponible para todos los usuarios.</w:t>
      </w:r>
    </w:p>
    <w:p w:rsidR="57211970" w:rsidP="1C5D93D3" w:rsidRDefault="57211970" w14:paraId="0DEFA45E" w14:textId="01B4E656">
      <w:pPr>
        <w:pStyle w:val="Pargrafodelista"/>
        <w:numPr>
          <w:ilvl w:val="0"/>
          <w:numId w:val="37"/>
        </w:numPr>
        <w:rPr>
          <w:lang w:val="es-ES"/>
        </w:rPr>
      </w:pPr>
      <w:r w:rsidRPr="1C5D93D3">
        <w:rPr>
          <w:lang w:val="es-ES"/>
        </w:rPr>
        <w:t>Requisito funcional:</w:t>
      </w:r>
      <w:r w:rsidR="002B6125">
        <w:rPr>
          <w:lang w:val="es-ES"/>
        </w:rPr>
        <w:t xml:space="preserve"> añadir un </w:t>
      </w:r>
      <w:r w:rsidRPr="002B6125" w:rsidR="002B6125">
        <w:rPr>
          <w:lang w:val="es-ES"/>
        </w:rPr>
        <w:t xml:space="preserve">Subsistema de Acceso </w:t>
      </w:r>
      <w:proofErr w:type="spellStart"/>
      <w:r w:rsidRPr="002B6125" w:rsidR="002B6125">
        <w:rPr>
          <w:lang w:val="es-ES"/>
        </w:rPr>
        <w:t>á</w:t>
      </w:r>
      <w:proofErr w:type="spellEnd"/>
      <w:r w:rsidRPr="002B6125" w:rsidR="002B6125">
        <w:rPr>
          <w:lang w:val="es-ES"/>
        </w:rPr>
        <w:t xml:space="preserve"> Aplicación</w:t>
      </w:r>
      <w:r w:rsidR="002B6125">
        <w:rPr>
          <w:lang w:val="es-ES"/>
        </w:rPr>
        <w:t xml:space="preserve">, para englobar lo referente a </w:t>
      </w:r>
      <w:proofErr w:type="spellStart"/>
      <w:r w:rsidR="002B6125">
        <w:rPr>
          <w:lang w:val="es-ES"/>
        </w:rPr>
        <w:t>inciar</w:t>
      </w:r>
      <w:proofErr w:type="spellEnd"/>
      <w:r w:rsidR="002B6125">
        <w:rPr>
          <w:lang w:val="es-ES"/>
        </w:rPr>
        <w:t xml:space="preserve"> sesión y registrar</w:t>
      </w:r>
      <w:r w:rsidR="002F0C67">
        <w:rPr>
          <w:lang w:val="es-ES"/>
        </w:rPr>
        <w:t xml:space="preserve"> usuario.</w:t>
      </w:r>
    </w:p>
    <w:p w:rsidR="57211970" w:rsidP="1C5D93D3" w:rsidRDefault="57211970" w14:paraId="0A275BA8" w14:textId="043EFE87">
      <w:pPr>
        <w:pStyle w:val="Pargrafodelista"/>
        <w:numPr>
          <w:ilvl w:val="0"/>
          <w:numId w:val="37"/>
        </w:numPr>
        <w:rPr>
          <w:lang w:val="es-ES"/>
        </w:rPr>
      </w:pPr>
      <w:r w:rsidRPr="1C5D93D3">
        <w:rPr>
          <w:lang w:val="es-ES"/>
        </w:rPr>
        <w:t>Problema en los documentos de la línea base</w:t>
      </w:r>
      <w:r w:rsidRPr="1C5D93D3" w:rsidR="6A38C07F">
        <w:rPr>
          <w:lang w:val="es-ES"/>
        </w:rPr>
        <w:t>:</w:t>
      </w:r>
      <w:r w:rsidR="00DF77EB">
        <w:rPr>
          <w:lang w:val="es-ES"/>
        </w:rPr>
        <w:t xml:space="preserve"> f</w:t>
      </w:r>
      <w:r w:rsidRPr="00DF77EB" w:rsidR="00DF77EB">
        <w:rPr>
          <w:lang w:val="es-ES"/>
        </w:rPr>
        <w:t>alta de campos como la planificación de actividades</w:t>
      </w:r>
      <w:r w:rsidR="0006725A">
        <w:rPr>
          <w:lang w:val="es-ES"/>
        </w:rPr>
        <w:t>.</w:t>
      </w:r>
    </w:p>
    <w:p w:rsidR="57211970" w:rsidP="1C5D93D3" w:rsidRDefault="57211970" w14:paraId="52F87BBC" w14:textId="0A7BC84A">
      <w:pPr>
        <w:pStyle w:val="Ttulo3"/>
        <w:spacing w:line="259" w:lineRule="auto"/>
        <w:rPr>
          <w:lang w:val="es-ES"/>
        </w:rPr>
      </w:pPr>
      <w:bookmarkStart w:name="_Toc1130387068" w:id="62"/>
      <w:bookmarkStart w:name="_Toc306753326" w:id="63"/>
      <w:r w:rsidRPr="1C5D93D3">
        <w:rPr>
          <w:lang w:val="es-ES"/>
        </w:rPr>
        <w:t>Carla Pereira Iglesias</w:t>
      </w:r>
      <w:bookmarkEnd w:id="62"/>
      <w:bookmarkEnd w:id="63"/>
    </w:p>
    <w:p w:rsidR="57211970" w:rsidP="1C5D93D3" w:rsidRDefault="57211970" w14:paraId="07BFDCDD" w14:textId="09930A1C">
      <w:pPr>
        <w:pStyle w:val="Pargrafodelista"/>
        <w:numPr>
          <w:ilvl w:val="0"/>
          <w:numId w:val="37"/>
        </w:numPr>
        <w:rPr>
          <w:lang w:val="es-ES"/>
        </w:rPr>
      </w:pPr>
      <w:r w:rsidRPr="169C540A">
        <w:rPr>
          <w:lang w:val="es-ES"/>
        </w:rPr>
        <w:t>Requisito no funcional:</w:t>
      </w:r>
      <w:r w:rsidRPr="00B55D53" w:rsidR="00B55D53">
        <w:rPr>
          <w:lang w:val="es-ES"/>
        </w:rPr>
        <w:t xml:space="preserve"> añadir acceso por reconocimiento facial</w:t>
      </w:r>
      <w:r w:rsidR="005656A7">
        <w:rPr>
          <w:lang w:val="es-ES"/>
        </w:rPr>
        <w:t>.</w:t>
      </w:r>
    </w:p>
    <w:p w:rsidR="57211970" w:rsidP="1C5D93D3" w:rsidRDefault="57211970" w14:paraId="1C8DA7D7" w14:textId="77777777">
      <w:pPr>
        <w:pStyle w:val="Pargrafodelista"/>
        <w:numPr>
          <w:ilvl w:val="0"/>
          <w:numId w:val="37"/>
        </w:numPr>
        <w:rPr>
          <w:lang w:val="es-ES"/>
        </w:rPr>
      </w:pPr>
      <w:r w:rsidRPr="169C540A">
        <w:rPr>
          <w:lang w:val="es-ES"/>
        </w:rPr>
        <w:t>Requisito funcional:</w:t>
      </w:r>
      <w:r w:rsidR="00E806E3">
        <w:rPr>
          <w:lang w:val="es-ES"/>
        </w:rPr>
        <w:t xml:space="preserve"> </w:t>
      </w:r>
      <w:r w:rsidRPr="005656A7" w:rsidR="005656A7">
        <w:rPr>
          <w:lang w:val="es-ES"/>
        </w:rPr>
        <w:t xml:space="preserve">añadir amigos entre viajeros y </w:t>
      </w:r>
      <w:proofErr w:type="spellStart"/>
      <w:r w:rsidRPr="005656A7" w:rsidR="005656A7">
        <w:rPr>
          <w:lang w:val="es-ES"/>
        </w:rPr>
        <w:t>feed</w:t>
      </w:r>
      <w:proofErr w:type="spellEnd"/>
      <w:r w:rsidRPr="005656A7" w:rsidR="005656A7">
        <w:rPr>
          <w:lang w:val="es-ES"/>
        </w:rPr>
        <w:t xml:space="preserve"> de posts.</w:t>
      </w:r>
    </w:p>
    <w:p w:rsidR="57211970" w:rsidP="00F01718" w:rsidRDefault="57211970" w14:paraId="30482DCB" w14:textId="7953BD2F">
      <w:pPr>
        <w:pStyle w:val="Pargrafodelista"/>
        <w:numPr>
          <w:ilvl w:val="0"/>
          <w:numId w:val="37"/>
        </w:numPr>
        <w:rPr>
          <w:lang w:val="es-ES"/>
        </w:rPr>
      </w:pPr>
      <w:r w:rsidRPr="1C5D93D3">
        <w:rPr>
          <w:lang w:val="es-ES"/>
        </w:rPr>
        <w:t>Problema en los documentos de la línea base</w:t>
      </w:r>
      <w:r w:rsidRPr="1C5D93D3" w:rsidR="238A7E64">
        <w:rPr>
          <w:lang w:val="es-ES"/>
        </w:rPr>
        <w:t>:</w:t>
      </w:r>
      <w:r w:rsidR="0065745C">
        <w:rPr>
          <w:lang w:val="es-ES"/>
        </w:rPr>
        <w:t xml:space="preserve"> </w:t>
      </w:r>
      <w:r w:rsidRPr="0065745C" w:rsidR="0065745C">
        <w:rPr>
          <w:lang w:val="es-ES"/>
        </w:rPr>
        <w:t>mala organización de carpetas, poner REM aparte.</w:t>
      </w:r>
    </w:p>
    <w:p w:rsidR="1C5D93D3" w:rsidP="1C5D93D3" w:rsidRDefault="1C5D93D3" w14:paraId="2AE4BC25" w14:textId="4F1EB263">
      <w:pPr>
        <w:rPr>
          <w:lang w:val="es-ES"/>
        </w:rPr>
      </w:pPr>
    </w:p>
    <w:p w:rsidR="57211970" w:rsidP="1C5D93D3" w:rsidRDefault="57211970" w14:paraId="3359DB57" w14:textId="7DCB8B15">
      <w:pPr>
        <w:pStyle w:val="Ttulo3"/>
        <w:spacing w:line="259" w:lineRule="auto"/>
        <w:rPr>
          <w:lang w:val="es-ES"/>
        </w:rPr>
      </w:pPr>
      <w:bookmarkStart w:name="_Toc505099415" w:id="64"/>
      <w:bookmarkStart w:name="_Toc1696210417" w:id="65"/>
      <w:r w:rsidRPr="1C5D93D3">
        <w:rPr>
          <w:lang w:val="es-ES"/>
        </w:rPr>
        <w:t>Lucía Picos Maiztegui</w:t>
      </w:r>
      <w:bookmarkEnd w:id="64"/>
      <w:bookmarkEnd w:id="65"/>
    </w:p>
    <w:p w:rsidR="57211970" w:rsidP="1C5D93D3" w:rsidRDefault="57211970" w14:paraId="6BBDDBF1" w14:textId="6178A301">
      <w:pPr>
        <w:pStyle w:val="Pargrafodelista"/>
        <w:numPr>
          <w:ilvl w:val="0"/>
          <w:numId w:val="37"/>
        </w:numPr>
        <w:rPr>
          <w:lang w:val="es-ES"/>
        </w:rPr>
      </w:pPr>
      <w:r w:rsidRPr="1C5D93D3">
        <w:rPr>
          <w:lang w:val="es-ES"/>
        </w:rPr>
        <w:t>Requisito no funcional: Asegurar la disponibilidad, el sistema debe estar disponible cuando sea necesario.</w:t>
      </w:r>
    </w:p>
    <w:p w:rsidR="57211970" w:rsidP="1C5D93D3" w:rsidRDefault="57211970" w14:paraId="5BBAF087" w14:textId="02B29DA4">
      <w:pPr>
        <w:pStyle w:val="Pargrafodelista"/>
        <w:numPr>
          <w:ilvl w:val="0"/>
          <w:numId w:val="37"/>
        </w:numPr>
        <w:rPr>
          <w:lang w:val="es-ES"/>
        </w:rPr>
      </w:pPr>
      <w:r w:rsidRPr="1C5D93D3">
        <w:rPr>
          <w:lang w:val="es-ES"/>
        </w:rPr>
        <w:t>Requisito funcional: Poder exportar las estadísticas de uso a Excel.</w:t>
      </w:r>
    </w:p>
    <w:p w:rsidR="1C5D93D3" w:rsidP="0228D7D6" w:rsidRDefault="57211970" w14:paraId="3EF254C3" w14:textId="5E4460F3">
      <w:pPr>
        <w:pStyle w:val="Pargrafodelista"/>
        <w:numPr>
          <w:ilvl w:val="0"/>
          <w:numId w:val="37"/>
        </w:numPr>
        <w:rPr>
          <w:lang w:val="es-ES"/>
        </w:rPr>
      </w:pPr>
      <w:r w:rsidRPr="1C5D93D3">
        <w:rPr>
          <w:lang w:val="es-ES"/>
        </w:rPr>
        <w:t>Problema en los documentos de la línea base: No e</w:t>
      </w:r>
      <w:r w:rsidRPr="1C5D93D3" w:rsidR="45181210">
        <w:rPr>
          <w:lang w:val="es-ES"/>
        </w:rPr>
        <w:t>xiste un diagrama con los requisitos de información.</w:t>
      </w:r>
    </w:p>
    <w:p w:rsidRPr="00B07FF5" w:rsidR="00B07FF5" w:rsidP="00B07FF5" w:rsidRDefault="00B07FF5" w14:paraId="4597F8BF" w14:textId="77777777">
      <w:pPr>
        <w:rPr>
          <w:lang w:val="es-ES"/>
        </w:rPr>
      </w:pPr>
    </w:p>
    <w:p w:rsidRPr="00B07FF5" w:rsidR="00B07FF5" w:rsidP="00AB2E8E" w:rsidRDefault="00B07FF5" w14:paraId="4B8D8939" w14:textId="50E31C11">
      <w:pPr>
        <w:pStyle w:val="Ttulo3"/>
        <w:spacing w:line="259" w:lineRule="auto"/>
        <w:rPr>
          <w:lang w:val="es-ES"/>
        </w:rPr>
      </w:pPr>
      <w:bookmarkStart w:name="_Toc59440551" w:id="66"/>
      <w:bookmarkStart w:name="_Toc1971715244" w:id="67"/>
      <w:r w:rsidRPr="00B07FF5">
        <w:rPr>
          <w:lang w:val="es-ES"/>
        </w:rPr>
        <w:t>Alejandro Limia Sánchez</w:t>
      </w:r>
      <w:bookmarkEnd w:id="66"/>
      <w:bookmarkEnd w:id="67"/>
    </w:p>
    <w:p w:rsidRPr="001649FD" w:rsidR="00B07FF5" w:rsidP="001649FD" w:rsidRDefault="00B07FF5" w14:paraId="16A02BAB" w14:textId="7F441D81">
      <w:pPr>
        <w:pStyle w:val="Pargrafodelista"/>
        <w:numPr>
          <w:ilvl w:val="0"/>
          <w:numId w:val="37"/>
        </w:numPr>
        <w:jc w:val="both"/>
        <w:rPr>
          <w:lang w:val="es-ES"/>
        </w:rPr>
      </w:pPr>
      <w:r w:rsidRPr="00DD37B1">
        <w:rPr>
          <w:lang w:val="es-ES"/>
        </w:rPr>
        <w:t>Requisito no funcional:</w:t>
      </w:r>
      <w:r w:rsidRPr="00DD37B1" w:rsidR="00DD37B1">
        <w:rPr>
          <w:lang w:val="es-ES"/>
        </w:rPr>
        <w:t xml:space="preserve"> ejecución en equipos con poca memoria, que </w:t>
      </w:r>
      <w:r w:rsidR="001649FD">
        <w:rPr>
          <w:lang w:val="es-ES"/>
        </w:rPr>
        <w:t>disponga de</w:t>
      </w:r>
      <w:r w:rsidRPr="00DD37B1" w:rsidR="00DD37B1">
        <w:rPr>
          <w:lang w:val="es-ES"/>
        </w:rPr>
        <w:t xml:space="preserve">, al menos, </w:t>
      </w:r>
      <w:r w:rsidR="001649FD">
        <w:rPr>
          <w:lang w:val="es-ES"/>
        </w:rPr>
        <w:t>1G</w:t>
      </w:r>
      <w:r w:rsidRPr="00DD37B1" w:rsidR="00DD37B1">
        <w:rPr>
          <w:lang w:val="es-ES"/>
        </w:rPr>
        <w:t>B de memoria</w:t>
      </w:r>
      <w:r w:rsidR="001649FD">
        <w:rPr>
          <w:lang w:val="es-ES"/>
        </w:rPr>
        <w:t xml:space="preserve"> </w:t>
      </w:r>
      <w:r w:rsidRPr="001649FD" w:rsidR="00DD37B1">
        <w:rPr>
          <w:lang w:val="es-ES"/>
        </w:rPr>
        <w:t>RAM</w:t>
      </w:r>
      <w:r w:rsidRPr="001649FD">
        <w:rPr>
          <w:lang w:val="es-ES"/>
        </w:rPr>
        <w:t>.</w:t>
      </w:r>
    </w:p>
    <w:p w:rsidR="00B07FF5" w:rsidP="00B07FF5" w:rsidRDefault="00B07FF5" w14:paraId="19B802A2" w14:textId="29561CFD">
      <w:pPr>
        <w:pStyle w:val="Pargrafodelista"/>
        <w:numPr>
          <w:ilvl w:val="0"/>
          <w:numId w:val="37"/>
        </w:numPr>
        <w:rPr>
          <w:lang w:val="es-ES"/>
        </w:rPr>
      </w:pPr>
      <w:r w:rsidRPr="64F78B46">
        <w:rPr>
          <w:lang w:val="es-ES"/>
        </w:rPr>
        <w:t xml:space="preserve">Requisito funcional: </w:t>
      </w:r>
      <w:r w:rsidR="00E408D8">
        <w:rPr>
          <w:lang w:val="es-ES"/>
        </w:rPr>
        <w:t>poder mandar mensajes de audio al chat</w:t>
      </w:r>
      <w:r w:rsidRPr="64F78B46">
        <w:rPr>
          <w:lang w:val="es-ES"/>
        </w:rPr>
        <w:t>.</w:t>
      </w:r>
    </w:p>
    <w:p w:rsidR="00B07FF5" w:rsidP="00B07FF5" w:rsidRDefault="00B07FF5" w14:paraId="4349CD94" w14:textId="5A37405F">
      <w:pPr>
        <w:pStyle w:val="Pargrafodelista"/>
        <w:numPr>
          <w:ilvl w:val="0"/>
          <w:numId w:val="37"/>
        </w:numPr>
        <w:rPr>
          <w:lang w:val="es-ES"/>
        </w:rPr>
      </w:pPr>
      <w:r w:rsidRPr="28A2B48E">
        <w:rPr>
          <w:lang w:val="es-ES"/>
        </w:rPr>
        <w:t>Problema en los documentos de la línea base</w:t>
      </w:r>
      <w:r w:rsidRPr="4F67E129">
        <w:rPr>
          <w:lang w:val="es-ES"/>
        </w:rPr>
        <w:t xml:space="preserve">: </w:t>
      </w:r>
      <w:r w:rsidR="000C53BE">
        <w:rPr>
          <w:lang w:val="es-ES"/>
        </w:rPr>
        <w:t>mala explicación de las pruebas de consistencia y privacidad</w:t>
      </w:r>
      <w:r w:rsidR="001F36CC">
        <w:rPr>
          <w:lang w:val="es-ES"/>
        </w:rPr>
        <w:t>.</w:t>
      </w:r>
    </w:p>
    <w:p w:rsidRPr="00B07FF5" w:rsidR="008D16F2" w:rsidP="008D16F2" w:rsidRDefault="008D16F2" w14:paraId="4B1F511A" w14:textId="77777777">
      <w:pPr>
        <w:rPr>
          <w:lang w:val="es-ES"/>
        </w:rPr>
      </w:pPr>
    </w:p>
    <w:p w:rsidRPr="00F63D22" w:rsidR="009F4572" w:rsidP="1C5D93D3" w:rsidRDefault="00F63D22" w14:paraId="65F9C3DC" w14:textId="53D786C1">
      <w:pPr>
        <w:pStyle w:val="Ttulo2"/>
        <w:rPr>
          <w:lang w:val="es-ES"/>
        </w:rPr>
      </w:pPr>
      <w:bookmarkStart w:name="_Toc1226673129" w:id="68"/>
      <w:bookmarkStart w:name="_Toc1329743592" w:id="69"/>
      <w:r w:rsidRPr="430AC112">
        <w:rPr>
          <w:lang w:val="es-ES"/>
        </w:rPr>
        <w:t>A</w:t>
      </w:r>
      <w:r w:rsidRPr="430AC112" w:rsidR="00F42A99">
        <w:rPr>
          <w:lang w:val="es-ES"/>
        </w:rPr>
        <w:t xml:space="preserve">nexo </w:t>
      </w:r>
      <w:r w:rsidRPr="430AC112" w:rsidR="008D16F2">
        <w:rPr>
          <w:lang w:val="es-ES"/>
        </w:rPr>
        <w:t>2</w:t>
      </w:r>
      <w:r w:rsidRPr="430AC112" w:rsidR="00F42A99">
        <w:rPr>
          <w:lang w:val="es-ES"/>
        </w:rPr>
        <w:t>.</w:t>
      </w:r>
      <w:r w:rsidRPr="430AC112" w:rsidR="004D546D">
        <w:rPr>
          <w:lang w:val="es-ES"/>
        </w:rPr>
        <w:t>-</w:t>
      </w:r>
      <w:r w:rsidRPr="430AC112" w:rsidR="00F42A99">
        <w:rPr>
          <w:lang w:val="es-ES"/>
        </w:rPr>
        <w:t xml:space="preserve"> </w:t>
      </w:r>
      <w:r w:rsidRPr="430AC112">
        <w:rPr>
          <w:lang w:val="es-ES"/>
        </w:rPr>
        <w:t>Bibliografía y material utilizado</w:t>
      </w:r>
      <w:bookmarkEnd w:id="68"/>
      <w:bookmarkEnd w:id="69"/>
    </w:p>
    <w:p w:rsidRPr="00F63D22" w:rsidR="009F4572" w:rsidP="1C5D93D3" w:rsidRDefault="15934F26" w14:paraId="5023141B" w14:textId="7181087E">
      <w:pPr>
        <w:pStyle w:val="Pargrafodelista"/>
        <w:numPr>
          <w:ilvl w:val="0"/>
          <w:numId w:val="36"/>
        </w:numPr>
        <w:rPr>
          <w:lang w:val="es-ES"/>
        </w:rPr>
      </w:pPr>
      <w:r w:rsidRPr="1C5D93D3">
        <w:rPr>
          <w:lang w:val="es-ES"/>
        </w:rPr>
        <w:t>PresGC_Dia1.pdf</w:t>
      </w:r>
    </w:p>
    <w:p w:rsidR="15934F26" w:rsidP="1C5D93D3" w:rsidRDefault="15934F26" w14:paraId="2F0C92EC" w14:textId="72DDEBE4">
      <w:pPr>
        <w:pStyle w:val="Pargrafodelista"/>
        <w:numPr>
          <w:ilvl w:val="0"/>
          <w:numId w:val="36"/>
        </w:numPr>
        <w:rPr>
          <w:lang w:val="es-ES"/>
        </w:rPr>
      </w:pPr>
      <w:r w:rsidRPr="1C5D93D3">
        <w:rPr>
          <w:lang w:val="es-ES"/>
        </w:rPr>
        <w:t>TEMA4.pdf</w:t>
      </w:r>
    </w:p>
    <w:p w:rsidRPr="00F63D22" w:rsidR="009F4572" w:rsidP="001061FB" w:rsidRDefault="009F4572" w14:paraId="1F3B1409" w14:textId="77777777">
      <w:pPr>
        <w:rPr>
          <w:szCs w:val="18"/>
          <w:lang w:val="es-ES_tradnl"/>
        </w:rPr>
      </w:pPr>
    </w:p>
    <w:p w:rsidR="00C31628" w:rsidP="001061FB" w:rsidRDefault="00C31628" w14:paraId="53DC0E1D" w14:textId="77777777">
      <w:pPr>
        <w:rPr>
          <w:szCs w:val="18"/>
          <w:lang w:val="es-ES_tradnl"/>
        </w:rPr>
      </w:pPr>
    </w:p>
    <w:p w:rsidR="00C31628" w:rsidP="001061FB" w:rsidRDefault="00C31628" w14:paraId="3F19CE94" w14:textId="77777777">
      <w:pPr>
        <w:rPr>
          <w:szCs w:val="18"/>
          <w:lang w:val="es-ES_tradnl"/>
        </w:rPr>
      </w:pPr>
    </w:p>
    <w:p w:rsidR="00C31628" w:rsidP="001061FB" w:rsidRDefault="00C31628" w14:paraId="2B720A2D" w14:textId="77777777">
      <w:pPr>
        <w:rPr>
          <w:szCs w:val="18"/>
          <w:lang w:val="es-ES_tradnl"/>
        </w:rPr>
      </w:pPr>
    </w:p>
    <w:p w:rsidRPr="00F63D22" w:rsidR="00C31628" w:rsidP="001061FB" w:rsidRDefault="00C31628" w14:paraId="3A1C2662" w14:textId="77777777">
      <w:pPr>
        <w:rPr>
          <w:szCs w:val="18"/>
          <w:lang w:val="es-ES_tradnl"/>
        </w:rPr>
      </w:pPr>
    </w:p>
    <w:p w:rsidRPr="00F63D22" w:rsidR="00F2636E" w:rsidP="00405635" w:rsidRDefault="00F42A99" w14:paraId="492C8207" w14:textId="63B457B7">
      <w:pPr>
        <w:pStyle w:val="Ttulo2"/>
        <w:rPr>
          <w:lang w:val="es-ES"/>
        </w:rPr>
      </w:pPr>
      <w:bookmarkStart w:name="_Toc1486232073" w:id="70"/>
      <w:bookmarkStart w:name="_Toc641414268" w:id="71"/>
      <w:r w:rsidRPr="430AC112">
        <w:rPr>
          <w:lang w:val="es-ES"/>
        </w:rPr>
        <w:t xml:space="preserve">Anexo </w:t>
      </w:r>
      <w:r w:rsidRPr="430AC112" w:rsidR="008D16F2">
        <w:rPr>
          <w:lang w:val="es-ES"/>
        </w:rPr>
        <w:t>3</w:t>
      </w:r>
      <w:r w:rsidRPr="430AC112">
        <w:rPr>
          <w:lang w:val="es-ES"/>
        </w:rPr>
        <w:t xml:space="preserve">.- </w:t>
      </w:r>
      <w:proofErr w:type="spellStart"/>
      <w:r w:rsidRPr="430AC112">
        <w:rPr>
          <w:lang w:val="es-ES"/>
        </w:rPr>
        <w:t>Relatorio</w:t>
      </w:r>
      <w:proofErr w:type="spellEnd"/>
      <w:r w:rsidRPr="430AC112">
        <w:rPr>
          <w:lang w:val="es-ES"/>
        </w:rPr>
        <w:t xml:space="preserve"> de documentos asociados a éste</w:t>
      </w:r>
      <w:bookmarkEnd w:id="70"/>
      <w:bookmarkEnd w:id="71"/>
    </w:p>
    <w:p w:rsidRPr="00F63D22" w:rsidR="001061FB" w:rsidP="001061FB" w:rsidRDefault="001061FB" w14:paraId="079D394F" w14:textId="77777777">
      <w:pPr>
        <w:rPr>
          <w:sz w:val="18"/>
          <w:szCs w:val="18"/>
          <w:lang w:val="es-ES_tradnl"/>
        </w:rPr>
      </w:pPr>
      <w:r w:rsidRPr="00F63D22">
        <w:rPr>
          <w:sz w:val="18"/>
          <w:szCs w:val="18"/>
          <w:lang w:val="es-ES_tradnl"/>
        </w:rPr>
        <w:t>(</w:t>
      </w:r>
      <w:r w:rsidRPr="00F63D22" w:rsidR="00F42A99">
        <w:rPr>
          <w:sz w:val="18"/>
          <w:szCs w:val="18"/>
          <w:lang w:val="es-ES_tradnl"/>
        </w:rPr>
        <w:t xml:space="preserve">Describe los documentos asociados a este, que son necesarios para la corrección de la práctica y que se adjuntan como elaboración de </w:t>
      </w:r>
      <w:proofErr w:type="gramStart"/>
      <w:r w:rsidRPr="00F63D22" w:rsidR="00F42A99">
        <w:rPr>
          <w:sz w:val="18"/>
          <w:szCs w:val="18"/>
          <w:lang w:val="es-ES_tradnl"/>
        </w:rPr>
        <w:t>la misma</w:t>
      </w:r>
      <w:proofErr w:type="gramEnd"/>
      <w:r w:rsidRPr="00F63D22">
        <w:rPr>
          <w:sz w:val="18"/>
          <w:szCs w:val="18"/>
          <w:lang w:val="es-ES_tradnl"/>
        </w:rPr>
        <w:t>)</w:t>
      </w:r>
    </w:p>
    <w:p w:rsidRPr="00F63D22" w:rsidR="001061FB" w:rsidP="001061FB" w:rsidRDefault="001061FB" w14:paraId="664355AD" w14:textId="77777777">
      <w:pPr>
        <w:rPr>
          <w:lang w:val="es-ES_tradnl"/>
        </w:rPr>
      </w:pPr>
    </w:p>
    <w:p w:rsidRPr="00F63D22" w:rsidR="001061FB" w:rsidP="001061FB" w:rsidRDefault="001061FB" w14:paraId="1A965116" w14:textId="77777777">
      <w:pPr>
        <w:rPr>
          <w:lang w:val="es-ES_tradnl"/>
        </w:rPr>
      </w:pPr>
    </w:p>
    <w:p w:rsidRPr="00F63D22" w:rsidR="009F4572" w:rsidP="001061FB" w:rsidRDefault="009F4572" w14:paraId="7DF4E37C" w14:textId="77777777">
      <w:pPr>
        <w:rPr>
          <w:lang w:val="es-ES_tradnl"/>
        </w:rPr>
      </w:pPr>
    </w:p>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2538"/>
        <w:gridCol w:w="1747"/>
        <w:gridCol w:w="4209"/>
      </w:tblGrid>
      <w:tr w:rsidRPr="00F63D22" w:rsidR="0049326E" w:rsidTr="008F7E73" w14:paraId="4F968CF7" w14:textId="77777777">
        <w:tc>
          <w:tcPr>
            <w:tcW w:w="2603" w:type="dxa"/>
            <w:vAlign w:val="center"/>
          </w:tcPr>
          <w:p w:rsidRPr="00F63D22" w:rsidR="00F42A99" w:rsidP="008F7E73" w:rsidRDefault="00F42A99" w14:paraId="1EB64637" w14:textId="77777777">
            <w:pPr>
              <w:jc w:val="center"/>
              <w:rPr>
                <w:b/>
                <w:lang w:val="es-ES_tradnl"/>
              </w:rPr>
            </w:pPr>
            <w:r w:rsidRPr="00F63D22">
              <w:rPr>
                <w:b/>
                <w:lang w:val="es-ES_tradnl"/>
              </w:rPr>
              <w:t>Nombre del documento</w:t>
            </w:r>
          </w:p>
        </w:tc>
        <w:tc>
          <w:tcPr>
            <w:tcW w:w="1758" w:type="dxa"/>
            <w:vAlign w:val="center"/>
          </w:tcPr>
          <w:p w:rsidRPr="00F63D22" w:rsidR="00F42A99" w:rsidP="008F7E73" w:rsidRDefault="00F42A99" w14:paraId="3840610F" w14:textId="77777777">
            <w:pPr>
              <w:jc w:val="center"/>
              <w:rPr>
                <w:b/>
                <w:lang w:val="es-ES_tradnl"/>
              </w:rPr>
            </w:pPr>
            <w:r w:rsidRPr="00F63D22">
              <w:rPr>
                <w:b/>
                <w:lang w:val="es-ES_tradnl"/>
              </w:rPr>
              <w:t>Software de visualización (versión)</w:t>
            </w:r>
          </w:p>
        </w:tc>
        <w:tc>
          <w:tcPr>
            <w:tcW w:w="4359" w:type="dxa"/>
            <w:vAlign w:val="center"/>
          </w:tcPr>
          <w:p w:rsidRPr="00F63D22" w:rsidR="00F42A99" w:rsidP="008F7E73" w:rsidRDefault="00F42A99" w14:paraId="44EE15FA" w14:textId="77777777">
            <w:pPr>
              <w:jc w:val="center"/>
              <w:rPr>
                <w:b/>
                <w:lang w:val="es-ES_tradnl"/>
              </w:rPr>
            </w:pPr>
            <w:r w:rsidRPr="00F63D22">
              <w:rPr>
                <w:b/>
                <w:lang w:val="es-ES_tradnl"/>
              </w:rPr>
              <w:t>Descripción del documento</w:t>
            </w:r>
          </w:p>
        </w:tc>
      </w:tr>
      <w:tr w:rsidRPr="00F63D22" w:rsidR="0049326E" w:rsidTr="008F7E73" w14:paraId="44FB30F8" w14:textId="77777777">
        <w:tc>
          <w:tcPr>
            <w:tcW w:w="2603" w:type="dxa"/>
          </w:tcPr>
          <w:p w:rsidRPr="00F63D22" w:rsidR="00F42A99" w:rsidP="001061FB" w:rsidRDefault="00F42A99" w14:paraId="1DA6542E" w14:textId="77777777">
            <w:pPr>
              <w:rPr>
                <w:lang w:val="es-ES_tradnl"/>
              </w:rPr>
            </w:pPr>
          </w:p>
        </w:tc>
        <w:tc>
          <w:tcPr>
            <w:tcW w:w="1758" w:type="dxa"/>
          </w:tcPr>
          <w:p w:rsidRPr="00F63D22" w:rsidR="00F42A99" w:rsidP="001061FB" w:rsidRDefault="00F42A99" w14:paraId="3041E394" w14:textId="77777777">
            <w:pPr>
              <w:rPr>
                <w:lang w:val="es-ES_tradnl"/>
              </w:rPr>
            </w:pPr>
          </w:p>
        </w:tc>
        <w:tc>
          <w:tcPr>
            <w:tcW w:w="4359" w:type="dxa"/>
          </w:tcPr>
          <w:p w:rsidRPr="00F63D22" w:rsidR="00F42A99" w:rsidP="001061FB" w:rsidRDefault="00F42A99" w14:paraId="722B00AE" w14:textId="77777777">
            <w:pPr>
              <w:rPr>
                <w:lang w:val="es-ES_tradnl"/>
              </w:rPr>
            </w:pPr>
          </w:p>
        </w:tc>
      </w:tr>
      <w:tr w:rsidRPr="00F63D22" w:rsidR="0049326E" w:rsidTr="008F7E73" w14:paraId="42C6D796" w14:textId="77777777">
        <w:tc>
          <w:tcPr>
            <w:tcW w:w="2603" w:type="dxa"/>
          </w:tcPr>
          <w:p w:rsidRPr="00F63D22" w:rsidR="00F42A99" w:rsidP="001061FB" w:rsidRDefault="00F42A99" w14:paraId="6E1831B3" w14:textId="77777777">
            <w:pPr>
              <w:rPr>
                <w:lang w:val="es-ES_tradnl"/>
              </w:rPr>
            </w:pPr>
          </w:p>
        </w:tc>
        <w:tc>
          <w:tcPr>
            <w:tcW w:w="1758" w:type="dxa"/>
          </w:tcPr>
          <w:p w:rsidRPr="00F63D22" w:rsidR="00F42A99" w:rsidP="001061FB" w:rsidRDefault="00F42A99" w14:paraId="54E11D2A" w14:textId="77777777">
            <w:pPr>
              <w:rPr>
                <w:lang w:val="es-ES_tradnl"/>
              </w:rPr>
            </w:pPr>
          </w:p>
        </w:tc>
        <w:tc>
          <w:tcPr>
            <w:tcW w:w="4359" w:type="dxa"/>
          </w:tcPr>
          <w:p w:rsidRPr="00F63D22" w:rsidR="00F42A99" w:rsidP="001061FB" w:rsidRDefault="00F42A99" w14:paraId="31126E5D" w14:textId="77777777">
            <w:pPr>
              <w:rPr>
                <w:lang w:val="es-ES_tradnl"/>
              </w:rPr>
            </w:pPr>
          </w:p>
        </w:tc>
      </w:tr>
      <w:tr w:rsidRPr="00F63D22" w:rsidR="0049326E" w:rsidTr="008F7E73" w14:paraId="2DE403A5" w14:textId="77777777">
        <w:tc>
          <w:tcPr>
            <w:tcW w:w="2603" w:type="dxa"/>
          </w:tcPr>
          <w:p w:rsidRPr="00F63D22" w:rsidR="00F42A99" w:rsidP="001061FB" w:rsidRDefault="00F42A99" w14:paraId="62431CDC" w14:textId="77777777">
            <w:pPr>
              <w:rPr>
                <w:lang w:val="es-ES_tradnl"/>
              </w:rPr>
            </w:pPr>
          </w:p>
        </w:tc>
        <w:tc>
          <w:tcPr>
            <w:tcW w:w="1758" w:type="dxa"/>
          </w:tcPr>
          <w:p w:rsidRPr="00F63D22" w:rsidR="00F42A99" w:rsidP="001061FB" w:rsidRDefault="00F42A99" w14:paraId="49E398E2" w14:textId="77777777">
            <w:pPr>
              <w:rPr>
                <w:lang w:val="es-ES_tradnl"/>
              </w:rPr>
            </w:pPr>
          </w:p>
        </w:tc>
        <w:tc>
          <w:tcPr>
            <w:tcW w:w="4359" w:type="dxa"/>
          </w:tcPr>
          <w:p w:rsidRPr="00F63D22" w:rsidR="00F42A99" w:rsidP="001061FB" w:rsidRDefault="00F42A99" w14:paraId="16287F21" w14:textId="77777777">
            <w:pPr>
              <w:rPr>
                <w:lang w:val="es-ES_tradnl"/>
              </w:rPr>
            </w:pPr>
          </w:p>
        </w:tc>
      </w:tr>
      <w:tr w:rsidRPr="00F63D22" w:rsidR="0049326E" w:rsidTr="008F7E73" w14:paraId="5BE93A62" w14:textId="77777777">
        <w:tc>
          <w:tcPr>
            <w:tcW w:w="2603" w:type="dxa"/>
          </w:tcPr>
          <w:p w:rsidRPr="00F63D22" w:rsidR="00F42A99" w:rsidP="001061FB" w:rsidRDefault="00F42A99" w14:paraId="384BA73E" w14:textId="77777777">
            <w:pPr>
              <w:rPr>
                <w:lang w:val="es-ES_tradnl"/>
              </w:rPr>
            </w:pPr>
          </w:p>
        </w:tc>
        <w:tc>
          <w:tcPr>
            <w:tcW w:w="1758" w:type="dxa"/>
          </w:tcPr>
          <w:p w:rsidRPr="00F63D22" w:rsidR="00F42A99" w:rsidP="001061FB" w:rsidRDefault="00F42A99" w14:paraId="34B3F2EB" w14:textId="77777777">
            <w:pPr>
              <w:rPr>
                <w:lang w:val="es-ES_tradnl"/>
              </w:rPr>
            </w:pPr>
          </w:p>
        </w:tc>
        <w:tc>
          <w:tcPr>
            <w:tcW w:w="4359" w:type="dxa"/>
          </w:tcPr>
          <w:p w:rsidRPr="00F63D22" w:rsidR="00F42A99" w:rsidP="001061FB" w:rsidRDefault="00F42A99" w14:paraId="7D34F5C7" w14:textId="77777777">
            <w:pPr>
              <w:rPr>
                <w:lang w:val="es-ES_tradnl"/>
              </w:rPr>
            </w:pPr>
          </w:p>
        </w:tc>
      </w:tr>
      <w:tr w:rsidRPr="00F63D22" w:rsidR="0049326E" w:rsidTr="008F7E73" w14:paraId="0B4020A7" w14:textId="77777777">
        <w:tc>
          <w:tcPr>
            <w:tcW w:w="2603" w:type="dxa"/>
          </w:tcPr>
          <w:p w:rsidRPr="00F63D22" w:rsidR="00F42A99" w:rsidP="001061FB" w:rsidRDefault="00F42A99" w14:paraId="1D7B270A" w14:textId="77777777">
            <w:pPr>
              <w:rPr>
                <w:lang w:val="es-ES_tradnl"/>
              </w:rPr>
            </w:pPr>
          </w:p>
        </w:tc>
        <w:tc>
          <w:tcPr>
            <w:tcW w:w="1758" w:type="dxa"/>
          </w:tcPr>
          <w:p w:rsidRPr="00F63D22" w:rsidR="00F42A99" w:rsidP="001061FB" w:rsidRDefault="00F42A99" w14:paraId="4F904CB7" w14:textId="77777777">
            <w:pPr>
              <w:rPr>
                <w:lang w:val="es-ES_tradnl"/>
              </w:rPr>
            </w:pPr>
          </w:p>
        </w:tc>
        <w:tc>
          <w:tcPr>
            <w:tcW w:w="4359" w:type="dxa"/>
          </w:tcPr>
          <w:p w:rsidRPr="00F63D22" w:rsidR="00F42A99" w:rsidP="001061FB" w:rsidRDefault="00F42A99" w14:paraId="06971CD3" w14:textId="77777777">
            <w:pPr>
              <w:rPr>
                <w:lang w:val="es-ES_tradnl"/>
              </w:rPr>
            </w:pPr>
          </w:p>
        </w:tc>
      </w:tr>
      <w:tr w:rsidRPr="00F63D22" w:rsidR="0049326E" w:rsidTr="008F7E73" w14:paraId="2A1F701D" w14:textId="77777777">
        <w:tc>
          <w:tcPr>
            <w:tcW w:w="2603" w:type="dxa"/>
          </w:tcPr>
          <w:p w:rsidRPr="00F63D22" w:rsidR="00F42A99" w:rsidP="001061FB" w:rsidRDefault="00F42A99" w14:paraId="03EFCA41" w14:textId="77777777">
            <w:pPr>
              <w:rPr>
                <w:lang w:val="es-ES_tradnl"/>
              </w:rPr>
            </w:pPr>
          </w:p>
        </w:tc>
        <w:tc>
          <w:tcPr>
            <w:tcW w:w="1758" w:type="dxa"/>
          </w:tcPr>
          <w:p w:rsidRPr="00F63D22" w:rsidR="00F42A99" w:rsidP="001061FB" w:rsidRDefault="00F42A99" w14:paraId="5F96A722" w14:textId="77777777">
            <w:pPr>
              <w:rPr>
                <w:lang w:val="es-ES_tradnl"/>
              </w:rPr>
            </w:pPr>
          </w:p>
        </w:tc>
        <w:tc>
          <w:tcPr>
            <w:tcW w:w="4359" w:type="dxa"/>
          </w:tcPr>
          <w:p w:rsidRPr="00F63D22" w:rsidR="00F42A99" w:rsidP="001061FB" w:rsidRDefault="00F42A99" w14:paraId="5B95CD12" w14:textId="77777777">
            <w:pPr>
              <w:rPr>
                <w:lang w:val="es-ES_tradnl"/>
              </w:rPr>
            </w:pPr>
          </w:p>
        </w:tc>
      </w:tr>
      <w:tr w:rsidRPr="00F63D22" w:rsidR="0049326E" w:rsidTr="008F7E73" w14:paraId="5220BBB2" w14:textId="77777777">
        <w:tc>
          <w:tcPr>
            <w:tcW w:w="2603" w:type="dxa"/>
          </w:tcPr>
          <w:p w:rsidRPr="00F63D22" w:rsidR="00F42A99" w:rsidP="001061FB" w:rsidRDefault="00F42A99" w14:paraId="13CB595B" w14:textId="77777777">
            <w:pPr>
              <w:rPr>
                <w:lang w:val="es-ES_tradnl"/>
              </w:rPr>
            </w:pPr>
          </w:p>
        </w:tc>
        <w:tc>
          <w:tcPr>
            <w:tcW w:w="1758" w:type="dxa"/>
          </w:tcPr>
          <w:p w:rsidRPr="00F63D22" w:rsidR="00F42A99" w:rsidP="001061FB" w:rsidRDefault="00F42A99" w14:paraId="6D9C8D39" w14:textId="77777777">
            <w:pPr>
              <w:rPr>
                <w:lang w:val="es-ES_tradnl"/>
              </w:rPr>
            </w:pPr>
          </w:p>
        </w:tc>
        <w:tc>
          <w:tcPr>
            <w:tcW w:w="4359" w:type="dxa"/>
          </w:tcPr>
          <w:p w:rsidRPr="00F63D22" w:rsidR="00F42A99" w:rsidP="001061FB" w:rsidRDefault="00F42A99" w14:paraId="675E05EE" w14:textId="77777777">
            <w:pPr>
              <w:rPr>
                <w:lang w:val="es-ES_tradnl"/>
              </w:rPr>
            </w:pPr>
          </w:p>
        </w:tc>
      </w:tr>
    </w:tbl>
    <w:p w:rsidRPr="00F63D22" w:rsidR="00F42A99" w:rsidP="001061FB" w:rsidRDefault="00F42A99" w14:paraId="2FC17F8B" w14:textId="77777777">
      <w:pPr>
        <w:rPr>
          <w:lang w:val="es-ES_tradnl"/>
        </w:rPr>
      </w:pPr>
    </w:p>
    <w:sectPr w:rsidRPr="00F63D22" w:rsidR="00F42A99" w:rsidSect="00650F9D">
      <w:footerReference w:type="default" r:id="rId13"/>
      <w:pgSz w:w="11906" w:h="16838" w:orient="portrait"/>
      <w:pgMar w:top="1270"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50F9D" w:rsidRDefault="00650F9D" w14:paraId="6069F8D7" w14:textId="77777777">
      <w:r>
        <w:separator/>
      </w:r>
    </w:p>
  </w:endnote>
  <w:endnote w:type="continuationSeparator" w:id="0">
    <w:p w:rsidR="00650F9D" w:rsidRDefault="00650F9D" w14:paraId="231152B3" w14:textId="77777777">
      <w:r>
        <w:continuationSeparator/>
      </w:r>
    </w:p>
  </w:endnote>
  <w:endnote w:type="continuationNotice" w:id="1">
    <w:p w:rsidR="00650F9D" w:rsidRDefault="00650F9D" w14:paraId="590439B2"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F63D22" w:rsidRDefault="00F63D22" w14:paraId="045D412C" w14:textId="7C797BE6">
    <w:pPr>
      <w:pStyle w:val="Pdepxina"/>
      <w:tabs>
        <w:tab w:val="clear" w:pos="8504"/>
        <w:tab w:val="right" w:pos="8364"/>
      </w:tabs>
      <w:rPr>
        <w:i/>
      </w:rPr>
    </w:pPr>
    <w:r w:rsidRPr="00173FFA">
      <w:rPr>
        <w:i/>
      </w:rPr>
      <w:tab/>
    </w:r>
    <w:r w:rsidRPr="00173FFA">
      <w:rPr>
        <w:i/>
      </w:rPr>
      <w:tab/>
    </w:r>
    <w:r w:rsidRPr="00173FFA">
      <w:rPr>
        <w:i/>
      </w:rPr>
      <w:fldChar w:fldCharType="begin"/>
    </w:r>
    <w:r w:rsidRPr="00173FFA">
      <w:rPr>
        <w:i/>
      </w:rPr>
      <w:instrText xml:space="preserve"> TIME \@ "dd/MM/yyyy" </w:instrText>
    </w:r>
    <w:r w:rsidR="00344189">
      <w:rPr>
        <w:i/>
      </w:rPr>
      <w:fldChar w:fldCharType="separate"/>
    </w:r>
    <w:r w:rsidRPr="00173FFA">
      <w:rPr>
        <w:i/>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F63D22" w:rsidP="003036AA" w:rsidRDefault="00F63D22" w14:paraId="2304AF12" w14:textId="5B931320">
    <w:pPr>
      <w:pStyle w:val="Pdepx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344189">
      <w:rPr>
        <w:i/>
      </w:rPr>
      <w:fldChar w:fldCharType="separate"/>
    </w:r>
    <w:r w:rsidRPr="00173FFA">
      <w:rPr>
        <w:i/>
      </w:rPr>
      <w:fldChar w:fldCharType="end"/>
    </w:r>
    <w:r w:rsidRPr="00173FFA" w:rsidR="006B6897">
      <w:rPr>
        <w:b/>
        <w:lang w:val="es-ES"/>
      </w:rPr>
      <w:t xml:space="preserve"> </w:t>
    </w:r>
    <w:r w:rsidRPr="00173FFA" w:rsidR="006B6897">
      <w:rPr>
        <w:b/>
        <w:lang w:val="es-ES"/>
      </w:rPr>
      <w:tab/>
    </w:r>
    <w:r w:rsidRPr="00173FFA" w:rsidR="006B6897">
      <w:rPr>
        <w:b/>
        <w:lang w:val="es-ES"/>
      </w:rPr>
      <w:tab/>
    </w:r>
    <w:r w:rsidRPr="00173FFA" w:rsidR="00173FFA">
      <w:rPr>
        <w:b/>
        <w:lang w:val="es-ES"/>
      </w:rPr>
      <w:fldChar w:fldCharType="begin"/>
    </w:r>
    <w:r w:rsidRPr="00173FFA" w:rsidR="00173FFA">
      <w:rPr>
        <w:b/>
        <w:lang w:val="es-ES"/>
      </w:rPr>
      <w:instrText xml:space="preserve"> PAGE   \* MERGEFORMAT </w:instrText>
    </w:r>
    <w:r w:rsidRPr="00173FFA" w:rsidR="00173FFA">
      <w:rPr>
        <w:b/>
        <w:lang w:val="es-ES"/>
      </w:rPr>
      <w:fldChar w:fldCharType="separate"/>
    </w:r>
    <w:r w:rsidR="00BC4099">
      <w:rPr>
        <w:b/>
        <w:noProof/>
        <w:lang w:val="es-ES"/>
      </w:rPr>
      <w:t>i</w:t>
    </w:r>
    <w:r w:rsidRPr="00173FFA" w:rsidR="00173FFA">
      <w:rPr>
        <w:b/>
        <w:lang w:val="es-ES"/>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173FFA" w:rsidR="00173FFA" w:rsidP="003036AA" w:rsidRDefault="00173FFA" w14:paraId="64F5F71E" w14:textId="3451941C">
    <w:pPr>
      <w:pStyle w:val="Pdepxina"/>
      <w:tabs>
        <w:tab w:val="clear" w:pos="8504"/>
        <w:tab w:val="right" w:pos="8364"/>
      </w:tabs>
      <w:rPr>
        <w:i/>
        <w:lang w:val="es-ES"/>
      </w:rPr>
    </w:pPr>
    <w:r w:rsidRPr="00173FFA">
      <w:rPr>
        <w:i/>
      </w:rPr>
      <w:fldChar w:fldCharType="begin"/>
    </w:r>
    <w:r w:rsidRPr="00173FFA">
      <w:rPr>
        <w:i/>
        <w:lang w:val="es-ES_tradnl"/>
      </w:rPr>
      <w:instrText xml:space="preserve"> TIME \@ "dd/MM/yyyy" </w:instrText>
    </w:r>
    <w:r w:rsidR="00344189">
      <w:rPr>
        <w:i/>
      </w:rPr>
      <w:fldChar w:fldCharType="separate"/>
    </w:r>
    <w:r w:rsidRPr="00173FFA">
      <w:rPr>
        <w:i/>
      </w:rPr>
      <w:fldChar w:fldCharType="end"/>
    </w:r>
    <w:r w:rsidRPr="00173FFA">
      <w:rPr>
        <w:b/>
        <w:lang w:val="es-ES"/>
      </w:rPr>
      <w:t xml:space="preserve"> </w:t>
    </w:r>
    <w:r w:rsidRPr="00173FFA">
      <w:rPr>
        <w:b/>
        <w:lang w:val="es-ES"/>
      </w:rPr>
      <w:tab/>
    </w:r>
    <w:r w:rsidRPr="00173FFA">
      <w:rPr>
        <w:b/>
        <w:lang w:val="es-ES"/>
      </w:rPr>
      <w:tab/>
    </w:r>
    <w:r w:rsidRPr="00173FFA">
      <w:rPr>
        <w:b/>
        <w:lang w:val="es-ES"/>
      </w:rPr>
      <w:t xml:space="preserve">Página </w:t>
    </w:r>
    <w:r w:rsidRPr="00173FFA">
      <w:rPr>
        <w:b/>
        <w:lang w:val="es-ES"/>
      </w:rPr>
      <w:fldChar w:fldCharType="begin"/>
    </w:r>
    <w:r w:rsidRPr="00173FFA">
      <w:rPr>
        <w:b/>
        <w:lang w:val="es-ES"/>
      </w:rPr>
      <w:instrText xml:space="preserve"> PAGE   \* MERGEFORMAT </w:instrText>
    </w:r>
    <w:r w:rsidRPr="00173FFA">
      <w:rPr>
        <w:b/>
        <w:lang w:val="es-ES"/>
      </w:rPr>
      <w:fldChar w:fldCharType="separate"/>
    </w:r>
    <w:r w:rsidR="00BC4099">
      <w:rPr>
        <w:b/>
        <w:noProof/>
        <w:lang w:val="es-ES"/>
      </w:rPr>
      <w:t>3</w:t>
    </w:r>
    <w:r w:rsidRPr="00173FFA">
      <w:rPr>
        <w:b/>
        <w:lang w:val="es-ES"/>
      </w:rPr>
      <w:fldChar w:fldCharType="end"/>
    </w:r>
    <w:r w:rsidRPr="00173FFA">
      <w:rPr>
        <w:b/>
        <w:lang w:val="es-ES"/>
      </w:rPr>
      <w:t xml:space="preserve"> de </w:t>
    </w:r>
    <w:r w:rsidRPr="00173FFA">
      <w:rPr>
        <w:b/>
        <w:lang w:val="es-ES"/>
      </w:rPr>
      <w:fldChar w:fldCharType="begin"/>
    </w:r>
    <w:r w:rsidRPr="00173FFA">
      <w:rPr>
        <w:b/>
        <w:lang w:val="es-ES"/>
      </w:rPr>
      <w:instrText xml:space="preserve"> NUMPAGES  \* Arabic  \* MERGEFORMAT </w:instrText>
    </w:r>
    <w:r w:rsidRPr="00173FFA">
      <w:rPr>
        <w:b/>
        <w:lang w:val="es-ES"/>
      </w:rPr>
      <w:fldChar w:fldCharType="separate"/>
    </w:r>
    <w:r w:rsidR="00BC4099">
      <w:rPr>
        <w:b/>
        <w:noProof/>
        <w:lang w:val="es-ES"/>
      </w:rPr>
      <w:t>6</w:t>
    </w:r>
    <w:r w:rsidRPr="00173FFA">
      <w:rPr>
        <w:b/>
        <w:lang w:val="es-E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50F9D" w:rsidRDefault="00650F9D" w14:paraId="1AB7947B" w14:textId="77777777">
      <w:r>
        <w:separator/>
      </w:r>
    </w:p>
  </w:footnote>
  <w:footnote w:type="continuationSeparator" w:id="0">
    <w:p w:rsidR="00650F9D" w:rsidRDefault="00650F9D" w14:paraId="04E38CE7" w14:textId="77777777">
      <w:r>
        <w:continuationSeparator/>
      </w:r>
    </w:p>
  </w:footnote>
  <w:footnote w:type="continuationNotice" w:id="1">
    <w:p w:rsidR="00650F9D" w:rsidRDefault="00650F9D" w14:paraId="4C3D1782"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F512EB" w:rsidR="006B6897" w:rsidP="006B6897" w:rsidRDefault="006B6897" w14:paraId="01A85717" w14:textId="77777777">
    <w:pPr>
      <w:pStyle w:val="Pdepxina"/>
      <w:tabs>
        <w:tab w:val="clear" w:pos="8504"/>
        <w:tab w:val="right" w:pos="8364"/>
      </w:tabs>
      <w:rPr>
        <w:i/>
        <w:lang w:val="es-ES"/>
      </w:rPr>
    </w:pPr>
    <w:r w:rsidRPr="00F512EB">
      <w:rPr>
        <w:i/>
      </w:rPr>
      <w:tab/>
    </w:r>
    <w:r w:rsidRPr="00F512EB" w:rsidR="00F512EB">
      <w:rPr>
        <w:i/>
        <w:lang w:val="es-ES"/>
      </w:rPr>
      <w:t>CM. Definición de un Proceso de Control del Cambio</w:t>
    </w:r>
    <w:r w:rsidRPr="00F512EB">
      <w:rPr>
        <w:i/>
        <w:lang w:val="es-ES"/>
      </w:rPr>
      <w:tab/>
    </w:r>
  </w:p>
  <w:p w:rsidRPr="00F512EB" w:rsidR="00405635" w:rsidRDefault="00405635" w14:paraId="0A4F7224" w14:textId="77777777">
    <w:pPr>
      <w:pStyle w:val="Cabeceira"/>
      <w:rPr>
        <w:lang w:val="es-E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1E0" w:firstRow="1" w:lastRow="1" w:firstColumn="1" w:lastColumn="1" w:noHBand="0" w:noVBand="0"/>
    </w:tblPr>
    <w:tblGrid>
      <w:gridCol w:w="1384"/>
      <w:gridCol w:w="5528"/>
      <w:gridCol w:w="1808"/>
    </w:tblGrid>
    <w:tr w:rsidRPr="003036AA" w:rsidR="00F70832" w:rsidTr="00F70832" w14:paraId="0D01BF95" w14:textId="77777777">
      <w:trPr>
        <w:trHeight w:val="410"/>
      </w:trPr>
      <w:tc>
        <w:tcPr>
          <w:tcW w:w="1384" w:type="dxa"/>
          <w:vMerge w:val="restart"/>
        </w:tcPr>
        <w:p w:rsidRPr="00F63D22" w:rsidR="00F70832" w:rsidP="00C517EA" w:rsidRDefault="00F70832" w14:paraId="3C27DCA7" w14:textId="77777777">
          <w:pPr>
            <w:pStyle w:val="Cabeceira"/>
            <w:jc w:val="center"/>
            <w:rPr>
              <w:b/>
              <w:sz w:val="40"/>
              <w:szCs w:val="40"/>
              <w:lang w:val="es-ES"/>
            </w:rPr>
          </w:pPr>
          <w:r w:rsidRPr="00F63D22">
            <w:rPr>
              <w:b/>
              <w:sz w:val="40"/>
              <w:szCs w:val="40"/>
              <w:lang w:val="es-ES"/>
            </w:rPr>
            <w:t>ENSO</w:t>
          </w:r>
        </w:p>
        <w:p w:rsidRPr="00F63D22" w:rsidR="00F70832" w:rsidP="006B6897" w:rsidRDefault="00F70832" w14:paraId="7B799E81" w14:textId="77777777">
          <w:pPr>
            <w:pStyle w:val="Cabeceira"/>
            <w:jc w:val="center"/>
            <w:rPr>
              <w:sz w:val="16"/>
              <w:szCs w:val="16"/>
              <w:lang w:val="es-ES"/>
            </w:rPr>
          </w:pPr>
          <w:proofErr w:type="spellStart"/>
          <w:r>
            <w:rPr>
              <w:sz w:val="16"/>
              <w:szCs w:val="16"/>
              <w:lang w:val="es-ES"/>
            </w:rPr>
            <w:t>Gr</w:t>
          </w:r>
          <w:r w:rsidRPr="00F63D22">
            <w:rPr>
              <w:sz w:val="16"/>
              <w:szCs w:val="16"/>
              <w:lang w:val="es-ES"/>
            </w:rPr>
            <w:t>EI</w:t>
          </w:r>
          <w:proofErr w:type="spellEnd"/>
        </w:p>
      </w:tc>
      <w:tc>
        <w:tcPr>
          <w:tcW w:w="5528" w:type="dxa"/>
          <w:vAlign w:val="center"/>
        </w:tcPr>
        <w:p w:rsidRPr="00F512EB" w:rsidR="00F70832" w:rsidP="00C517EA" w:rsidRDefault="00F512EB" w14:paraId="53FAD22D" w14:textId="77777777">
          <w:pPr>
            <w:pStyle w:val="Cabeceira"/>
            <w:jc w:val="center"/>
            <w:rPr>
              <w:b/>
              <w:noProof/>
              <w:lang w:val="pt-BR"/>
            </w:rPr>
          </w:pPr>
          <w:r w:rsidRPr="00F512EB">
            <w:rPr>
              <w:i/>
              <w:lang w:val="es-ES"/>
            </w:rPr>
            <w:t>CM. Definición de un Proceso de Control del Cambio</w:t>
          </w:r>
        </w:p>
      </w:tc>
      <w:tc>
        <w:tcPr>
          <w:tcW w:w="1808" w:type="dxa"/>
          <w:vAlign w:val="center"/>
        </w:tcPr>
        <w:p w:rsidRPr="00F70832" w:rsidR="00F70832" w:rsidP="00F512EB" w:rsidRDefault="00F70832" w14:paraId="10FE0EA8" w14:textId="7CFA06FD">
          <w:pPr>
            <w:pStyle w:val="Cabeceira"/>
            <w:jc w:val="center"/>
            <w:rPr>
              <w:i/>
              <w:color w:val="FF0000"/>
              <w:lang w:val="es-ES"/>
            </w:rPr>
          </w:pPr>
          <w:proofErr w:type="spellStart"/>
          <w:r w:rsidRPr="00F70832">
            <w:rPr>
              <w:b/>
              <w:lang w:val="pt-BR"/>
            </w:rPr>
            <w:t>Grp</w:t>
          </w:r>
          <w:proofErr w:type="spellEnd"/>
          <w:r w:rsidRPr="00F70832">
            <w:rPr>
              <w:b/>
              <w:lang w:val="pt-BR"/>
            </w:rPr>
            <w:t>:</w:t>
          </w:r>
          <w:r w:rsidR="00F512EB">
            <w:rPr>
              <w:i/>
              <w:color w:val="FF0000"/>
              <w:lang w:val="es-ES"/>
            </w:rPr>
            <w:t xml:space="preserve"> </w:t>
          </w:r>
          <w:r w:rsidRPr="00206ED3" w:rsidR="00206ED3">
            <w:rPr>
              <w:i/>
              <w:color w:val="000000" w:themeColor="text1"/>
              <w:lang w:val="es-ES"/>
            </w:rPr>
            <w:t>4</w:t>
          </w:r>
        </w:p>
      </w:tc>
    </w:tr>
    <w:tr w:rsidRPr="003D156B" w:rsidR="006B6897" w:rsidTr="006B6897" w14:paraId="7CCE9FF6" w14:textId="77777777">
      <w:trPr>
        <w:trHeight w:val="273"/>
      </w:trPr>
      <w:tc>
        <w:tcPr>
          <w:tcW w:w="1384" w:type="dxa"/>
          <w:vMerge/>
        </w:tcPr>
        <w:p w:rsidRPr="003036AA" w:rsidR="006B6897" w:rsidP="00C517EA" w:rsidRDefault="006B6897" w14:paraId="450EA2D7" w14:textId="77777777">
          <w:pPr>
            <w:pStyle w:val="Cabeceira"/>
            <w:rPr>
              <w:lang w:val="pt-BR"/>
            </w:rPr>
          </w:pPr>
        </w:p>
      </w:tc>
      <w:tc>
        <w:tcPr>
          <w:tcW w:w="7336" w:type="dxa"/>
          <w:gridSpan w:val="2"/>
          <w:noWrap/>
          <w:vAlign w:val="center"/>
        </w:tcPr>
        <w:p w:rsidRPr="003D156B" w:rsidR="006B6897" w:rsidP="006B6897" w:rsidRDefault="006B6897" w14:paraId="23673EC2" w14:textId="243DEB56">
          <w:pPr>
            <w:pStyle w:val="Cabeceira"/>
            <w:jc w:val="center"/>
            <w:rPr>
              <w:b/>
              <w:lang w:val="es-ES"/>
            </w:rPr>
          </w:pPr>
          <w:r w:rsidRPr="003036AA">
            <w:rPr>
              <w:b/>
              <w:lang w:val="pt-BR"/>
            </w:rPr>
            <w:t>Doc</w:t>
          </w:r>
          <w:r w:rsidRPr="003D156B">
            <w:rPr>
              <w:b/>
              <w:lang w:val="pt-BR"/>
            </w:rPr>
            <w:t xml:space="preserve">.:  </w:t>
          </w:r>
          <w:r w:rsidRPr="003D156B" w:rsidR="003D156B">
            <w:rPr>
              <w:b/>
              <w:i/>
              <w:lang w:val="pt-BR"/>
            </w:rPr>
            <w:t>DP_ControldeCambios_</w:t>
          </w:r>
          <w:r w:rsidRPr="00A55BD4" w:rsidR="003D156B">
            <w:rPr>
              <w:b/>
              <w:i/>
              <w:color w:val="000000" w:themeColor="text1"/>
              <w:lang w:val="pt-BR"/>
            </w:rPr>
            <w:t>Grupo</w:t>
          </w:r>
          <w:r w:rsidRPr="00A55BD4" w:rsidR="00A55BD4">
            <w:rPr>
              <w:b/>
              <w:i/>
              <w:color w:val="000000" w:themeColor="text1"/>
              <w:lang w:val="pt-BR"/>
            </w:rPr>
            <w:t>4</w:t>
          </w:r>
          <w:r w:rsidRPr="00A55BD4" w:rsidR="003D156B">
            <w:rPr>
              <w:b/>
              <w:i/>
              <w:color w:val="000000" w:themeColor="text1"/>
              <w:lang w:val="pt-BR"/>
            </w:rPr>
            <w:t>-v1</w:t>
          </w:r>
        </w:p>
      </w:tc>
    </w:tr>
  </w:tbl>
  <w:p w:rsidRPr="003D156B" w:rsidR="00F63D22" w:rsidRDefault="00F63D22" w14:paraId="3DD355C9" w14:textId="77777777">
    <w:pPr>
      <w:pStyle w:val="Cabeceira"/>
      <w:rPr>
        <w:lang w:val="es-E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D5111"/>
    <w:multiLevelType w:val="hybridMultilevel"/>
    <w:tmpl w:val="FFFFFFFF"/>
    <w:lvl w:ilvl="0" w:tplc="CDFCF396">
      <w:start w:val="1"/>
      <w:numFmt w:val="bullet"/>
      <w:lvlText w:val=""/>
      <w:lvlJc w:val="left"/>
      <w:pPr>
        <w:ind w:left="720" w:hanging="360"/>
      </w:pPr>
      <w:rPr>
        <w:rFonts w:hint="default" w:ascii="Symbol" w:hAnsi="Symbol"/>
      </w:rPr>
    </w:lvl>
    <w:lvl w:ilvl="1" w:tplc="48BCDDB0">
      <w:start w:val="1"/>
      <w:numFmt w:val="bullet"/>
      <w:lvlText w:val="o"/>
      <w:lvlJc w:val="left"/>
      <w:pPr>
        <w:ind w:left="1440" w:hanging="360"/>
      </w:pPr>
      <w:rPr>
        <w:rFonts w:hint="default" w:ascii="Courier New" w:hAnsi="Courier New"/>
      </w:rPr>
    </w:lvl>
    <w:lvl w:ilvl="2" w:tplc="694A91F4">
      <w:start w:val="1"/>
      <w:numFmt w:val="bullet"/>
      <w:lvlText w:val=""/>
      <w:lvlJc w:val="left"/>
      <w:pPr>
        <w:ind w:left="2160" w:hanging="360"/>
      </w:pPr>
      <w:rPr>
        <w:rFonts w:hint="default" w:ascii="Wingdings" w:hAnsi="Wingdings"/>
      </w:rPr>
    </w:lvl>
    <w:lvl w:ilvl="3" w:tplc="C4B624B6">
      <w:start w:val="1"/>
      <w:numFmt w:val="bullet"/>
      <w:lvlText w:val=""/>
      <w:lvlJc w:val="left"/>
      <w:pPr>
        <w:ind w:left="2880" w:hanging="360"/>
      </w:pPr>
      <w:rPr>
        <w:rFonts w:hint="default" w:ascii="Symbol" w:hAnsi="Symbol"/>
      </w:rPr>
    </w:lvl>
    <w:lvl w:ilvl="4" w:tplc="D5662C22">
      <w:start w:val="1"/>
      <w:numFmt w:val="bullet"/>
      <w:lvlText w:val="o"/>
      <w:lvlJc w:val="left"/>
      <w:pPr>
        <w:ind w:left="3600" w:hanging="360"/>
      </w:pPr>
      <w:rPr>
        <w:rFonts w:hint="default" w:ascii="Courier New" w:hAnsi="Courier New"/>
      </w:rPr>
    </w:lvl>
    <w:lvl w:ilvl="5" w:tplc="9E1408DA">
      <w:start w:val="1"/>
      <w:numFmt w:val="bullet"/>
      <w:lvlText w:val=""/>
      <w:lvlJc w:val="left"/>
      <w:pPr>
        <w:ind w:left="4320" w:hanging="360"/>
      </w:pPr>
      <w:rPr>
        <w:rFonts w:hint="default" w:ascii="Wingdings" w:hAnsi="Wingdings"/>
      </w:rPr>
    </w:lvl>
    <w:lvl w:ilvl="6" w:tplc="009EE508">
      <w:start w:val="1"/>
      <w:numFmt w:val="bullet"/>
      <w:lvlText w:val=""/>
      <w:lvlJc w:val="left"/>
      <w:pPr>
        <w:ind w:left="5040" w:hanging="360"/>
      </w:pPr>
      <w:rPr>
        <w:rFonts w:hint="default" w:ascii="Symbol" w:hAnsi="Symbol"/>
      </w:rPr>
    </w:lvl>
    <w:lvl w:ilvl="7" w:tplc="F490F702">
      <w:start w:val="1"/>
      <w:numFmt w:val="bullet"/>
      <w:lvlText w:val="o"/>
      <w:lvlJc w:val="left"/>
      <w:pPr>
        <w:ind w:left="5760" w:hanging="360"/>
      </w:pPr>
      <w:rPr>
        <w:rFonts w:hint="default" w:ascii="Courier New" w:hAnsi="Courier New"/>
      </w:rPr>
    </w:lvl>
    <w:lvl w:ilvl="8" w:tplc="C0F89BC6">
      <w:start w:val="1"/>
      <w:numFmt w:val="bullet"/>
      <w:lvlText w:val=""/>
      <w:lvlJc w:val="left"/>
      <w:pPr>
        <w:ind w:left="6480" w:hanging="360"/>
      </w:pPr>
      <w:rPr>
        <w:rFonts w:hint="default" w:ascii="Wingdings" w:hAnsi="Wingdings"/>
      </w:rPr>
    </w:lvl>
  </w:abstractNum>
  <w:abstractNum w:abstractNumId="1" w15:restartNumberingAfterBreak="0">
    <w:nsid w:val="04AF21B9"/>
    <w:multiLevelType w:val="hybridMultilevel"/>
    <w:tmpl w:val="FFFFFFFF"/>
    <w:lvl w:ilvl="0" w:tplc="91D86E14">
      <w:start w:val="1"/>
      <w:numFmt w:val="upperLetter"/>
      <w:lvlText w:val="%1)"/>
      <w:lvlJc w:val="left"/>
      <w:pPr>
        <w:ind w:left="720" w:hanging="360"/>
      </w:pPr>
    </w:lvl>
    <w:lvl w:ilvl="1" w:tplc="61F6B176">
      <w:start w:val="1"/>
      <w:numFmt w:val="lowerLetter"/>
      <w:lvlText w:val="%2."/>
      <w:lvlJc w:val="left"/>
      <w:pPr>
        <w:ind w:left="1440" w:hanging="360"/>
      </w:pPr>
    </w:lvl>
    <w:lvl w:ilvl="2" w:tplc="8C285B98">
      <w:start w:val="1"/>
      <w:numFmt w:val="lowerRoman"/>
      <w:lvlText w:val="%3."/>
      <w:lvlJc w:val="right"/>
      <w:pPr>
        <w:ind w:left="2160" w:hanging="180"/>
      </w:pPr>
    </w:lvl>
    <w:lvl w:ilvl="3" w:tplc="48AA0DF8">
      <w:start w:val="1"/>
      <w:numFmt w:val="decimal"/>
      <w:lvlText w:val="%4."/>
      <w:lvlJc w:val="left"/>
      <w:pPr>
        <w:ind w:left="2880" w:hanging="360"/>
      </w:pPr>
    </w:lvl>
    <w:lvl w:ilvl="4" w:tplc="30CECED2">
      <w:start w:val="1"/>
      <w:numFmt w:val="lowerLetter"/>
      <w:lvlText w:val="%5."/>
      <w:lvlJc w:val="left"/>
      <w:pPr>
        <w:ind w:left="3600" w:hanging="360"/>
      </w:pPr>
    </w:lvl>
    <w:lvl w:ilvl="5" w:tplc="E3BC548C">
      <w:start w:val="1"/>
      <w:numFmt w:val="lowerRoman"/>
      <w:lvlText w:val="%6."/>
      <w:lvlJc w:val="right"/>
      <w:pPr>
        <w:ind w:left="4320" w:hanging="180"/>
      </w:pPr>
    </w:lvl>
    <w:lvl w:ilvl="6" w:tplc="F2006CE6">
      <w:start w:val="1"/>
      <w:numFmt w:val="decimal"/>
      <w:lvlText w:val="%7."/>
      <w:lvlJc w:val="left"/>
      <w:pPr>
        <w:ind w:left="5040" w:hanging="360"/>
      </w:pPr>
    </w:lvl>
    <w:lvl w:ilvl="7" w:tplc="44783ECE">
      <w:start w:val="1"/>
      <w:numFmt w:val="lowerLetter"/>
      <w:lvlText w:val="%8."/>
      <w:lvlJc w:val="left"/>
      <w:pPr>
        <w:ind w:left="5760" w:hanging="360"/>
      </w:pPr>
    </w:lvl>
    <w:lvl w:ilvl="8" w:tplc="CBEE0D82">
      <w:start w:val="1"/>
      <w:numFmt w:val="lowerRoman"/>
      <w:lvlText w:val="%9."/>
      <w:lvlJc w:val="right"/>
      <w:pPr>
        <w:ind w:left="6480" w:hanging="180"/>
      </w:pPr>
    </w:lvl>
  </w:abstractNum>
  <w:abstractNum w:abstractNumId="2" w15:restartNumberingAfterBreak="0">
    <w:nsid w:val="0611A06E"/>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CEBB1FE"/>
    <w:multiLevelType w:val="hybridMultilevel"/>
    <w:tmpl w:val="FFFFFFFF"/>
    <w:lvl w:ilvl="0" w:tplc="3E20A732">
      <w:start w:val="1"/>
      <w:numFmt w:val="lowerLetter"/>
      <w:lvlText w:val="%1)"/>
      <w:lvlJc w:val="left"/>
      <w:pPr>
        <w:ind w:left="720" w:hanging="360"/>
      </w:pPr>
    </w:lvl>
    <w:lvl w:ilvl="1" w:tplc="A4863E58">
      <w:start w:val="1"/>
      <w:numFmt w:val="lowerLetter"/>
      <w:lvlText w:val="%2."/>
      <w:lvlJc w:val="left"/>
      <w:pPr>
        <w:ind w:left="1440" w:hanging="360"/>
      </w:pPr>
    </w:lvl>
    <w:lvl w:ilvl="2" w:tplc="1D2441A8">
      <w:start w:val="1"/>
      <w:numFmt w:val="lowerRoman"/>
      <w:lvlText w:val="%3."/>
      <w:lvlJc w:val="right"/>
      <w:pPr>
        <w:ind w:left="2160" w:hanging="180"/>
      </w:pPr>
    </w:lvl>
    <w:lvl w:ilvl="3" w:tplc="41329B96">
      <w:start w:val="1"/>
      <w:numFmt w:val="decimal"/>
      <w:lvlText w:val="%4."/>
      <w:lvlJc w:val="left"/>
      <w:pPr>
        <w:ind w:left="2880" w:hanging="360"/>
      </w:pPr>
    </w:lvl>
    <w:lvl w:ilvl="4" w:tplc="70E47DEA">
      <w:start w:val="1"/>
      <w:numFmt w:val="lowerLetter"/>
      <w:lvlText w:val="%5."/>
      <w:lvlJc w:val="left"/>
      <w:pPr>
        <w:ind w:left="3600" w:hanging="360"/>
      </w:pPr>
    </w:lvl>
    <w:lvl w:ilvl="5" w:tplc="087E2576">
      <w:start w:val="1"/>
      <w:numFmt w:val="lowerRoman"/>
      <w:lvlText w:val="%6."/>
      <w:lvlJc w:val="right"/>
      <w:pPr>
        <w:ind w:left="4320" w:hanging="180"/>
      </w:pPr>
    </w:lvl>
    <w:lvl w:ilvl="6" w:tplc="8C3A0696">
      <w:start w:val="1"/>
      <w:numFmt w:val="decimal"/>
      <w:lvlText w:val="%7."/>
      <w:lvlJc w:val="left"/>
      <w:pPr>
        <w:ind w:left="5040" w:hanging="360"/>
      </w:pPr>
    </w:lvl>
    <w:lvl w:ilvl="7" w:tplc="263C1FA4">
      <w:start w:val="1"/>
      <w:numFmt w:val="lowerLetter"/>
      <w:lvlText w:val="%8."/>
      <w:lvlJc w:val="left"/>
      <w:pPr>
        <w:ind w:left="5760" w:hanging="360"/>
      </w:pPr>
    </w:lvl>
    <w:lvl w:ilvl="8" w:tplc="1B641532">
      <w:start w:val="1"/>
      <w:numFmt w:val="lowerRoman"/>
      <w:lvlText w:val="%9."/>
      <w:lvlJc w:val="right"/>
      <w:pPr>
        <w:ind w:left="6480" w:hanging="180"/>
      </w:pPr>
    </w:lvl>
  </w:abstractNum>
  <w:abstractNum w:abstractNumId="4" w15:restartNumberingAfterBreak="0">
    <w:nsid w:val="17861B80"/>
    <w:multiLevelType w:val="hybridMultilevel"/>
    <w:tmpl w:val="444465F6"/>
    <w:lvl w:ilvl="0" w:tplc="1C7AFB96">
      <w:start w:val="1"/>
      <w:numFmt w:val="bullet"/>
      <w:lvlText w:val="•"/>
      <w:lvlJc w:val="left"/>
      <w:pPr>
        <w:tabs>
          <w:tab w:val="num" w:pos="720"/>
        </w:tabs>
        <w:ind w:left="720" w:hanging="360"/>
      </w:pPr>
      <w:rPr>
        <w:rFonts w:hint="default" w:ascii="Arial" w:hAnsi="Arial"/>
      </w:rPr>
    </w:lvl>
    <w:lvl w:ilvl="1" w:tplc="5866B2FC" w:tentative="1">
      <w:start w:val="1"/>
      <w:numFmt w:val="bullet"/>
      <w:lvlText w:val="•"/>
      <w:lvlJc w:val="left"/>
      <w:pPr>
        <w:tabs>
          <w:tab w:val="num" w:pos="1440"/>
        </w:tabs>
        <w:ind w:left="1440" w:hanging="360"/>
      </w:pPr>
      <w:rPr>
        <w:rFonts w:hint="default" w:ascii="Arial" w:hAnsi="Arial"/>
      </w:rPr>
    </w:lvl>
    <w:lvl w:ilvl="2" w:tplc="F6384B8C">
      <w:start w:val="1"/>
      <w:numFmt w:val="bullet"/>
      <w:lvlText w:val="•"/>
      <w:lvlJc w:val="left"/>
      <w:pPr>
        <w:tabs>
          <w:tab w:val="num" w:pos="2160"/>
        </w:tabs>
        <w:ind w:left="2160" w:hanging="360"/>
      </w:pPr>
      <w:rPr>
        <w:rFonts w:hint="default" w:ascii="Arial" w:hAnsi="Arial"/>
      </w:rPr>
    </w:lvl>
    <w:lvl w:ilvl="3" w:tplc="88CEE7B8" w:tentative="1">
      <w:start w:val="1"/>
      <w:numFmt w:val="bullet"/>
      <w:lvlText w:val="•"/>
      <w:lvlJc w:val="left"/>
      <w:pPr>
        <w:tabs>
          <w:tab w:val="num" w:pos="2880"/>
        </w:tabs>
        <w:ind w:left="2880" w:hanging="360"/>
      </w:pPr>
      <w:rPr>
        <w:rFonts w:hint="default" w:ascii="Arial" w:hAnsi="Arial"/>
      </w:rPr>
    </w:lvl>
    <w:lvl w:ilvl="4" w:tplc="3DB230FA" w:tentative="1">
      <w:start w:val="1"/>
      <w:numFmt w:val="bullet"/>
      <w:lvlText w:val="•"/>
      <w:lvlJc w:val="left"/>
      <w:pPr>
        <w:tabs>
          <w:tab w:val="num" w:pos="3600"/>
        </w:tabs>
        <w:ind w:left="3600" w:hanging="360"/>
      </w:pPr>
      <w:rPr>
        <w:rFonts w:hint="default" w:ascii="Arial" w:hAnsi="Arial"/>
      </w:rPr>
    </w:lvl>
    <w:lvl w:ilvl="5" w:tplc="6BAE48F2" w:tentative="1">
      <w:start w:val="1"/>
      <w:numFmt w:val="bullet"/>
      <w:lvlText w:val="•"/>
      <w:lvlJc w:val="left"/>
      <w:pPr>
        <w:tabs>
          <w:tab w:val="num" w:pos="4320"/>
        </w:tabs>
        <w:ind w:left="4320" w:hanging="360"/>
      </w:pPr>
      <w:rPr>
        <w:rFonts w:hint="default" w:ascii="Arial" w:hAnsi="Arial"/>
      </w:rPr>
    </w:lvl>
    <w:lvl w:ilvl="6" w:tplc="0186B992" w:tentative="1">
      <w:start w:val="1"/>
      <w:numFmt w:val="bullet"/>
      <w:lvlText w:val="•"/>
      <w:lvlJc w:val="left"/>
      <w:pPr>
        <w:tabs>
          <w:tab w:val="num" w:pos="5040"/>
        </w:tabs>
        <w:ind w:left="5040" w:hanging="360"/>
      </w:pPr>
      <w:rPr>
        <w:rFonts w:hint="default" w:ascii="Arial" w:hAnsi="Arial"/>
      </w:rPr>
    </w:lvl>
    <w:lvl w:ilvl="7" w:tplc="891ED234" w:tentative="1">
      <w:start w:val="1"/>
      <w:numFmt w:val="bullet"/>
      <w:lvlText w:val="•"/>
      <w:lvlJc w:val="left"/>
      <w:pPr>
        <w:tabs>
          <w:tab w:val="num" w:pos="5760"/>
        </w:tabs>
        <w:ind w:left="5760" w:hanging="360"/>
      </w:pPr>
      <w:rPr>
        <w:rFonts w:hint="default" w:ascii="Arial" w:hAnsi="Arial"/>
      </w:rPr>
    </w:lvl>
    <w:lvl w:ilvl="8" w:tplc="906AC3D2" w:tentative="1">
      <w:start w:val="1"/>
      <w:numFmt w:val="bullet"/>
      <w:lvlText w:val="•"/>
      <w:lvlJc w:val="left"/>
      <w:pPr>
        <w:tabs>
          <w:tab w:val="num" w:pos="6480"/>
        </w:tabs>
        <w:ind w:left="6480" w:hanging="360"/>
      </w:pPr>
      <w:rPr>
        <w:rFonts w:hint="default" w:ascii="Arial" w:hAnsi="Arial"/>
      </w:rPr>
    </w:lvl>
  </w:abstractNum>
  <w:abstractNum w:abstractNumId="5" w15:restartNumberingAfterBreak="0">
    <w:nsid w:val="18FA618D"/>
    <w:multiLevelType w:val="hybridMultilevel"/>
    <w:tmpl w:val="52A4DDE6"/>
    <w:lvl w:ilvl="0" w:tplc="2C760D96">
      <w:start w:val="1"/>
      <w:numFmt w:val="bullet"/>
      <w:lvlText w:val=""/>
      <w:lvlJc w:val="left"/>
      <w:pPr>
        <w:tabs>
          <w:tab w:val="num" w:pos="720"/>
        </w:tabs>
        <w:ind w:left="720" w:hanging="360"/>
      </w:pPr>
      <w:rPr>
        <w:rFonts w:hint="default" w:ascii="Wingdings" w:hAnsi="Wingdings"/>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6" w15:restartNumberingAfterBreak="0">
    <w:nsid w:val="1A80FDD5"/>
    <w:multiLevelType w:val="hybridMultilevel"/>
    <w:tmpl w:val="FFFFFFFF"/>
    <w:lvl w:ilvl="0" w:tplc="8A92981C">
      <w:start w:val="1"/>
      <w:numFmt w:val="bullet"/>
      <w:lvlText w:val="-"/>
      <w:lvlJc w:val="left"/>
      <w:pPr>
        <w:ind w:left="720" w:hanging="360"/>
      </w:pPr>
      <w:rPr>
        <w:rFonts w:hint="default" w:ascii="Calibri" w:hAnsi="Calibri"/>
      </w:rPr>
    </w:lvl>
    <w:lvl w:ilvl="1" w:tplc="E312B8B6">
      <w:start w:val="1"/>
      <w:numFmt w:val="bullet"/>
      <w:lvlText w:val="o"/>
      <w:lvlJc w:val="left"/>
      <w:pPr>
        <w:ind w:left="1440" w:hanging="360"/>
      </w:pPr>
      <w:rPr>
        <w:rFonts w:hint="default" w:ascii="Courier New" w:hAnsi="Courier New"/>
      </w:rPr>
    </w:lvl>
    <w:lvl w:ilvl="2" w:tplc="B2201948">
      <w:start w:val="1"/>
      <w:numFmt w:val="bullet"/>
      <w:lvlText w:val=""/>
      <w:lvlJc w:val="left"/>
      <w:pPr>
        <w:ind w:left="2160" w:hanging="360"/>
      </w:pPr>
      <w:rPr>
        <w:rFonts w:hint="default" w:ascii="Wingdings" w:hAnsi="Wingdings"/>
      </w:rPr>
    </w:lvl>
    <w:lvl w:ilvl="3" w:tplc="236C58B2">
      <w:start w:val="1"/>
      <w:numFmt w:val="bullet"/>
      <w:lvlText w:val=""/>
      <w:lvlJc w:val="left"/>
      <w:pPr>
        <w:ind w:left="2880" w:hanging="360"/>
      </w:pPr>
      <w:rPr>
        <w:rFonts w:hint="default" w:ascii="Symbol" w:hAnsi="Symbol"/>
      </w:rPr>
    </w:lvl>
    <w:lvl w:ilvl="4" w:tplc="3C9EC26E">
      <w:start w:val="1"/>
      <w:numFmt w:val="bullet"/>
      <w:lvlText w:val="o"/>
      <w:lvlJc w:val="left"/>
      <w:pPr>
        <w:ind w:left="3600" w:hanging="360"/>
      </w:pPr>
      <w:rPr>
        <w:rFonts w:hint="default" w:ascii="Courier New" w:hAnsi="Courier New"/>
      </w:rPr>
    </w:lvl>
    <w:lvl w:ilvl="5" w:tplc="801C48F8">
      <w:start w:val="1"/>
      <w:numFmt w:val="bullet"/>
      <w:lvlText w:val=""/>
      <w:lvlJc w:val="left"/>
      <w:pPr>
        <w:ind w:left="4320" w:hanging="360"/>
      </w:pPr>
      <w:rPr>
        <w:rFonts w:hint="default" w:ascii="Wingdings" w:hAnsi="Wingdings"/>
      </w:rPr>
    </w:lvl>
    <w:lvl w:ilvl="6" w:tplc="CF884FEA">
      <w:start w:val="1"/>
      <w:numFmt w:val="bullet"/>
      <w:lvlText w:val=""/>
      <w:lvlJc w:val="left"/>
      <w:pPr>
        <w:ind w:left="5040" w:hanging="360"/>
      </w:pPr>
      <w:rPr>
        <w:rFonts w:hint="default" w:ascii="Symbol" w:hAnsi="Symbol"/>
      </w:rPr>
    </w:lvl>
    <w:lvl w:ilvl="7" w:tplc="4A8C52D0">
      <w:start w:val="1"/>
      <w:numFmt w:val="bullet"/>
      <w:lvlText w:val="o"/>
      <w:lvlJc w:val="left"/>
      <w:pPr>
        <w:ind w:left="5760" w:hanging="360"/>
      </w:pPr>
      <w:rPr>
        <w:rFonts w:hint="default" w:ascii="Courier New" w:hAnsi="Courier New"/>
      </w:rPr>
    </w:lvl>
    <w:lvl w:ilvl="8" w:tplc="580E8E7E">
      <w:start w:val="1"/>
      <w:numFmt w:val="bullet"/>
      <w:lvlText w:val=""/>
      <w:lvlJc w:val="left"/>
      <w:pPr>
        <w:ind w:left="6480" w:hanging="360"/>
      </w:pPr>
      <w:rPr>
        <w:rFonts w:hint="default" w:ascii="Wingdings" w:hAnsi="Wingdings"/>
      </w:rPr>
    </w:lvl>
  </w:abstractNum>
  <w:abstractNum w:abstractNumId="7" w15:restartNumberingAfterBreak="0">
    <w:nsid w:val="1CF46635"/>
    <w:multiLevelType w:val="hybridMultilevel"/>
    <w:tmpl w:val="BC942ED6"/>
    <w:lvl w:ilvl="0" w:tplc="D4624426">
      <w:start w:val="7"/>
      <w:numFmt w:val="bullet"/>
      <w:lvlText w:val="-"/>
      <w:lvlJc w:val="left"/>
      <w:pPr>
        <w:ind w:left="720" w:hanging="360"/>
      </w:pPr>
      <w:rPr>
        <w:rFonts w:hint="default" w:ascii="Aptos" w:hAnsi="Aptos" w:eastAsiaTheme="minorHAnsi" w:cstheme="minorBidi"/>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8" w15:restartNumberingAfterBreak="0">
    <w:nsid w:val="1F1B75EC"/>
    <w:multiLevelType w:val="hybridMultilevel"/>
    <w:tmpl w:val="3FB0B784"/>
    <w:lvl w:ilvl="0" w:tplc="96CED0EA">
      <w:numFmt w:val="bullet"/>
      <w:lvlText w:val="-"/>
      <w:lvlJc w:val="left"/>
      <w:pPr>
        <w:ind w:left="720" w:hanging="360"/>
      </w:pPr>
      <w:rPr>
        <w:rFonts w:hint="default" w:ascii="Times New Roman" w:hAnsi="Times New Roman" w:eastAsia="Times New Roman" w:cs="Times New Roman"/>
      </w:rPr>
    </w:lvl>
    <w:lvl w:ilvl="1" w:tplc="0C0A0003" w:tentative="1">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9" w15:restartNumberingAfterBreak="0">
    <w:nsid w:val="21AB1BFC"/>
    <w:multiLevelType w:val="hybridMultilevel"/>
    <w:tmpl w:val="FFFFFFFF"/>
    <w:lvl w:ilvl="0" w:tplc="BB7AD2B0">
      <w:start w:val="1"/>
      <w:numFmt w:val="upperLetter"/>
      <w:lvlText w:val="%1)"/>
      <w:lvlJc w:val="left"/>
      <w:pPr>
        <w:ind w:left="720" w:hanging="360"/>
      </w:pPr>
    </w:lvl>
    <w:lvl w:ilvl="1" w:tplc="30B88190">
      <w:start w:val="1"/>
      <w:numFmt w:val="lowerLetter"/>
      <w:lvlText w:val="%2."/>
      <w:lvlJc w:val="left"/>
      <w:pPr>
        <w:ind w:left="1440" w:hanging="360"/>
      </w:pPr>
    </w:lvl>
    <w:lvl w:ilvl="2" w:tplc="E0FE14EE">
      <w:start w:val="1"/>
      <w:numFmt w:val="lowerRoman"/>
      <w:lvlText w:val="%3."/>
      <w:lvlJc w:val="right"/>
      <w:pPr>
        <w:ind w:left="2160" w:hanging="180"/>
      </w:pPr>
    </w:lvl>
    <w:lvl w:ilvl="3" w:tplc="446E7FE0">
      <w:start w:val="1"/>
      <w:numFmt w:val="decimal"/>
      <w:lvlText w:val="%4."/>
      <w:lvlJc w:val="left"/>
      <w:pPr>
        <w:ind w:left="2880" w:hanging="360"/>
      </w:pPr>
    </w:lvl>
    <w:lvl w:ilvl="4" w:tplc="46523952">
      <w:start w:val="1"/>
      <w:numFmt w:val="lowerLetter"/>
      <w:lvlText w:val="%5."/>
      <w:lvlJc w:val="left"/>
      <w:pPr>
        <w:ind w:left="3600" w:hanging="360"/>
      </w:pPr>
    </w:lvl>
    <w:lvl w:ilvl="5" w:tplc="50E6DA44">
      <w:start w:val="1"/>
      <w:numFmt w:val="lowerRoman"/>
      <w:lvlText w:val="%6."/>
      <w:lvlJc w:val="right"/>
      <w:pPr>
        <w:ind w:left="4320" w:hanging="180"/>
      </w:pPr>
    </w:lvl>
    <w:lvl w:ilvl="6" w:tplc="FAB0D696">
      <w:start w:val="1"/>
      <w:numFmt w:val="decimal"/>
      <w:lvlText w:val="%7."/>
      <w:lvlJc w:val="left"/>
      <w:pPr>
        <w:ind w:left="5040" w:hanging="360"/>
      </w:pPr>
    </w:lvl>
    <w:lvl w:ilvl="7" w:tplc="B22CEBDA">
      <w:start w:val="1"/>
      <w:numFmt w:val="lowerLetter"/>
      <w:lvlText w:val="%8."/>
      <w:lvlJc w:val="left"/>
      <w:pPr>
        <w:ind w:left="5760" w:hanging="360"/>
      </w:pPr>
    </w:lvl>
    <w:lvl w:ilvl="8" w:tplc="D2000928">
      <w:start w:val="1"/>
      <w:numFmt w:val="lowerRoman"/>
      <w:lvlText w:val="%9."/>
      <w:lvlJc w:val="right"/>
      <w:pPr>
        <w:ind w:left="6480" w:hanging="180"/>
      </w:pPr>
    </w:lvl>
  </w:abstractNum>
  <w:abstractNum w:abstractNumId="10" w15:restartNumberingAfterBreak="0">
    <w:nsid w:val="279F06C4"/>
    <w:multiLevelType w:val="hybridMultilevel"/>
    <w:tmpl w:val="FFFFFFFF"/>
    <w:lvl w:ilvl="0" w:tplc="D74AF218">
      <w:start w:val="1"/>
      <w:numFmt w:val="lowerLetter"/>
      <w:lvlText w:val="%1)"/>
      <w:lvlJc w:val="left"/>
      <w:pPr>
        <w:ind w:left="720" w:hanging="360"/>
      </w:pPr>
    </w:lvl>
    <w:lvl w:ilvl="1" w:tplc="482665B4">
      <w:start w:val="1"/>
      <w:numFmt w:val="lowerLetter"/>
      <w:lvlText w:val="%2."/>
      <w:lvlJc w:val="left"/>
      <w:pPr>
        <w:ind w:left="1440" w:hanging="360"/>
      </w:pPr>
    </w:lvl>
    <w:lvl w:ilvl="2" w:tplc="0C7406EA">
      <w:start w:val="1"/>
      <w:numFmt w:val="lowerRoman"/>
      <w:lvlText w:val="%3."/>
      <w:lvlJc w:val="right"/>
      <w:pPr>
        <w:ind w:left="2160" w:hanging="180"/>
      </w:pPr>
    </w:lvl>
    <w:lvl w:ilvl="3" w:tplc="8002750A">
      <w:start w:val="1"/>
      <w:numFmt w:val="decimal"/>
      <w:lvlText w:val="%4."/>
      <w:lvlJc w:val="left"/>
      <w:pPr>
        <w:ind w:left="2880" w:hanging="360"/>
      </w:pPr>
    </w:lvl>
    <w:lvl w:ilvl="4" w:tplc="8F58BC56">
      <w:start w:val="1"/>
      <w:numFmt w:val="lowerLetter"/>
      <w:lvlText w:val="%5."/>
      <w:lvlJc w:val="left"/>
      <w:pPr>
        <w:ind w:left="3600" w:hanging="360"/>
      </w:pPr>
    </w:lvl>
    <w:lvl w:ilvl="5" w:tplc="A0186552">
      <w:start w:val="1"/>
      <w:numFmt w:val="lowerRoman"/>
      <w:lvlText w:val="%6."/>
      <w:lvlJc w:val="right"/>
      <w:pPr>
        <w:ind w:left="4320" w:hanging="180"/>
      </w:pPr>
    </w:lvl>
    <w:lvl w:ilvl="6" w:tplc="712049DC">
      <w:start w:val="1"/>
      <w:numFmt w:val="decimal"/>
      <w:lvlText w:val="%7."/>
      <w:lvlJc w:val="left"/>
      <w:pPr>
        <w:ind w:left="5040" w:hanging="360"/>
      </w:pPr>
    </w:lvl>
    <w:lvl w:ilvl="7" w:tplc="14C407C2">
      <w:start w:val="1"/>
      <w:numFmt w:val="lowerLetter"/>
      <w:lvlText w:val="%8."/>
      <w:lvlJc w:val="left"/>
      <w:pPr>
        <w:ind w:left="5760" w:hanging="360"/>
      </w:pPr>
    </w:lvl>
    <w:lvl w:ilvl="8" w:tplc="FB1C2D48">
      <w:start w:val="1"/>
      <w:numFmt w:val="lowerRoman"/>
      <w:lvlText w:val="%9."/>
      <w:lvlJc w:val="right"/>
      <w:pPr>
        <w:ind w:left="6480" w:hanging="180"/>
      </w:pPr>
    </w:lvl>
  </w:abstractNum>
  <w:abstractNum w:abstractNumId="11" w15:restartNumberingAfterBreak="0">
    <w:nsid w:val="27B87C54"/>
    <w:multiLevelType w:val="multilevel"/>
    <w:tmpl w:val="415248B0"/>
    <w:lvl w:ilvl="0">
      <w:start w:val="1"/>
      <w:numFmt w:val="decimal"/>
      <w:suff w:val="space"/>
      <w:lvlText w:val="%1. "/>
      <w:lvlJc w:val="left"/>
      <w:pPr>
        <w:ind w:left="680"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12" w15:restartNumberingAfterBreak="0">
    <w:nsid w:val="291743C1"/>
    <w:multiLevelType w:val="hybridMultilevel"/>
    <w:tmpl w:val="FFFFFFFF"/>
    <w:lvl w:ilvl="0" w:tplc="36C47114">
      <w:start w:val="1"/>
      <w:numFmt w:val="upperLetter"/>
      <w:lvlText w:val="%1)"/>
      <w:lvlJc w:val="left"/>
      <w:pPr>
        <w:ind w:left="720" w:hanging="360"/>
      </w:pPr>
    </w:lvl>
    <w:lvl w:ilvl="1" w:tplc="8FB21CFC">
      <w:start w:val="1"/>
      <w:numFmt w:val="lowerLetter"/>
      <w:lvlText w:val="%2."/>
      <w:lvlJc w:val="left"/>
      <w:pPr>
        <w:ind w:left="1440" w:hanging="360"/>
      </w:pPr>
    </w:lvl>
    <w:lvl w:ilvl="2" w:tplc="379CA7AC">
      <w:start w:val="1"/>
      <w:numFmt w:val="lowerRoman"/>
      <w:lvlText w:val="%3."/>
      <w:lvlJc w:val="right"/>
      <w:pPr>
        <w:ind w:left="2160" w:hanging="180"/>
      </w:pPr>
    </w:lvl>
    <w:lvl w:ilvl="3" w:tplc="EF145820">
      <w:start w:val="1"/>
      <w:numFmt w:val="decimal"/>
      <w:lvlText w:val="%4."/>
      <w:lvlJc w:val="left"/>
      <w:pPr>
        <w:ind w:left="2880" w:hanging="360"/>
      </w:pPr>
    </w:lvl>
    <w:lvl w:ilvl="4" w:tplc="3BBC2CD8">
      <w:start w:val="1"/>
      <w:numFmt w:val="lowerLetter"/>
      <w:lvlText w:val="%5."/>
      <w:lvlJc w:val="left"/>
      <w:pPr>
        <w:ind w:left="3600" w:hanging="360"/>
      </w:pPr>
    </w:lvl>
    <w:lvl w:ilvl="5" w:tplc="D368CFA2">
      <w:start w:val="1"/>
      <w:numFmt w:val="lowerRoman"/>
      <w:lvlText w:val="%6."/>
      <w:lvlJc w:val="right"/>
      <w:pPr>
        <w:ind w:left="4320" w:hanging="180"/>
      </w:pPr>
    </w:lvl>
    <w:lvl w:ilvl="6" w:tplc="2D7E8F5C">
      <w:start w:val="1"/>
      <w:numFmt w:val="decimal"/>
      <w:lvlText w:val="%7."/>
      <w:lvlJc w:val="left"/>
      <w:pPr>
        <w:ind w:left="5040" w:hanging="360"/>
      </w:pPr>
    </w:lvl>
    <w:lvl w:ilvl="7" w:tplc="2506DB60">
      <w:start w:val="1"/>
      <w:numFmt w:val="lowerLetter"/>
      <w:lvlText w:val="%8."/>
      <w:lvlJc w:val="left"/>
      <w:pPr>
        <w:ind w:left="5760" w:hanging="360"/>
      </w:pPr>
    </w:lvl>
    <w:lvl w:ilvl="8" w:tplc="9CC24604">
      <w:start w:val="1"/>
      <w:numFmt w:val="lowerRoman"/>
      <w:lvlText w:val="%9."/>
      <w:lvlJc w:val="right"/>
      <w:pPr>
        <w:ind w:left="6480" w:hanging="180"/>
      </w:pPr>
    </w:lvl>
  </w:abstractNum>
  <w:abstractNum w:abstractNumId="13" w15:restartNumberingAfterBreak="0">
    <w:nsid w:val="2947AC40"/>
    <w:multiLevelType w:val="hybridMultilevel"/>
    <w:tmpl w:val="FFFFFFFF"/>
    <w:lvl w:ilvl="0" w:tplc="8868761C">
      <w:start w:val="1"/>
      <w:numFmt w:val="lowerLetter"/>
      <w:lvlText w:val="%1."/>
      <w:lvlJc w:val="left"/>
      <w:pPr>
        <w:ind w:left="720" w:hanging="360"/>
      </w:pPr>
    </w:lvl>
    <w:lvl w:ilvl="1" w:tplc="97BA51F6">
      <w:start w:val="1"/>
      <w:numFmt w:val="lowerLetter"/>
      <w:lvlText w:val="%2."/>
      <w:lvlJc w:val="left"/>
      <w:pPr>
        <w:ind w:left="1440" w:hanging="360"/>
      </w:pPr>
    </w:lvl>
    <w:lvl w:ilvl="2" w:tplc="AC5A92FA">
      <w:start w:val="1"/>
      <w:numFmt w:val="lowerRoman"/>
      <w:lvlText w:val="%3."/>
      <w:lvlJc w:val="right"/>
      <w:pPr>
        <w:ind w:left="2160" w:hanging="180"/>
      </w:pPr>
    </w:lvl>
    <w:lvl w:ilvl="3" w:tplc="2F401770">
      <w:start w:val="1"/>
      <w:numFmt w:val="decimal"/>
      <w:lvlText w:val="%4."/>
      <w:lvlJc w:val="left"/>
      <w:pPr>
        <w:ind w:left="2880" w:hanging="360"/>
      </w:pPr>
    </w:lvl>
    <w:lvl w:ilvl="4" w:tplc="7DC0A30E">
      <w:start w:val="1"/>
      <w:numFmt w:val="lowerLetter"/>
      <w:lvlText w:val="%5."/>
      <w:lvlJc w:val="left"/>
      <w:pPr>
        <w:ind w:left="3600" w:hanging="360"/>
      </w:pPr>
    </w:lvl>
    <w:lvl w:ilvl="5" w:tplc="D932DF3E">
      <w:start w:val="1"/>
      <w:numFmt w:val="lowerRoman"/>
      <w:lvlText w:val="%6."/>
      <w:lvlJc w:val="right"/>
      <w:pPr>
        <w:ind w:left="4320" w:hanging="180"/>
      </w:pPr>
    </w:lvl>
    <w:lvl w:ilvl="6" w:tplc="EB745338">
      <w:start w:val="1"/>
      <w:numFmt w:val="decimal"/>
      <w:lvlText w:val="%7."/>
      <w:lvlJc w:val="left"/>
      <w:pPr>
        <w:ind w:left="5040" w:hanging="360"/>
      </w:pPr>
    </w:lvl>
    <w:lvl w:ilvl="7" w:tplc="1340BE52">
      <w:start w:val="1"/>
      <w:numFmt w:val="lowerLetter"/>
      <w:lvlText w:val="%8."/>
      <w:lvlJc w:val="left"/>
      <w:pPr>
        <w:ind w:left="5760" w:hanging="360"/>
      </w:pPr>
    </w:lvl>
    <w:lvl w:ilvl="8" w:tplc="F850AE6A">
      <w:start w:val="1"/>
      <w:numFmt w:val="lowerRoman"/>
      <w:lvlText w:val="%9."/>
      <w:lvlJc w:val="right"/>
      <w:pPr>
        <w:ind w:left="6480" w:hanging="180"/>
      </w:pPr>
    </w:lvl>
  </w:abstractNum>
  <w:abstractNum w:abstractNumId="14" w15:restartNumberingAfterBreak="0">
    <w:nsid w:val="2F3A7B97"/>
    <w:multiLevelType w:val="hybridMultilevel"/>
    <w:tmpl w:val="300CA4A2"/>
    <w:lvl w:ilvl="0" w:tplc="8324A194">
      <w:start w:val="1"/>
      <w:numFmt w:val="bullet"/>
      <w:lvlText w:val="–"/>
      <w:lvlJc w:val="left"/>
      <w:pPr>
        <w:tabs>
          <w:tab w:val="num" w:pos="720"/>
        </w:tabs>
        <w:ind w:left="720" w:hanging="360"/>
      </w:pPr>
      <w:rPr>
        <w:rFonts w:hint="default" w:ascii="Arial" w:hAnsi="Arial"/>
      </w:rPr>
    </w:lvl>
    <w:lvl w:ilvl="1" w:tplc="473AF2D6">
      <w:start w:val="1"/>
      <w:numFmt w:val="bullet"/>
      <w:lvlText w:val="–"/>
      <w:lvlJc w:val="left"/>
      <w:pPr>
        <w:tabs>
          <w:tab w:val="num" w:pos="1440"/>
        </w:tabs>
        <w:ind w:left="1440" w:hanging="360"/>
      </w:pPr>
      <w:rPr>
        <w:rFonts w:hint="default" w:ascii="Arial" w:hAnsi="Arial"/>
      </w:rPr>
    </w:lvl>
    <w:lvl w:ilvl="2" w:tplc="94FE82C0" w:tentative="1">
      <w:start w:val="1"/>
      <w:numFmt w:val="bullet"/>
      <w:lvlText w:val="–"/>
      <w:lvlJc w:val="left"/>
      <w:pPr>
        <w:tabs>
          <w:tab w:val="num" w:pos="2160"/>
        </w:tabs>
        <w:ind w:left="2160" w:hanging="360"/>
      </w:pPr>
      <w:rPr>
        <w:rFonts w:hint="default" w:ascii="Arial" w:hAnsi="Arial"/>
      </w:rPr>
    </w:lvl>
    <w:lvl w:ilvl="3" w:tplc="8FDC906C" w:tentative="1">
      <w:start w:val="1"/>
      <w:numFmt w:val="bullet"/>
      <w:lvlText w:val="–"/>
      <w:lvlJc w:val="left"/>
      <w:pPr>
        <w:tabs>
          <w:tab w:val="num" w:pos="2880"/>
        </w:tabs>
        <w:ind w:left="2880" w:hanging="360"/>
      </w:pPr>
      <w:rPr>
        <w:rFonts w:hint="default" w:ascii="Arial" w:hAnsi="Arial"/>
      </w:rPr>
    </w:lvl>
    <w:lvl w:ilvl="4" w:tplc="2B76BC9A" w:tentative="1">
      <w:start w:val="1"/>
      <w:numFmt w:val="bullet"/>
      <w:lvlText w:val="–"/>
      <w:lvlJc w:val="left"/>
      <w:pPr>
        <w:tabs>
          <w:tab w:val="num" w:pos="3600"/>
        </w:tabs>
        <w:ind w:left="3600" w:hanging="360"/>
      </w:pPr>
      <w:rPr>
        <w:rFonts w:hint="default" w:ascii="Arial" w:hAnsi="Arial"/>
      </w:rPr>
    </w:lvl>
    <w:lvl w:ilvl="5" w:tplc="15C0C334" w:tentative="1">
      <w:start w:val="1"/>
      <w:numFmt w:val="bullet"/>
      <w:lvlText w:val="–"/>
      <w:lvlJc w:val="left"/>
      <w:pPr>
        <w:tabs>
          <w:tab w:val="num" w:pos="4320"/>
        </w:tabs>
        <w:ind w:left="4320" w:hanging="360"/>
      </w:pPr>
      <w:rPr>
        <w:rFonts w:hint="default" w:ascii="Arial" w:hAnsi="Arial"/>
      </w:rPr>
    </w:lvl>
    <w:lvl w:ilvl="6" w:tplc="5EAC6954" w:tentative="1">
      <w:start w:val="1"/>
      <w:numFmt w:val="bullet"/>
      <w:lvlText w:val="–"/>
      <w:lvlJc w:val="left"/>
      <w:pPr>
        <w:tabs>
          <w:tab w:val="num" w:pos="5040"/>
        </w:tabs>
        <w:ind w:left="5040" w:hanging="360"/>
      </w:pPr>
      <w:rPr>
        <w:rFonts w:hint="default" w:ascii="Arial" w:hAnsi="Arial"/>
      </w:rPr>
    </w:lvl>
    <w:lvl w:ilvl="7" w:tplc="1526CFF0" w:tentative="1">
      <w:start w:val="1"/>
      <w:numFmt w:val="bullet"/>
      <w:lvlText w:val="–"/>
      <w:lvlJc w:val="left"/>
      <w:pPr>
        <w:tabs>
          <w:tab w:val="num" w:pos="5760"/>
        </w:tabs>
        <w:ind w:left="5760" w:hanging="360"/>
      </w:pPr>
      <w:rPr>
        <w:rFonts w:hint="default" w:ascii="Arial" w:hAnsi="Arial"/>
      </w:rPr>
    </w:lvl>
    <w:lvl w:ilvl="8" w:tplc="9EACBF6A" w:tentative="1">
      <w:start w:val="1"/>
      <w:numFmt w:val="bullet"/>
      <w:lvlText w:val="–"/>
      <w:lvlJc w:val="left"/>
      <w:pPr>
        <w:tabs>
          <w:tab w:val="num" w:pos="6480"/>
        </w:tabs>
        <w:ind w:left="6480" w:hanging="360"/>
      </w:pPr>
      <w:rPr>
        <w:rFonts w:hint="default" w:ascii="Arial" w:hAnsi="Arial"/>
      </w:rPr>
    </w:lvl>
  </w:abstractNum>
  <w:abstractNum w:abstractNumId="15" w15:restartNumberingAfterBreak="0">
    <w:nsid w:val="33EF0770"/>
    <w:multiLevelType w:val="hybridMultilevel"/>
    <w:tmpl w:val="2CD8C55A"/>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16" w15:restartNumberingAfterBreak="0">
    <w:nsid w:val="34A672FD"/>
    <w:multiLevelType w:val="hybridMultilevel"/>
    <w:tmpl w:val="4C5E1A2E"/>
    <w:lvl w:ilvl="0" w:tplc="0C0A0001">
      <w:start w:val="1"/>
      <w:numFmt w:val="bullet"/>
      <w:lvlText w:val=""/>
      <w:lvlJc w:val="left"/>
      <w:pPr>
        <w:tabs>
          <w:tab w:val="num" w:pos="360"/>
        </w:tabs>
        <w:ind w:left="360" w:hanging="360"/>
      </w:pPr>
      <w:rPr>
        <w:rFonts w:hint="default" w:ascii="Symbol" w:hAnsi="Symbol"/>
      </w:rPr>
    </w:lvl>
    <w:lvl w:ilvl="1" w:tplc="0C0A0003" w:tentative="1">
      <w:start w:val="1"/>
      <w:numFmt w:val="bullet"/>
      <w:lvlText w:val="o"/>
      <w:lvlJc w:val="left"/>
      <w:pPr>
        <w:tabs>
          <w:tab w:val="num" w:pos="1080"/>
        </w:tabs>
        <w:ind w:left="1080" w:hanging="360"/>
      </w:pPr>
      <w:rPr>
        <w:rFonts w:hint="default" w:ascii="Courier New" w:hAnsi="Courier New" w:cs="Courier New"/>
      </w:rPr>
    </w:lvl>
    <w:lvl w:ilvl="2" w:tplc="0C0A0005" w:tentative="1">
      <w:start w:val="1"/>
      <w:numFmt w:val="bullet"/>
      <w:lvlText w:val=""/>
      <w:lvlJc w:val="left"/>
      <w:pPr>
        <w:tabs>
          <w:tab w:val="num" w:pos="1800"/>
        </w:tabs>
        <w:ind w:left="1800" w:hanging="360"/>
      </w:pPr>
      <w:rPr>
        <w:rFonts w:hint="default" w:ascii="Wingdings" w:hAnsi="Wingdings"/>
      </w:rPr>
    </w:lvl>
    <w:lvl w:ilvl="3" w:tplc="0C0A0001" w:tentative="1">
      <w:start w:val="1"/>
      <w:numFmt w:val="bullet"/>
      <w:lvlText w:val=""/>
      <w:lvlJc w:val="left"/>
      <w:pPr>
        <w:tabs>
          <w:tab w:val="num" w:pos="2520"/>
        </w:tabs>
        <w:ind w:left="2520" w:hanging="360"/>
      </w:pPr>
      <w:rPr>
        <w:rFonts w:hint="default" w:ascii="Symbol" w:hAnsi="Symbol"/>
      </w:rPr>
    </w:lvl>
    <w:lvl w:ilvl="4" w:tplc="0C0A0003" w:tentative="1">
      <w:start w:val="1"/>
      <w:numFmt w:val="bullet"/>
      <w:lvlText w:val="o"/>
      <w:lvlJc w:val="left"/>
      <w:pPr>
        <w:tabs>
          <w:tab w:val="num" w:pos="3240"/>
        </w:tabs>
        <w:ind w:left="3240" w:hanging="360"/>
      </w:pPr>
      <w:rPr>
        <w:rFonts w:hint="default" w:ascii="Courier New" w:hAnsi="Courier New" w:cs="Courier New"/>
      </w:rPr>
    </w:lvl>
    <w:lvl w:ilvl="5" w:tplc="0C0A0005" w:tentative="1">
      <w:start w:val="1"/>
      <w:numFmt w:val="bullet"/>
      <w:lvlText w:val=""/>
      <w:lvlJc w:val="left"/>
      <w:pPr>
        <w:tabs>
          <w:tab w:val="num" w:pos="3960"/>
        </w:tabs>
        <w:ind w:left="3960" w:hanging="360"/>
      </w:pPr>
      <w:rPr>
        <w:rFonts w:hint="default" w:ascii="Wingdings" w:hAnsi="Wingdings"/>
      </w:rPr>
    </w:lvl>
    <w:lvl w:ilvl="6" w:tplc="0C0A0001" w:tentative="1">
      <w:start w:val="1"/>
      <w:numFmt w:val="bullet"/>
      <w:lvlText w:val=""/>
      <w:lvlJc w:val="left"/>
      <w:pPr>
        <w:tabs>
          <w:tab w:val="num" w:pos="4680"/>
        </w:tabs>
        <w:ind w:left="4680" w:hanging="360"/>
      </w:pPr>
      <w:rPr>
        <w:rFonts w:hint="default" w:ascii="Symbol" w:hAnsi="Symbol"/>
      </w:rPr>
    </w:lvl>
    <w:lvl w:ilvl="7" w:tplc="0C0A0003" w:tentative="1">
      <w:start w:val="1"/>
      <w:numFmt w:val="bullet"/>
      <w:lvlText w:val="o"/>
      <w:lvlJc w:val="left"/>
      <w:pPr>
        <w:tabs>
          <w:tab w:val="num" w:pos="5400"/>
        </w:tabs>
        <w:ind w:left="5400" w:hanging="360"/>
      </w:pPr>
      <w:rPr>
        <w:rFonts w:hint="default" w:ascii="Courier New" w:hAnsi="Courier New" w:cs="Courier New"/>
      </w:rPr>
    </w:lvl>
    <w:lvl w:ilvl="8" w:tplc="0C0A0005" w:tentative="1">
      <w:start w:val="1"/>
      <w:numFmt w:val="bullet"/>
      <w:lvlText w:val=""/>
      <w:lvlJc w:val="left"/>
      <w:pPr>
        <w:tabs>
          <w:tab w:val="num" w:pos="6120"/>
        </w:tabs>
        <w:ind w:left="6120" w:hanging="360"/>
      </w:pPr>
      <w:rPr>
        <w:rFonts w:hint="default" w:ascii="Wingdings" w:hAnsi="Wingdings"/>
      </w:rPr>
    </w:lvl>
  </w:abstractNum>
  <w:abstractNum w:abstractNumId="17" w15:restartNumberingAfterBreak="0">
    <w:nsid w:val="356A01A9"/>
    <w:multiLevelType w:val="hybridMultilevel"/>
    <w:tmpl w:val="FFFFFFFF"/>
    <w:lvl w:ilvl="0" w:tplc="E5BE3506">
      <w:start w:val="1"/>
      <w:numFmt w:val="upperLetter"/>
      <w:lvlText w:val="%1)"/>
      <w:lvlJc w:val="left"/>
      <w:pPr>
        <w:ind w:left="720" w:hanging="360"/>
      </w:pPr>
    </w:lvl>
    <w:lvl w:ilvl="1" w:tplc="7EB45318">
      <w:start w:val="1"/>
      <w:numFmt w:val="lowerLetter"/>
      <w:lvlText w:val="%2."/>
      <w:lvlJc w:val="left"/>
      <w:pPr>
        <w:ind w:left="1440" w:hanging="360"/>
      </w:pPr>
    </w:lvl>
    <w:lvl w:ilvl="2" w:tplc="3EA4855C">
      <w:start w:val="1"/>
      <w:numFmt w:val="lowerRoman"/>
      <w:lvlText w:val="%3."/>
      <w:lvlJc w:val="right"/>
      <w:pPr>
        <w:ind w:left="2160" w:hanging="180"/>
      </w:pPr>
    </w:lvl>
    <w:lvl w:ilvl="3" w:tplc="BC245A7C">
      <w:start w:val="1"/>
      <w:numFmt w:val="decimal"/>
      <w:lvlText w:val="%4."/>
      <w:lvlJc w:val="left"/>
      <w:pPr>
        <w:ind w:left="2880" w:hanging="360"/>
      </w:pPr>
    </w:lvl>
    <w:lvl w:ilvl="4" w:tplc="D7F09384">
      <w:start w:val="1"/>
      <w:numFmt w:val="lowerLetter"/>
      <w:lvlText w:val="%5."/>
      <w:lvlJc w:val="left"/>
      <w:pPr>
        <w:ind w:left="3600" w:hanging="360"/>
      </w:pPr>
    </w:lvl>
    <w:lvl w:ilvl="5" w:tplc="954E5788">
      <w:start w:val="1"/>
      <w:numFmt w:val="lowerRoman"/>
      <w:lvlText w:val="%6."/>
      <w:lvlJc w:val="right"/>
      <w:pPr>
        <w:ind w:left="4320" w:hanging="180"/>
      </w:pPr>
    </w:lvl>
    <w:lvl w:ilvl="6" w:tplc="842068A0">
      <w:start w:val="1"/>
      <w:numFmt w:val="decimal"/>
      <w:lvlText w:val="%7."/>
      <w:lvlJc w:val="left"/>
      <w:pPr>
        <w:ind w:left="5040" w:hanging="360"/>
      </w:pPr>
    </w:lvl>
    <w:lvl w:ilvl="7" w:tplc="5C58FA26">
      <w:start w:val="1"/>
      <w:numFmt w:val="lowerLetter"/>
      <w:lvlText w:val="%8."/>
      <w:lvlJc w:val="left"/>
      <w:pPr>
        <w:ind w:left="5760" w:hanging="360"/>
      </w:pPr>
    </w:lvl>
    <w:lvl w:ilvl="8" w:tplc="333606D2">
      <w:start w:val="1"/>
      <w:numFmt w:val="lowerRoman"/>
      <w:lvlText w:val="%9."/>
      <w:lvlJc w:val="right"/>
      <w:pPr>
        <w:ind w:left="6480" w:hanging="180"/>
      </w:pPr>
    </w:lvl>
  </w:abstractNum>
  <w:abstractNum w:abstractNumId="18" w15:restartNumberingAfterBreak="0">
    <w:nsid w:val="3BC7080D"/>
    <w:multiLevelType w:val="multilevel"/>
    <w:tmpl w:val="A0E61768"/>
    <w:lvl w:ilvl="0">
      <w:start w:val="1"/>
      <w:numFmt w:val="bullet"/>
      <w:lvlText w:val=""/>
      <w:lvlJc w:val="left"/>
      <w:pPr>
        <w:tabs>
          <w:tab w:val="num" w:pos="720"/>
        </w:tabs>
        <w:ind w:left="720" w:hanging="360"/>
      </w:pPr>
      <w:rPr>
        <w:rFonts w:hint="default" w:ascii="Symbol" w:hAnsi="Symbol"/>
      </w:rPr>
    </w:lvl>
    <w:lvl w:ilvl="1">
      <w:start w:val="1"/>
      <w:numFmt w:val="bullet"/>
      <w:lvlText w:val="o"/>
      <w:lvlJc w:val="left"/>
      <w:pPr>
        <w:tabs>
          <w:tab w:val="num" w:pos="1440"/>
        </w:tabs>
        <w:ind w:left="1440" w:hanging="360"/>
      </w:pPr>
      <w:rPr>
        <w:rFonts w:hint="default" w:ascii="Courier New" w:hAnsi="Courier New" w:cs="Courier New"/>
      </w:rPr>
    </w:lvl>
    <w:lvl w:ilvl="2">
      <w:start w:val="1"/>
      <w:numFmt w:val="bullet"/>
      <w:lvlText w:val=""/>
      <w:lvlJc w:val="left"/>
      <w:pPr>
        <w:tabs>
          <w:tab w:val="num" w:pos="2160"/>
        </w:tabs>
        <w:ind w:left="2160" w:hanging="360"/>
      </w:pPr>
      <w:rPr>
        <w:rFonts w:hint="default" w:ascii="Wingdings" w:hAnsi="Wingdings"/>
      </w:rPr>
    </w:lvl>
    <w:lvl w:ilvl="3">
      <w:start w:val="1"/>
      <w:numFmt w:val="bullet"/>
      <w:lvlText w:val=""/>
      <w:lvlJc w:val="left"/>
      <w:pPr>
        <w:tabs>
          <w:tab w:val="num" w:pos="2880"/>
        </w:tabs>
        <w:ind w:left="2880" w:hanging="360"/>
      </w:pPr>
      <w:rPr>
        <w:rFonts w:hint="default" w:ascii="Symbol" w:hAnsi="Symbol"/>
      </w:rPr>
    </w:lvl>
    <w:lvl w:ilvl="4">
      <w:start w:val="1"/>
      <w:numFmt w:val="bullet"/>
      <w:lvlText w:val="o"/>
      <w:lvlJc w:val="left"/>
      <w:pPr>
        <w:tabs>
          <w:tab w:val="num" w:pos="3600"/>
        </w:tabs>
        <w:ind w:left="3600" w:hanging="360"/>
      </w:pPr>
      <w:rPr>
        <w:rFonts w:hint="default" w:ascii="Courier New" w:hAnsi="Courier New" w:cs="Courier New"/>
      </w:rPr>
    </w:lvl>
    <w:lvl w:ilvl="5">
      <w:start w:val="1"/>
      <w:numFmt w:val="bullet"/>
      <w:lvlText w:val=""/>
      <w:lvlJc w:val="left"/>
      <w:pPr>
        <w:tabs>
          <w:tab w:val="num" w:pos="4320"/>
        </w:tabs>
        <w:ind w:left="4320" w:hanging="360"/>
      </w:pPr>
      <w:rPr>
        <w:rFonts w:hint="default" w:ascii="Wingdings" w:hAnsi="Wingdings"/>
      </w:rPr>
    </w:lvl>
    <w:lvl w:ilvl="6">
      <w:start w:val="1"/>
      <w:numFmt w:val="bullet"/>
      <w:lvlText w:val=""/>
      <w:lvlJc w:val="left"/>
      <w:pPr>
        <w:tabs>
          <w:tab w:val="num" w:pos="5040"/>
        </w:tabs>
        <w:ind w:left="5040" w:hanging="360"/>
      </w:pPr>
      <w:rPr>
        <w:rFonts w:hint="default" w:ascii="Symbol" w:hAnsi="Symbol"/>
      </w:rPr>
    </w:lvl>
    <w:lvl w:ilvl="7">
      <w:start w:val="1"/>
      <w:numFmt w:val="bullet"/>
      <w:lvlText w:val="o"/>
      <w:lvlJc w:val="left"/>
      <w:pPr>
        <w:tabs>
          <w:tab w:val="num" w:pos="5760"/>
        </w:tabs>
        <w:ind w:left="5760" w:hanging="360"/>
      </w:pPr>
      <w:rPr>
        <w:rFonts w:hint="default" w:ascii="Courier New" w:hAnsi="Courier New" w:cs="Courier New"/>
      </w:rPr>
    </w:lvl>
    <w:lvl w:ilvl="8">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3BFDB599"/>
    <w:multiLevelType w:val="hybridMultilevel"/>
    <w:tmpl w:val="FFFFFFFF"/>
    <w:lvl w:ilvl="0" w:tplc="238C209E">
      <w:start w:val="1"/>
      <w:numFmt w:val="decimal"/>
      <w:lvlText w:val="%1)"/>
      <w:lvlJc w:val="left"/>
      <w:pPr>
        <w:ind w:left="720" w:hanging="360"/>
      </w:pPr>
    </w:lvl>
    <w:lvl w:ilvl="1" w:tplc="A65EE016">
      <w:start w:val="1"/>
      <w:numFmt w:val="lowerLetter"/>
      <w:lvlText w:val="%2."/>
      <w:lvlJc w:val="left"/>
      <w:pPr>
        <w:ind w:left="1440" w:hanging="360"/>
      </w:pPr>
    </w:lvl>
    <w:lvl w:ilvl="2" w:tplc="58FAF2E2">
      <w:start w:val="1"/>
      <w:numFmt w:val="lowerRoman"/>
      <w:lvlText w:val="%3."/>
      <w:lvlJc w:val="right"/>
      <w:pPr>
        <w:ind w:left="2160" w:hanging="180"/>
      </w:pPr>
    </w:lvl>
    <w:lvl w:ilvl="3" w:tplc="8578EB3A">
      <w:start w:val="1"/>
      <w:numFmt w:val="decimal"/>
      <w:lvlText w:val="%4."/>
      <w:lvlJc w:val="left"/>
      <w:pPr>
        <w:ind w:left="2880" w:hanging="360"/>
      </w:pPr>
    </w:lvl>
    <w:lvl w:ilvl="4" w:tplc="B98CC204">
      <w:start w:val="1"/>
      <w:numFmt w:val="lowerLetter"/>
      <w:lvlText w:val="%5."/>
      <w:lvlJc w:val="left"/>
      <w:pPr>
        <w:ind w:left="3600" w:hanging="360"/>
      </w:pPr>
    </w:lvl>
    <w:lvl w:ilvl="5" w:tplc="C9925BD4">
      <w:start w:val="1"/>
      <w:numFmt w:val="lowerRoman"/>
      <w:lvlText w:val="%6."/>
      <w:lvlJc w:val="right"/>
      <w:pPr>
        <w:ind w:left="4320" w:hanging="180"/>
      </w:pPr>
    </w:lvl>
    <w:lvl w:ilvl="6" w:tplc="6206E21E">
      <w:start w:val="1"/>
      <w:numFmt w:val="decimal"/>
      <w:lvlText w:val="%7."/>
      <w:lvlJc w:val="left"/>
      <w:pPr>
        <w:ind w:left="5040" w:hanging="360"/>
      </w:pPr>
    </w:lvl>
    <w:lvl w:ilvl="7" w:tplc="49EC7BA2">
      <w:start w:val="1"/>
      <w:numFmt w:val="lowerLetter"/>
      <w:lvlText w:val="%8."/>
      <w:lvlJc w:val="left"/>
      <w:pPr>
        <w:ind w:left="5760" w:hanging="360"/>
      </w:pPr>
    </w:lvl>
    <w:lvl w:ilvl="8" w:tplc="8870BAD4">
      <w:start w:val="1"/>
      <w:numFmt w:val="lowerRoman"/>
      <w:lvlText w:val="%9."/>
      <w:lvlJc w:val="right"/>
      <w:pPr>
        <w:ind w:left="6480" w:hanging="180"/>
      </w:pPr>
    </w:lvl>
  </w:abstractNum>
  <w:abstractNum w:abstractNumId="20" w15:restartNumberingAfterBreak="0">
    <w:nsid w:val="40CE6DE2"/>
    <w:multiLevelType w:val="hybridMultilevel"/>
    <w:tmpl w:val="D4544792"/>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2C760D96">
      <w:start w:val="1"/>
      <w:numFmt w:val="bullet"/>
      <w:lvlText w:val=""/>
      <w:lvlJc w:val="left"/>
      <w:pPr>
        <w:tabs>
          <w:tab w:val="num" w:pos="2880"/>
        </w:tabs>
        <w:ind w:left="2880" w:hanging="360"/>
      </w:pPr>
      <w:rPr>
        <w:rFonts w:hint="default" w:ascii="Wingdings" w:hAnsi="Wingdings"/>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21" w15:restartNumberingAfterBreak="0">
    <w:nsid w:val="436C6545"/>
    <w:multiLevelType w:val="hybridMultilevel"/>
    <w:tmpl w:val="FFFFFFFF"/>
    <w:lvl w:ilvl="0" w:tplc="ACE68248">
      <w:start w:val="1"/>
      <w:numFmt w:val="lowerLetter"/>
      <w:lvlText w:val="%1)"/>
      <w:lvlJc w:val="left"/>
      <w:pPr>
        <w:ind w:left="720" w:hanging="360"/>
      </w:pPr>
    </w:lvl>
    <w:lvl w:ilvl="1" w:tplc="A7B0A778">
      <w:start w:val="1"/>
      <w:numFmt w:val="lowerLetter"/>
      <w:lvlText w:val="%2."/>
      <w:lvlJc w:val="left"/>
      <w:pPr>
        <w:ind w:left="1440" w:hanging="360"/>
      </w:pPr>
    </w:lvl>
    <w:lvl w:ilvl="2" w:tplc="3FD40330">
      <w:start w:val="1"/>
      <w:numFmt w:val="lowerRoman"/>
      <w:lvlText w:val="%3."/>
      <w:lvlJc w:val="right"/>
      <w:pPr>
        <w:ind w:left="2160" w:hanging="180"/>
      </w:pPr>
    </w:lvl>
    <w:lvl w:ilvl="3" w:tplc="9B408EF8">
      <w:start w:val="1"/>
      <w:numFmt w:val="decimal"/>
      <w:lvlText w:val="%4."/>
      <w:lvlJc w:val="left"/>
      <w:pPr>
        <w:ind w:left="2880" w:hanging="360"/>
      </w:pPr>
    </w:lvl>
    <w:lvl w:ilvl="4" w:tplc="6964ACE2">
      <w:start w:val="1"/>
      <w:numFmt w:val="lowerLetter"/>
      <w:lvlText w:val="%5."/>
      <w:lvlJc w:val="left"/>
      <w:pPr>
        <w:ind w:left="3600" w:hanging="360"/>
      </w:pPr>
    </w:lvl>
    <w:lvl w:ilvl="5" w:tplc="DE08692A">
      <w:start w:val="1"/>
      <w:numFmt w:val="lowerRoman"/>
      <w:lvlText w:val="%6."/>
      <w:lvlJc w:val="right"/>
      <w:pPr>
        <w:ind w:left="4320" w:hanging="180"/>
      </w:pPr>
    </w:lvl>
    <w:lvl w:ilvl="6" w:tplc="FA4E3DD4">
      <w:start w:val="1"/>
      <w:numFmt w:val="decimal"/>
      <w:lvlText w:val="%7."/>
      <w:lvlJc w:val="left"/>
      <w:pPr>
        <w:ind w:left="5040" w:hanging="360"/>
      </w:pPr>
    </w:lvl>
    <w:lvl w:ilvl="7" w:tplc="3A8EBCEA">
      <w:start w:val="1"/>
      <w:numFmt w:val="lowerLetter"/>
      <w:lvlText w:val="%8."/>
      <w:lvlJc w:val="left"/>
      <w:pPr>
        <w:ind w:left="5760" w:hanging="360"/>
      </w:pPr>
    </w:lvl>
    <w:lvl w:ilvl="8" w:tplc="0902051A">
      <w:start w:val="1"/>
      <w:numFmt w:val="lowerRoman"/>
      <w:lvlText w:val="%9."/>
      <w:lvlJc w:val="right"/>
      <w:pPr>
        <w:ind w:left="6480" w:hanging="180"/>
      </w:pPr>
    </w:lvl>
  </w:abstractNum>
  <w:abstractNum w:abstractNumId="22" w15:restartNumberingAfterBreak="0">
    <w:nsid w:val="46AD1E47"/>
    <w:multiLevelType w:val="hybridMultilevel"/>
    <w:tmpl w:val="D1E25CCA"/>
    <w:lvl w:ilvl="0" w:tplc="0C0A0001">
      <w:start w:val="1"/>
      <w:numFmt w:val="bullet"/>
      <w:lvlText w:val=""/>
      <w:lvlJc w:val="left"/>
      <w:pPr>
        <w:ind w:left="720" w:hanging="360"/>
      </w:pPr>
      <w:rPr>
        <w:rFonts w:hint="default" w:ascii="Symbol" w:hAnsi="Symbol"/>
      </w:rPr>
    </w:lvl>
    <w:lvl w:ilvl="1" w:tplc="0C0A0003">
      <w:start w:val="1"/>
      <w:numFmt w:val="bullet"/>
      <w:lvlText w:val="o"/>
      <w:lvlJc w:val="left"/>
      <w:pPr>
        <w:ind w:left="1440" w:hanging="360"/>
      </w:pPr>
      <w:rPr>
        <w:rFonts w:hint="default" w:ascii="Courier New" w:hAnsi="Courier New" w:cs="Courier New"/>
      </w:rPr>
    </w:lvl>
    <w:lvl w:ilvl="2" w:tplc="0C0A0005" w:tentative="1">
      <w:start w:val="1"/>
      <w:numFmt w:val="bullet"/>
      <w:lvlText w:val=""/>
      <w:lvlJc w:val="left"/>
      <w:pPr>
        <w:ind w:left="2160" w:hanging="360"/>
      </w:pPr>
      <w:rPr>
        <w:rFonts w:hint="default" w:ascii="Wingdings" w:hAnsi="Wingdings"/>
      </w:rPr>
    </w:lvl>
    <w:lvl w:ilvl="3" w:tplc="0C0A0001" w:tentative="1">
      <w:start w:val="1"/>
      <w:numFmt w:val="bullet"/>
      <w:lvlText w:val=""/>
      <w:lvlJc w:val="left"/>
      <w:pPr>
        <w:ind w:left="2880" w:hanging="360"/>
      </w:pPr>
      <w:rPr>
        <w:rFonts w:hint="default" w:ascii="Symbol" w:hAnsi="Symbol"/>
      </w:rPr>
    </w:lvl>
    <w:lvl w:ilvl="4" w:tplc="0C0A0003" w:tentative="1">
      <w:start w:val="1"/>
      <w:numFmt w:val="bullet"/>
      <w:lvlText w:val="o"/>
      <w:lvlJc w:val="left"/>
      <w:pPr>
        <w:ind w:left="3600" w:hanging="360"/>
      </w:pPr>
      <w:rPr>
        <w:rFonts w:hint="default" w:ascii="Courier New" w:hAnsi="Courier New" w:cs="Courier New"/>
      </w:rPr>
    </w:lvl>
    <w:lvl w:ilvl="5" w:tplc="0C0A0005" w:tentative="1">
      <w:start w:val="1"/>
      <w:numFmt w:val="bullet"/>
      <w:lvlText w:val=""/>
      <w:lvlJc w:val="left"/>
      <w:pPr>
        <w:ind w:left="4320" w:hanging="360"/>
      </w:pPr>
      <w:rPr>
        <w:rFonts w:hint="default" w:ascii="Wingdings" w:hAnsi="Wingdings"/>
      </w:rPr>
    </w:lvl>
    <w:lvl w:ilvl="6" w:tplc="0C0A0001" w:tentative="1">
      <w:start w:val="1"/>
      <w:numFmt w:val="bullet"/>
      <w:lvlText w:val=""/>
      <w:lvlJc w:val="left"/>
      <w:pPr>
        <w:ind w:left="5040" w:hanging="360"/>
      </w:pPr>
      <w:rPr>
        <w:rFonts w:hint="default" w:ascii="Symbol" w:hAnsi="Symbol"/>
      </w:rPr>
    </w:lvl>
    <w:lvl w:ilvl="7" w:tplc="0C0A0003" w:tentative="1">
      <w:start w:val="1"/>
      <w:numFmt w:val="bullet"/>
      <w:lvlText w:val="o"/>
      <w:lvlJc w:val="left"/>
      <w:pPr>
        <w:ind w:left="5760" w:hanging="360"/>
      </w:pPr>
      <w:rPr>
        <w:rFonts w:hint="default" w:ascii="Courier New" w:hAnsi="Courier New" w:cs="Courier New"/>
      </w:rPr>
    </w:lvl>
    <w:lvl w:ilvl="8" w:tplc="0C0A0005" w:tentative="1">
      <w:start w:val="1"/>
      <w:numFmt w:val="bullet"/>
      <w:lvlText w:val=""/>
      <w:lvlJc w:val="left"/>
      <w:pPr>
        <w:ind w:left="6480" w:hanging="360"/>
      </w:pPr>
      <w:rPr>
        <w:rFonts w:hint="default" w:ascii="Wingdings" w:hAnsi="Wingdings"/>
      </w:rPr>
    </w:lvl>
  </w:abstractNum>
  <w:abstractNum w:abstractNumId="23" w15:restartNumberingAfterBreak="0">
    <w:nsid w:val="48E9B178"/>
    <w:multiLevelType w:val="hybridMultilevel"/>
    <w:tmpl w:val="FFFFFFFF"/>
    <w:lvl w:ilvl="0" w:tplc="57F0129A">
      <w:start w:val="1"/>
      <w:numFmt w:val="upperLetter"/>
      <w:lvlText w:val="%1)"/>
      <w:lvlJc w:val="left"/>
      <w:pPr>
        <w:ind w:left="720" w:hanging="360"/>
      </w:pPr>
    </w:lvl>
    <w:lvl w:ilvl="1" w:tplc="0146448A">
      <w:start w:val="1"/>
      <w:numFmt w:val="lowerLetter"/>
      <w:lvlText w:val="%2."/>
      <w:lvlJc w:val="left"/>
      <w:pPr>
        <w:ind w:left="1440" w:hanging="360"/>
      </w:pPr>
    </w:lvl>
    <w:lvl w:ilvl="2" w:tplc="E752D4FA">
      <w:start w:val="1"/>
      <w:numFmt w:val="lowerRoman"/>
      <w:lvlText w:val="%3."/>
      <w:lvlJc w:val="right"/>
      <w:pPr>
        <w:ind w:left="2160" w:hanging="180"/>
      </w:pPr>
    </w:lvl>
    <w:lvl w:ilvl="3" w:tplc="08D08F56">
      <w:start w:val="1"/>
      <w:numFmt w:val="decimal"/>
      <w:lvlText w:val="%4."/>
      <w:lvlJc w:val="left"/>
      <w:pPr>
        <w:ind w:left="2880" w:hanging="360"/>
      </w:pPr>
    </w:lvl>
    <w:lvl w:ilvl="4" w:tplc="4D6A3F78">
      <w:start w:val="1"/>
      <w:numFmt w:val="lowerLetter"/>
      <w:lvlText w:val="%5."/>
      <w:lvlJc w:val="left"/>
      <w:pPr>
        <w:ind w:left="3600" w:hanging="360"/>
      </w:pPr>
    </w:lvl>
    <w:lvl w:ilvl="5" w:tplc="4F7A4A34">
      <w:start w:val="1"/>
      <w:numFmt w:val="lowerRoman"/>
      <w:lvlText w:val="%6."/>
      <w:lvlJc w:val="right"/>
      <w:pPr>
        <w:ind w:left="4320" w:hanging="180"/>
      </w:pPr>
    </w:lvl>
    <w:lvl w:ilvl="6" w:tplc="02F4A052">
      <w:start w:val="1"/>
      <w:numFmt w:val="decimal"/>
      <w:lvlText w:val="%7."/>
      <w:lvlJc w:val="left"/>
      <w:pPr>
        <w:ind w:left="5040" w:hanging="360"/>
      </w:pPr>
    </w:lvl>
    <w:lvl w:ilvl="7" w:tplc="07E2E630">
      <w:start w:val="1"/>
      <w:numFmt w:val="lowerLetter"/>
      <w:lvlText w:val="%8."/>
      <w:lvlJc w:val="left"/>
      <w:pPr>
        <w:ind w:left="5760" w:hanging="360"/>
      </w:pPr>
    </w:lvl>
    <w:lvl w:ilvl="8" w:tplc="6F4AFE60">
      <w:start w:val="1"/>
      <w:numFmt w:val="lowerRoman"/>
      <w:lvlText w:val="%9."/>
      <w:lvlJc w:val="right"/>
      <w:pPr>
        <w:ind w:left="6480" w:hanging="180"/>
      </w:pPr>
    </w:lvl>
  </w:abstractNum>
  <w:abstractNum w:abstractNumId="24" w15:restartNumberingAfterBreak="0">
    <w:nsid w:val="4BFC870A"/>
    <w:multiLevelType w:val="hybridMultilevel"/>
    <w:tmpl w:val="FFFFFFFF"/>
    <w:lvl w:ilvl="0" w:tplc="6C2E974E">
      <w:start w:val="1"/>
      <w:numFmt w:val="lowerLetter"/>
      <w:lvlText w:val="%1)"/>
      <w:lvlJc w:val="left"/>
      <w:pPr>
        <w:ind w:left="720" w:hanging="360"/>
      </w:pPr>
    </w:lvl>
    <w:lvl w:ilvl="1" w:tplc="06D20952">
      <w:start w:val="1"/>
      <w:numFmt w:val="lowerLetter"/>
      <w:lvlText w:val="%2."/>
      <w:lvlJc w:val="left"/>
      <w:pPr>
        <w:ind w:left="1440" w:hanging="360"/>
      </w:pPr>
    </w:lvl>
    <w:lvl w:ilvl="2" w:tplc="0152FDD2">
      <w:start w:val="1"/>
      <w:numFmt w:val="lowerRoman"/>
      <w:lvlText w:val="%3."/>
      <w:lvlJc w:val="right"/>
      <w:pPr>
        <w:ind w:left="2160" w:hanging="180"/>
      </w:pPr>
    </w:lvl>
    <w:lvl w:ilvl="3" w:tplc="21588E5A">
      <w:start w:val="1"/>
      <w:numFmt w:val="decimal"/>
      <w:lvlText w:val="%4."/>
      <w:lvlJc w:val="left"/>
      <w:pPr>
        <w:ind w:left="2880" w:hanging="360"/>
      </w:pPr>
    </w:lvl>
    <w:lvl w:ilvl="4" w:tplc="AD3C4D4A">
      <w:start w:val="1"/>
      <w:numFmt w:val="lowerLetter"/>
      <w:lvlText w:val="%5."/>
      <w:lvlJc w:val="left"/>
      <w:pPr>
        <w:ind w:left="3600" w:hanging="360"/>
      </w:pPr>
    </w:lvl>
    <w:lvl w:ilvl="5" w:tplc="8A88ECB4">
      <w:start w:val="1"/>
      <w:numFmt w:val="lowerRoman"/>
      <w:lvlText w:val="%6."/>
      <w:lvlJc w:val="right"/>
      <w:pPr>
        <w:ind w:left="4320" w:hanging="180"/>
      </w:pPr>
    </w:lvl>
    <w:lvl w:ilvl="6" w:tplc="5AFA915E">
      <w:start w:val="1"/>
      <w:numFmt w:val="decimal"/>
      <w:lvlText w:val="%7."/>
      <w:lvlJc w:val="left"/>
      <w:pPr>
        <w:ind w:left="5040" w:hanging="360"/>
      </w:pPr>
    </w:lvl>
    <w:lvl w:ilvl="7" w:tplc="51823B26">
      <w:start w:val="1"/>
      <w:numFmt w:val="lowerLetter"/>
      <w:lvlText w:val="%8."/>
      <w:lvlJc w:val="left"/>
      <w:pPr>
        <w:ind w:left="5760" w:hanging="360"/>
      </w:pPr>
    </w:lvl>
    <w:lvl w:ilvl="8" w:tplc="7ED4FC08">
      <w:start w:val="1"/>
      <w:numFmt w:val="lowerRoman"/>
      <w:lvlText w:val="%9."/>
      <w:lvlJc w:val="right"/>
      <w:pPr>
        <w:ind w:left="6480" w:hanging="180"/>
      </w:pPr>
    </w:lvl>
  </w:abstractNum>
  <w:abstractNum w:abstractNumId="25" w15:restartNumberingAfterBreak="0">
    <w:nsid w:val="5136435E"/>
    <w:multiLevelType w:val="multilevel"/>
    <w:tmpl w:val="B6161108"/>
    <w:lvl w:ilvl="0">
      <w:start w:val="1"/>
      <w:numFmt w:val="decimal"/>
      <w:suff w:val="space"/>
      <w:lvlText w:val="%1. "/>
      <w:lvlJc w:val="left"/>
      <w:pPr>
        <w:ind w:left="3516" w:hanging="680"/>
      </w:pPr>
      <w:rPr>
        <w:rFonts w:hint="default" w:ascii="Times New Roman" w:hAnsi="Times New Roman"/>
        <w:b/>
        <w:i w:val="0"/>
        <w:color w:val="auto"/>
        <w:sz w:val="24"/>
        <w:szCs w:val="24"/>
      </w:rPr>
    </w:lvl>
    <w:lvl w:ilvl="1">
      <w:start w:val="1"/>
      <w:numFmt w:val="decimal"/>
      <w:suff w:val="space"/>
      <w:lvlText w:val="%1.%2."/>
      <w:lvlJc w:val="left"/>
      <w:pPr>
        <w:ind w:left="680" w:hanging="680"/>
      </w:pPr>
      <w:rPr>
        <w:rFonts w:hint="default" w:ascii="Times New Roman" w:hAnsi="Times New Roman"/>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suff w:val="space"/>
      <w:lvlText w:val="%1.%2.%3."/>
      <w:lvlJc w:val="left"/>
      <w:pPr>
        <w:ind w:left="680" w:hanging="680"/>
      </w:pPr>
      <w:rPr>
        <w:rFonts w:hint="default" w:ascii="Times New Roman" w:hAnsi="Times New Roman"/>
        <w:b/>
        <w:i w:val="0"/>
        <w:color w:val="auto"/>
        <w:sz w:val="24"/>
        <w:szCs w:val="24"/>
      </w:rPr>
    </w:lvl>
    <w:lvl w:ilvl="3">
      <w:start w:val="1"/>
      <w:numFmt w:val="decimal"/>
      <w:suff w:val="space"/>
      <w:lvlText w:val="%1.%2.%3.%4."/>
      <w:lvlJc w:val="left"/>
      <w:pPr>
        <w:ind w:left="862" w:hanging="862"/>
      </w:pPr>
      <w:rPr>
        <w:rFonts w:hint="default" w:ascii="Times New Roman" w:hAnsi="Times New Roman"/>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suff w:val="space"/>
      <w:lvlText w:val="%1.%2.%3.%4.%5.-"/>
      <w:lvlJc w:val="left"/>
      <w:pPr>
        <w:ind w:left="1009" w:hanging="1009"/>
      </w:pPr>
      <w:rPr>
        <w:rFonts w:hint="default" w:ascii="Verdana" w:hAnsi="Verdana"/>
        <w:b/>
        <w:i w:val="0"/>
        <w:caps w:val="0"/>
        <w:strike w:val="0"/>
        <w:dstrike w:val="0"/>
        <w:vanish w:val="0"/>
        <w:color w:val="808080"/>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suff w:val="space"/>
      <w:lvlText w:val="%1.%2.%3.%4.%5.%6.-"/>
      <w:lvlJc w:val="left"/>
      <w:pPr>
        <w:ind w:left="1151" w:hanging="1151"/>
      </w:pPr>
      <w:rPr>
        <w:rFonts w:hint="default" w:ascii="Verdana" w:hAnsi="Verdana"/>
        <w:b/>
        <w:i w:val="0"/>
        <w:color w:val="808080"/>
        <w:sz w:val="18"/>
      </w:rPr>
    </w:lvl>
    <w:lvl w:ilvl="6">
      <w:start w:val="1"/>
      <w:numFmt w:val="decimal"/>
      <w:suff w:val="space"/>
      <w:lvlText w:val="%1.%2.%3.%4.%5.%6.%7.-"/>
      <w:lvlJc w:val="left"/>
      <w:pPr>
        <w:ind w:left="1298" w:hanging="1298"/>
      </w:pPr>
      <w:rPr>
        <w:rFonts w:hint="default" w:ascii="Verdana" w:hAnsi="Verdana"/>
        <w:b/>
        <w:i w:val="0"/>
        <w:color w:val="808080"/>
        <w:sz w:val="18"/>
      </w:rPr>
    </w:lvl>
    <w:lvl w:ilvl="7">
      <w:start w:val="1"/>
      <w:numFmt w:val="decimal"/>
      <w:suff w:val="space"/>
      <w:lvlText w:val="%1.%2.%3.%4.%5.%6.%7.%8.-"/>
      <w:lvlJc w:val="left"/>
      <w:pPr>
        <w:ind w:left="1440" w:hanging="1440"/>
      </w:pPr>
      <w:rPr>
        <w:rFonts w:hint="default" w:ascii="Verdana" w:hAnsi="Verdana"/>
        <w:b/>
        <w:i w:val="0"/>
        <w:color w:val="808080"/>
        <w:sz w:val="18"/>
      </w:rPr>
    </w:lvl>
    <w:lvl w:ilvl="8">
      <w:start w:val="1"/>
      <w:numFmt w:val="decimal"/>
      <w:suff w:val="space"/>
      <w:lvlText w:val="%1.%2.%3.%4.%5.%6.%7.%8.%9.-"/>
      <w:lvlJc w:val="left"/>
      <w:pPr>
        <w:ind w:left="1582" w:hanging="1582"/>
      </w:pPr>
      <w:rPr>
        <w:rFonts w:hint="default" w:ascii="Verdana" w:hAnsi="Verdana"/>
        <w:b/>
        <w:i w:val="0"/>
        <w:color w:val="808080"/>
        <w:sz w:val="18"/>
      </w:rPr>
    </w:lvl>
  </w:abstractNum>
  <w:abstractNum w:abstractNumId="26" w15:restartNumberingAfterBreak="0">
    <w:nsid w:val="51FE39CA"/>
    <w:multiLevelType w:val="hybridMultilevel"/>
    <w:tmpl w:val="83B07AB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7" w15:restartNumberingAfterBreak="0">
    <w:nsid w:val="550E02A1"/>
    <w:multiLevelType w:val="multilevel"/>
    <w:tmpl w:val="FFFFFFFF"/>
    <w:lvl w:ilvl="0">
      <w:numFmt w:val="none"/>
      <w:lvlText w:val=""/>
      <w:lvlJc w:val="left"/>
      <w:pPr>
        <w:tabs>
          <w:tab w:val="num" w:pos="360"/>
        </w:tabs>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56565DB3"/>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9" w15:restartNumberingAfterBreak="0">
    <w:nsid w:val="589F0785"/>
    <w:multiLevelType w:val="hybridMultilevel"/>
    <w:tmpl w:val="75B62CF8"/>
    <w:lvl w:ilvl="0" w:tplc="5272706C">
      <w:numFmt w:val="bullet"/>
      <w:lvlText w:val="-"/>
      <w:lvlJc w:val="left"/>
      <w:pPr>
        <w:tabs>
          <w:tab w:val="num" w:pos="1080"/>
        </w:tabs>
        <w:ind w:left="1080" w:hanging="360"/>
      </w:pPr>
      <w:rPr>
        <w:rFonts w:hint="default" w:ascii="Times New Roman" w:hAnsi="Times New Roman" w:eastAsia="Times New Roman" w:cs="Times New Roman"/>
      </w:rPr>
    </w:lvl>
    <w:lvl w:ilvl="1" w:tplc="5272706C">
      <w:numFmt w:val="bullet"/>
      <w:lvlText w:val="-"/>
      <w:lvlJc w:val="left"/>
      <w:pPr>
        <w:tabs>
          <w:tab w:val="num" w:pos="1800"/>
        </w:tabs>
        <w:ind w:left="1800" w:hanging="360"/>
      </w:pPr>
      <w:rPr>
        <w:rFonts w:hint="default" w:ascii="Times New Roman" w:hAnsi="Times New Roman" w:eastAsia="Times New Roman" w:cs="Times New Roman"/>
      </w:rPr>
    </w:lvl>
    <w:lvl w:ilvl="2" w:tplc="0C0A0005" w:tentative="1">
      <w:start w:val="1"/>
      <w:numFmt w:val="bullet"/>
      <w:lvlText w:val=""/>
      <w:lvlJc w:val="left"/>
      <w:pPr>
        <w:tabs>
          <w:tab w:val="num" w:pos="2520"/>
        </w:tabs>
        <w:ind w:left="2520" w:hanging="360"/>
      </w:pPr>
      <w:rPr>
        <w:rFonts w:hint="default" w:ascii="Wingdings" w:hAnsi="Wingdings"/>
      </w:rPr>
    </w:lvl>
    <w:lvl w:ilvl="3" w:tplc="0C0A0001" w:tentative="1">
      <w:start w:val="1"/>
      <w:numFmt w:val="bullet"/>
      <w:lvlText w:val=""/>
      <w:lvlJc w:val="left"/>
      <w:pPr>
        <w:tabs>
          <w:tab w:val="num" w:pos="3240"/>
        </w:tabs>
        <w:ind w:left="3240" w:hanging="360"/>
      </w:pPr>
      <w:rPr>
        <w:rFonts w:hint="default" w:ascii="Symbol" w:hAnsi="Symbol"/>
      </w:rPr>
    </w:lvl>
    <w:lvl w:ilvl="4" w:tplc="0C0A0003" w:tentative="1">
      <w:start w:val="1"/>
      <w:numFmt w:val="bullet"/>
      <w:lvlText w:val="o"/>
      <w:lvlJc w:val="left"/>
      <w:pPr>
        <w:tabs>
          <w:tab w:val="num" w:pos="3960"/>
        </w:tabs>
        <w:ind w:left="3960" w:hanging="360"/>
      </w:pPr>
      <w:rPr>
        <w:rFonts w:hint="default" w:ascii="Courier New" w:hAnsi="Courier New" w:cs="Courier New"/>
      </w:rPr>
    </w:lvl>
    <w:lvl w:ilvl="5" w:tplc="0C0A0005" w:tentative="1">
      <w:start w:val="1"/>
      <w:numFmt w:val="bullet"/>
      <w:lvlText w:val=""/>
      <w:lvlJc w:val="left"/>
      <w:pPr>
        <w:tabs>
          <w:tab w:val="num" w:pos="4680"/>
        </w:tabs>
        <w:ind w:left="4680" w:hanging="360"/>
      </w:pPr>
      <w:rPr>
        <w:rFonts w:hint="default" w:ascii="Wingdings" w:hAnsi="Wingdings"/>
      </w:rPr>
    </w:lvl>
    <w:lvl w:ilvl="6" w:tplc="0C0A0001" w:tentative="1">
      <w:start w:val="1"/>
      <w:numFmt w:val="bullet"/>
      <w:lvlText w:val=""/>
      <w:lvlJc w:val="left"/>
      <w:pPr>
        <w:tabs>
          <w:tab w:val="num" w:pos="5400"/>
        </w:tabs>
        <w:ind w:left="5400" w:hanging="360"/>
      </w:pPr>
      <w:rPr>
        <w:rFonts w:hint="default" w:ascii="Symbol" w:hAnsi="Symbol"/>
      </w:rPr>
    </w:lvl>
    <w:lvl w:ilvl="7" w:tplc="0C0A0003" w:tentative="1">
      <w:start w:val="1"/>
      <w:numFmt w:val="bullet"/>
      <w:lvlText w:val="o"/>
      <w:lvlJc w:val="left"/>
      <w:pPr>
        <w:tabs>
          <w:tab w:val="num" w:pos="6120"/>
        </w:tabs>
        <w:ind w:left="6120" w:hanging="360"/>
      </w:pPr>
      <w:rPr>
        <w:rFonts w:hint="default" w:ascii="Courier New" w:hAnsi="Courier New" w:cs="Courier New"/>
      </w:rPr>
    </w:lvl>
    <w:lvl w:ilvl="8" w:tplc="0C0A0005" w:tentative="1">
      <w:start w:val="1"/>
      <w:numFmt w:val="bullet"/>
      <w:lvlText w:val=""/>
      <w:lvlJc w:val="left"/>
      <w:pPr>
        <w:tabs>
          <w:tab w:val="num" w:pos="6840"/>
        </w:tabs>
        <w:ind w:left="6840" w:hanging="360"/>
      </w:pPr>
      <w:rPr>
        <w:rFonts w:hint="default" w:ascii="Wingdings" w:hAnsi="Wingdings"/>
      </w:rPr>
    </w:lvl>
  </w:abstractNum>
  <w:abstractNum w:abstractNumId="30" w15:restartNumberingAfterBreak="0">
    <w:nsid w:val="60DAA01B"/>
    <w:multiLevelType w:val="hybridMultilevel"/>
    <w:tmpl w:val="FFFFFFFF"/>
    <w:lvl w:ilvl="0" w:tplc="187CB892">
      <w:start w:val="1"/>
      <w:numFmt w:val="lowerLetter"/>
      <w:lvlText w:val="%1)"/>
      <w:lvlJc w:val="left"/>
      <w:pPr>
        <w:ind w:left="720" w:hanging="360"/>
      </w:pPr>
    </w:lvl>
    <w:lvl w:ilvl="1" w:tplc="651C6DE4">
      <w:start w:val="1"/>
      <w:numFmt w:val="lowerLetter"/>
      <w:lvlText w:val="%2."/>
      <w:lvlJc w:val="left"/>
      <w:pPr>
        <w:ind w:left="1440" w:hanging="360"/>
      </w:pPr>
    </w:lvl>
    <w:lvl w:ilvl="2" w:tplc="5E0A43B8">
      <w:start w:val="1"/>
      <w:numFmt w:val="lowerRoman"/>
      <w:lvlText w:val="%3."/>
      <w:lvlJc w:val="right"/>
      <w:pPr>
        <w:ind w:left="2160" w:hanging="180"/>
      </w:pPr>
    </w:lvl>
    <w:lvl w:ilvl="3" w:tplc="7F6CF8E6">
      <w:start w:val="1"/>
      <w:numFmt w:val="decimal"/>
      <w:lvlText w:val="%4."/>
      <w:lvlJc w:val="left"/>
      <w:pPr>
        <w:ind w:left="2880" w:hanging="360"/>
      </w:pPr>
    </w:lvl>
    <w:lvl w:ilvl="4" w:tplc="2AAED42A">
      <w:start w:val="1"/>
      <w:numFmt w:val="lowerLetter"/>
      <w:lvlText w:val="%5."/>
      <w:lvlJc w:val="left"/>
      <w:pPr>
        <w:ind w:left="3600" w:hanging="360"/>
      </w:pPr>
    </w:lvl>
    <w:lvl w:ilvl="5" w:tplc="F8B2766C">
      <w:start w:val="1"/>
      <w:numFmt w:val="lowerRoman"/>
      <w:lvlText w:val="%6."/>
      <w:lvlJc w:val="right"/>
      <w:pPr>
        <w:ind w:left="4320" w:hanging="180"/>
      </w:pPr>
    </w:lvl>
    <w:lvl w:ilvl="6" w:tplc="96BE74B2">
      <w:start w:val="1"/>
      <w:numFmt w:val="decimal"/>
      <w:lvlText w:val="%7."/>
      <w:lvlJc w:val="left"/>
      <w:pPr>
        <w:ind w:left="5040" w:hanging="360"/>
      </w:pPr>
    </w:lvl>
    <w:lvl w:ilvl="7" w:tplc="558AE1D2">
      <w:start w:val="1"/>
      <w:numFmt w:val="lowerLetter"/>
      <w:lvlText w:val="%8."/>
      <w:lvlJc w:val="left"/>
      <w:pPr>
        <w:ind w:left="5760" w:hanging="360"/>
      </w:pPr>
    </w:lvl>
    <w:lvl w:ilvl="8" w:tplc="CBF8774A">
      <w:start w:val="1"/>
      <w:numFmt w:val="lowerRoman"/>
      <w:lvlText w:val="%9."/>
      <w:lvlJc w:val="right"/>
      <w:pPr>
        <w:ind w:left="6480" w:hanging="180"/>
      </w:pPr>
    </w:lvl>
  </w:abstractNum>
  <w:abstractNum w:abstractNumId="31" w15:restartNumberingAfterBreak="0">
    <w:nsid w:val="62FFF563"/>
    <w:multiLevelType w:val="hybridMultilevel"/>
    <w:tmpl w:val="FFFFFFFF"/>
    <w:lvl w:ilvl="0" w:tplc="F7E25F1C">
      <w:start w:val="1"/>
      <w:numFmt w:val="decimal"/>
      <w:lvlText w:val="%1)"/>
      <w:lvlJc w:val="left"/>
      <w:pPr>
        <w:ind w:left="720" w:hanging="360"/>
      </w:pPr>
    </w:lvl>
    <w:lvl w:ilvl="1" w:tplc="25302D12">
      <w:start w:val="1"/>
      <w:numFmt w:val="lowerLetter"/>
      <w:lvlText w:val="%2."/>
      <w:lvlJc w:val="left"/>
      <w:pPr>
        <w:ind w:left="1440" w:hanging="360"/>
      </w:pPr>
    </w:lvl>
    <w:lvl w:ilvl="2" w:tplc="60F047EE">
      <w:start w:val="1"/>
      <w:numFmt w:val="lowerRoman"/>
      <w:lvlText w:val="%3."/>
      <w:lvlJc w:val="right"/>
      <w:pPr>
        <w:ind w:left="2160" w:hanging="180"/>
      </w:pPr>
    </w:lvl>
    <w:lvl w:ilvl="3" w:tplc="081EA382">
      <w:start w:val="1"/>
      <w:numFmt w:val="decimal"/>
      <w:lvlText w:val="%4."/>
      <w:lvlJc w:val="left"/>
      <w:pPr>
        <w:ind w:left="2880" w:hanging="360"/>
      </w:pPr>
    </w:lvl>
    <w:lvl w:ilvl="4" w:tplc="6310CA5A">
      <w:start w:val="1"/>
      <w:numFmt w:val="lowerLetter"/>
      <w:lvlText w:val="%5."/>
      <w:lvlJc w:val="left"/>
      <w:pPr>
        <w:ind w:left="3600" w:hanging="360"/>
      </w:pPr>
    </w:lvl>
    <w:lvl w:ilvl="5" w:tplc="9974941A">
      <w:start w:val="1"/>
      <w:numFmt w:val="lowerRoman"/>
      <w:lvlText w:val="%6."/>
      <w:lvlJc w:val="right"/>
      <w:pPr>
        <w:ind w:left="4320" w:hanging="180"/>
      </w:pPr>
    </w:lvl>
    <w:lvl w:ilvl="6" w:tplc="4AD41FDE">
      <w:start w:val="1"/>
      <w:numFmt w:val="decimal"/>
      <w:lvlText w:val="%7."/>
      <w:lvlJc w:val="left"/>
      <w:pPr>
        <w:ind w:left="5040" w:hanging="360"/>
      </w:pPr>
    </w:lvl>
    <w:lvl w:ilvl="7" w:tplc="09F8E7E0">
      <w:start w:val="1"/>
      <w:numFmt w:val="lowerLetter"/>
      <w:lvlText w:val="%8."/>
      <w:lvlJc w:val="left"/>
      <w:pPr>
        <w:ind w:left="5760" w:hanging="360"/>
      </w:pPr>
    </w:lvl>
    <w:lvl w:ilvl="8" w:tplc="1666ACB8">
      <w:start w:val="1"/>
      <w:numFmt w:val="lowerRoman"/>
      <w:lvlText w:val="%9."/>
      <w:lvlJc w:val="right"/>
      <w:pPr>
        <w:ind w:left="6480" w:hanging="180"/>
      </w:pPr>
    </w:lvl>
  </w:abstractNum>
  <w:abstractNum w:abstractNumId="32" w15:restartNumberingAfterBreak="0">
    <w:nsid w:val="6532A695"/>
    <w:multiLevelType w:val="hybridMultilevel"/>
    <w:tmpl w:val="FFFFFFFF"/>
    <w:lvl w:ilvl="0" w:tplc="C6147018">
      <w:start w:val="1"/>
      <w:numFmt w:val="lowerLetter"/>
      <w:lvlText w:val="%1)"/>
      <w:lvlJc w:val="left"/>
      <w:pPr>
        <w:ind w:left="720" w:hanging="360"/>
      </w:pPr>
    </w:lvl>
    <w:lvl w:ilvl="1" w:tplc="C65421BA">
      <w:start w:val="1"/>
      <w:numFmt w:val="lowerLetter"/>
      <w:lvlText w:val="%2."/>
      <w:lvlJc w:val="left"/>
      <w:pPr>
        <w:ind w:left="1440" w:hanging="360"/>
      </w:pPr>
    </w:lvl>
    <w:lvl w:ilvl="2" w:tplc="4CD61CDC">
      <w:start w:val="1"/>
      <w:numFmt w:val="lowerRoman"/>
      <w:lvlText w:val="%3."/>
      <w:lvlJc w:val="right"/>
      <w:pPr>
        <w:ind w:left="2160" w:hanging="180"/>
      </w:pPr>
    </w:lvl>
    <w:lvl w:ilvl="3" w:tplc="83D63D76">
      <w:start w:val="1"/>
      <w:numFmt w:val="decimal"/>
      <w:lvlText w:val="%4."/>
      <w:lvlJc w:val="left"/>
      <w:pPr>
        <w:ind w:left="2880" w:hanging="360"/>
      </w:pPr>
    </w:lvl>
    <w:lvl w:ilvl="4" w:tplc="576A04A6">
      <w:start w:val="1"/>
      <w:numFmt w:val="lowerLetter"/>
      <w:lvlText w:val="%5."/>
      <w:lvlJc w:val="left"/>
      <w:pPr>
        <w:ind w:left="3600" w:hanging="360"/>
      </w:pPr>
    </w:lvl>
    <w:lvl w:ilvl="5" w:tplc="AD8692E4">
      <w:start w:val="1"/>
      <w:numFmt w:val="lowerRoman"/>
      <w:lvlText w:val="%6."/>
      <w:lvlJc w:val="right"/>
      <w:pPr>
        <w:ind w:left="4320" w:hanging="180"/>
      </w:pPr>
    </w:lvl>
    <w:lvl w:ilvl="6" w:tplc="CBECC900">
      <w:start w:val="1"/>
      <w:numFmt w:val="decimal"/>
      <w:lvlText w:val="%7."/>
      <w:lvlJc w:val="left"/>
      <w:pPr>
        <w:ind w:left="5040" w:hanging="360"/>
      </w:pPr>
    </w:lvl>
    <w:lvl w:ilvl="7" w:tplc="B5AC17D4">
      <w:start w:val="1"/>
      <w:numFmt w:val="lowerLetter"/>
      <w:lvlText w:val="%8."/>
      <w:lvlJc w:val="left"/>
      <w:pPr>
        <w:ind w:left="5760" w:hanging="360"/>
      </w:pPr>
    </w:lvl>
    <w:lvl w:ilvl="8" w:tplc="A7FC1B80">
      <w:start w:val="1"/>
      <w:numFmt w:val="lowerRoman"/>
      <w:lvlText w:val="%9."/>
      <w:lvlJc w:val="right"/>
      <w:pPr>
        <w:ind w:left="6480" w:hanging="180"/>
      </w:pPr>
    </w:lvl>
  </w:abstractNum>
  <w:abstractNum w:abstractNumId="33" w15:restartNumberingAfterBreak="0">
    <w:nsid w:val="6FF8098B"/>
    <w:multiLevelType w:val="hybridMultilevel"/>
    <w:tmpl w:val="FFFFFFFF"/>
    <w:lvl w:ilvl="0" w:tplc="653E9018">
      <w:start w:val="1"/>
      <w:numFmt w:val="lowerLetter"/>
      <w:lvlText w:val="%1)"/>
      <w:lvlJc w:val="left"/>
      <w:pPr>
        <w:ind w:left="720" w:hanging="360"/>
      </w:pPr>
    </w:lvl>
    <w:lvl w:ilvl="1" w:tplc="65FCF966">
      <w:start w:val="1"/>
      <w:numFmt w:val="lowerLetter"/>
      <w:lvlText w:val="%2."/>
      <w:lvlJc w:val="left"/>
      <w:pPr>
        <w:ind w:left="1440" w:hanging="360"/>
      </w:pPr>
    </w:lvl>
    <w:lvl w:ilvl="2" w:tplc="4A74D198">
      <w:start w:val="1"/>
      <w:numFmt w:val="lowerRoman"/>
      <w:lvlText w:val="%3."/>
      <w:lvlJc w:val="right"/>
      <w:pPr>
        <w:ind w:left="2160" w:hanging="180"/>
      </w:pPr>
    </w:lvl>
    <w:lvl w:ilvl="3" w:tplc="57F49E92">
      <w:start w:val="1"/>
      <w:numFmt w:val="decimal"/>
      <w:lvlText w:val="%4."/>
      <w:lvlJc w:val="left"/>
      <w:pPr>
        <w:ind w:left="2880" w:hanging="360"/>
      </w:pPr>
    </w:lvl>
    <w:lvl w:ilvl="4" w:tplc="C81A162C">
      <w:start w:val="1"/>
      <w:numFmt w:val="lowerLetter"/>
      <w:lvlText w:val="%5."/>
      <w:lvlJc w:val="left"/>
      <w:pPr>
        <w:ind w:left="3600" w:hanging="360"/>
      </w:pPr>
    </w:lvl>
    <w:lvl w:ilvl="5" w:tplc="DBBC6EC6">
      <w:start w:val="1"/>
      <w:numFmt w:val="lowerRoman"/>
      <w:lvlText w:val="%6."/>
      <w:lvlJc w:val="right"/>
      <w:pPr>
        <w:ind w:left="4320" w:hanging="180"/>
      </w:pPr>
    </w:lvl>
    <w:lvl w:ilvl="6" w:tplc="117AE8A2">
      <w:start w:val="1"/>
      <w:numFmt w:val="decimal"/>
      <w:lvlText w:val="%7."/>
      <w:lvlJc w:val="left"/>
      <w:pPr>
        <w:ind w:left="5040" w:hanging="360"/>
      </w:pPr>
    </w:lvl>
    <w:lvl w:ilvl="7" w:tplc="4A9CB6BE">
      <w:start w:val="1"/>
      <w:numFmt w:val="lowerLetter"/>
      <w:lvlText w:val="%8."/>
      <w:lvlJc w:val="left"/>
      <w:pPr>
        <w:ind w:left="5760" w:hanging="360"/>
      </w:pPr>
    </w:lvl>
    <w:lvl w:ilvl="8" w:tplc="37DA0BA4">
      <w:start w:val="1"/>
      <w:numFmt w:val="lowerRoman"/>
      <w:lvlText w:val="%9."/>
      <w:lvlJc w:val="right"/>
      <w:pPr>
        <w:ind w:left="6480" w:hanging="180"/>
      </w:pPr>
    </w:lvl>
  </w:abstractNum>
  <w:abstractNum w:abstractNumId="34" w15:restartNumberingAfterBreak="0">
    <w:nsid w:val="70746F58"/>
    <w:multiLevelType w:val="hybridMultilevel"/>
    <w:tmpl w:val="FFFFFFFF"/>
    <w:lvl w:ilvl="0" w:tplc="899240C8">
      <w:start w:val="1"/>
      <w:numFmt w:val="upperLetter"/>
      <w:lvlText w:val="%1."/>
      <w:lvlJc w:val="left"/>
      <w:pPr>
        <w:ind w:left="720" w:hanging="360"/>
      </w:pPr>
    </w:lvl>
    <w:lvl w:ilvl="1" w:tplc="B19AFDA4">
      <w:start w:val="1"/>
      <w:numFmt w:val="lowerLetter"/>
      <w:lvlText w:val="%2."/>
      <w:lvlJc w:val="left"/>
      <w:pPr>
        <w:ind w:left="1440" w:hanging="360"/>
      </w:pPr>
    </w:lvl>
    <w:lvl w:ilvl="2" w:tplc="3DD6BAA2">
      <w:start w:val="1"/>
      <w:numFmt w:val="lowerRoman"/>
      <w:lvlText w:val="%3."/>
      <w:lvlJc w:val="right"/>
      <w:pPr>
        <w:ind w:left="2160" w:hanging="180"/>
      </w:pPr>
    </w:lvl>
    <w:lvl w:ilvl="3" w:tplc="7A4C45A4">
      <w:start w:val="1"/>
      <w:numFmt w:val="decimal"/>
      <w:lvlText w:val="%4."/>
      <w:lvlJc w:val="left"/>
      <w:pPr>
        <w:ind w:left="2880" w:hanging="360"/>
      </w:pPr>
    </w:lvl>
    <w:lvl w:ilvl="4" w:tplc="2A66F20C">
      <w:start w:val="1"/>
      <w:numFmt w:val="lowerLetter"/>
      <w:lvlText w:val="%5."/>
      <w:lvlJc w:val="left"/>
      <w:pPr>
        <w:ind w:left="3600" w:hanging="360"/>
      </w:pPr>
    </w:lvl>
    <w:lvl w:ilvl="5" w:tplc="78FCC546">
      <w:start w:val="1"/>
      <w:numFmt w:val="lowerRoman"/>
      <w:lvlText w:val="%6."/>
      <w:lvlJc w:val="right"/>
      <w:pPr>
        <w:ind w:left="4320" w:hanging="180"/>
      </w:pPr>
    </w:lvl>
    <w:lvl w:ilvl="6" w:tplc="98DCCCB8">
      <w:start w:val="1"/>
      <w:numFmt w:val="decimal"/>
      <w:lvlText w:val="%7."/>
      <w:lvlJc w:val="left"/>
      <w:pPr>
        <w:ind w:left="5040" w:hanging="360"/>
      </w:pPr>
    </w:lvl>
    <w:lvl w:ilvl="7" w:tplc="5AA4A28E">
      <w:start w:val="1"/>
      <w:numFmt w:val="lowerLetter"/>
      <w:lvlText w:val="%8."/>
      <w:lvlJc w:val="left"/>
      <w:pPr>
        <w:ind w:left="5760" w:hanging="360"/>
      </w:pPr>
    </w:lvl>
    <w:lvl w:ilvl="8" w:tplc="A3EE5862">
      <w:start w:val="1"/>
      <w:numFmt w:val="lowerRoman"/>
      <w:lvlText w:val="%9."/>
      <w:lvlJc w:val="right"/>
      <w:pPr>
        <w:ind w:left="6480" w:hanging="180"/>
      </w:pPr>
    </w:lvl>
  </w:abstractNum>
  <w:abstractNum w:abstractNumId="35" w15:restartNumberingAfterBreak="0">
    <w:nsid w:val="70DB3BBC"/>
    <w:multiLevelType w:val="hybridMultilevel"/>
    <w:tmpl w:val="FFFFFFFF"/>
    <w:lvl w:ilvl="0" w:tplc="4470E40C">
      <w:start w:val="1"/>
      <w:numFmt w:val="upperLetter"/>
      <w:lvlText w:val="%1)"/>
      <w:lvlJc w:val="left"/>
      <w:pPr>
        <w:ind w:left="720" w:hanging="360"/>
      </w:pPr>
    </w:lvl>
    <w:lvl w:ilvl="1" w:tplc="27C2C0F2">
      <w:start w:val="1"/>
      <w:numFmt w:val="lowerLetter"/>
      <w:lvlText w:val="%2."/>
      <w:lvlJc w:val="left"/>
      <w:pPr>
        <w:ind w:left="1440" w:hanging="360"/>
      </w:pPr>
    </w:lvl>
    <w:lvl w:ilvl="2" w:tplc="803E3A44">
      <w:start w:val="1"/>
      <w:numFmt w:val="lowerRoman"/>
      <w:lvlText w:val="%3."/>
      <w:lvlJc w:val="right"/>
      <w:pPr>
        <w:ind w:left="2160" w:hanging="180"/>
      </w:pPr>
    </w:lvl>
    <w:lvl w:ilvl="3" w:tplc="D6562CE8">
      <w:start w:val="1"/>
      <w:numFmt w:val="decimal"/>
      <w:lvlText w:val="%4."/>
      <w:lvlJc w:val="left"/>
      <w:pPr>
        <w:ind w:left="2880" w:hanging="360"/>
      </w:pPr>
    </w:lvl>
    <w:lvl w:ilvl="4" w:tplc="2BDC1E4C">
      <w:start w:val="1"/>
      <w:numFmt w:val="lowerLetter"/>
      <w:lvlText w:val="%5."/>
      <w:lvlJc w:val="left"/>
      <w:pPr>
        <w:ind w:left="3600" w:hanging="360"/>
      </w:pPr>
    </w:lvl>
    <w:lvl w:ilvl="5" w:tplc="AD7A9EB0">
      <w:start w:val="1"/>
      <w:numFmt w:val="lowerRoman"/>
      <w:lvlText w:val="%6."/>
      <w:lvlJc w:val="right"/>
      <w:pPr>
        <w:ind w:left="4320" w:hanging="180"/>
      </w:pPr>
    </w:lvl>
    <w:lvl w:ilvl="6" w:tplc="52A86770">
      <w:start w:val="1"/>
      <w:numFmt w:val="decimal"/>
      <w:lvlText w:val="%7."/>
      <w:lvlJc w:val="left"/>
      <w:pPr>
        <w:ind w:left="5040" w:hanging="360"/>
      </w:pPr>
    </w:lvl>
    <w:lvl w:ilvl="7" w:tplc="B1FCA75C">
      <w:start w:val="1"/>
      <w:numFmt w:val="lowerLetter"/>
      <w:lvlText w:val="%8."/>
      <w:lvlJc w:val="left"/>
      <w:pPr>
        <w:ind w:left="5760" w:hanging="360"/>
      </w:pPr>
    </w:lvl>
    <w:lvl w:ilvl="8" w:tplc="F8580F26">
      <w:start w:val="1"/>
      <w:numFmt w:val="lowerRoman"/>
      <w:lvlText w:val="%9."/>
      <w:lvlJc w:val="right"/>
      <w:pPr>
        <w:ind w:left="6480" w:hanging="180"/>
      </w:pPr>
    </w:lvl>
  </w:abstractNum>
  <w:abstractNum w:abstractNumId="36" w15:restartNumberingAfterBreak="0">
    <w:nsid w:val="72DF1431"/>
    <w:multiLevelType w:val="hybridMultilevel"/>
    <w:tmpl w:val="B14425F2"/>
    <w:lvl w:ilvl="0" w:tplc="0456000F">
      <w:start w:val="1"/>
      <w:numFmt w:val="decimal"/>
      <w:lvlText w:val="%1."/>
      <w:lvlJc w:val="left"/>
      <w:pPr>
        <w:ind w:left="720" w:hanging="360"/>
      </w:pPr>
    </w:lvl>
    <w:lvl w:ilvl="1" w:tplc="04560019">
      <w:start w:val="1"/>
      <w:numFmt w:val="lowerLetter"/>
      <w:lvlText w:val="%2."/>
      <w:lvlJc w:val="left"/>
      <w:pPr>
        <w:ind w:left="1440" w:hanging="360"/>
      </w:pPr>
    </w:lvl>
    <w:lvl w:ilvl="2" w:tplc="0456001B" w:tentative="1">
      <w:start w:val="1"/>
      <w:numFmt w:val="lowerRoman"/>
      <w:lvlText w:val="%3."/>
      <w:lvlJc w:val="right"/>
      <w:pPr>
        <w:ind w:left="2160" w:hanging="180"/>
      </w:pPr>
    </w:lvl>
    <w:lvl w:ilvl="3" w:tplc="0456000F" w:tentative="1">
      <w:start w:val="1"/>
      <w:numFmt w:val="decimal"/>
      <w:lvlText w:val="%4."/>
      <w:lvlJc w:val="left"/>
      <w:pPr>
        <w:ind w:left="2880" w:hanging="360"/>
      </w:pPr>
    </w:lvl>
    <w:lvl w:ilvl="4" w:tplc="04560019" w:tentative="1">
      <w:start w:val="1"/>
      <w:numFmt w:val="lowerLetter"/>
      <w:lvlText w:val="%5."/>
      <w:lvlJc w:val="left"/>
      <w:pPr>
        <w:ind w:left="3600" w:hanging="360"/>
      </w:pPr>
    </w:lvl>
    <w:lvl w:ilvl="5" w:tplc="0456001B" w:tentative="1">
      <w:start w:val="1"/>
      <w:numFmt w:val="lowerRoman"/>
      <w:lvlText w:val="%6."/>
      <w:lvlJc w:val="right"/>
      <w:pPr>
        <w:ind w:left="4320" w:hanging="180"/>
      </w:pPr>
    </w:lvl>
    <w:lvl w:ilvl="6" w:tplc="0456000F" w:tentative="1">
      <w:start w:val="1"/>
      <w:numFmt w:val="decimal"/>
      <w:lvlText w:val="%7."/>
      <w:lvlJc w:val="left"/>
      <w:pPr>
        <w:ind w:left="5040" w:hanging="360"/>
      </w:pPr>
    </w:lvl>
    <w:lvl w:ilvl="7" w:tplc="04560019" w:tentative="1">
      <w:start w:val="1"/>
      <w:numFmt w:val="lowerLetter"/>
      <w:lvlText w:val="%8."/>
      <w:lvlJc w:val="left"/>
      <w:pPr>
        <w:ind w:left="5760" w:hanging="360"/>
      </w:pPr>
    </w:lvl>
    <w:lvl w:ilvl="8" w:tplc="0456001B" w:tentative="1">
      <w:start w:val="1"/>
      <w:numFmt w:val="lowerRoman"/>
      <w:lvlText w:val="%9."/>
      <w:lvlJc w:val="right"/>
      <w:pPr>
        <w:ind w:left="6480" w:hanging="180"/>
      </w:pPr>
    </w:lvl>
  </w:abstractNum>
  <w:abstractNum w:abstractNumId="37" w15:restartNumberingAfterBreak="0">
    <w:nsid w:val="740407A5"/>
    <w:multiLevelType w:val="hybridMultilevel"/>
    <w:tmpl w:val="C916DB3C"/>
    <w:lvl w:ilvl="0" w:tplc="0C0A0001">
      <w:start w:val="1"/>
      <w:numFmt w:val="bullet"/>
      <w:lvlText w:val=""/>
      <w:lvlJc w:val="left"/>
      <w:pPr>
        <w:tabs>
          <w:tab w:val="num" w:pos="720"/>
        </w:tabs>
        <w:ind w:left="720" w:hanging="360"/>
      </w:pPr>
      <w:rPr>
        <w:rFonts w:hint="default" w:ascii="Symbol" w:hAnsi="Symbol"/>
      </w:rPr>
    </w:lvl>
    <w:lvl w:ilvl="1" w:tplc="0C0A0003">
      <w:start w:val="1"/>
      <w:numFmt w:val="bullet"/>
      <w:lvlText w:val="o"/>
      <w:lvlJc w:val="left"/>
      <w:pPr>
        <w:tabs>
          <w:tab w:val="num" w:pos="1440"/>
        </w:tabs>
        <w:ind w:left="1440" w:hanging="360"/>
      </w:pPr>
      <w:rPr>
        <w:rFonts w:hint="default" w:ascii="Courier New" w:hAnsi="Courier New" w:cs="Courier New"/>
      </w:rPr>
    </w:lvl>
    <w:lvl w:ilvl="2" w:tplc="0C0A0005">
      <w:start w:val="1"/>
      <w:numFmt w:val="bullet"/>
      <w:lvlText w:val=""/>
      <w:lvlJc w:val="left"/>
      <w:pPr>
        <w:tabs>
          <w:tab w:val="num" w:pos="2160"/>
        </w:tabs>
        <w:ind w:left="2160" w:hanging="360"/>
      </w:pPr>
      <w:rPr>
        <w:rFonts w:hint="default" w:ascii="Wingdings" w:hAnsi="Wingdings"/>
      </w:rPr>
    </w:lvl>
    <w:lvl w:ilvl="3" w:tplc="0C0A000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abstractNum w:abstractNumId="38" w15:restartNumberingAfterBreak="0">
    <w:nsid w:val="78A77775"/>
    <w:multiLevelType w:val="hybridMultilevel"/>
    <w:tmpl w:val="264C98E0"/>
    <w:lvl w:ilvl="0" w:tplc="0C0A0001">
      <w:start w:val="1"/>
      <w:numFmt w:val="bullet"/>
      <w:lvlText w:val=""/>
      <w:lvlJc w:val="left"/>
      <w:pPr>
        <w:ind w:left="1425" w:hanging="360"/>
      </w:pPr>
      <w:rPr>
        <w:rFonts w:hint="default" w:ascii="Symbol" w:hAnsi="Symbol"/>
      </w:rPr>
    </w:lvl>
    <w:lvl w:ilvl="1" w:tplc="0C0A0003" w:tentative="1">
      <w:start w:val="1"/>
      <w:numFmt w:val="bullet"/>
      <w:lvlText w:val="o"/>
      <w:lvlJc w:val="left"/>
      <w:pPr>
        <w:ind w:left="2145" w:hanging="360"/>
      </w:pPr>
      <w:rPr>
        <w:rFonts w:hint="default" w:ascii="Courier New" w:hAnsi="Courier New" w:cs="Courier New"/>
      </w:rPr>
    </w:lvl>
    <w:lvl w:ilvl="2" w:tplc="0C0A0005" w:tentative="1">
      <w:start w:val="1"/>
      <w:numFmt w:val="bullet"/>
      <w:lvlText w:val=""/>
      <w:lvlJc w:val="left"/>
      <w:pPr>
        <w:ind w:left="2865" w:hanging="360"/>
      </w:pPr>
      <w:rPr>
        <w:rFonts w:hint="default" w:ascii="Wingdings" w:hAnsi="Wingdings"/>
      </w:rPr>
    </w:lvl>
    <w:lvl w:ilvl="3" w:tplc="0C0A0001" w:tentative="1">
      <w:start w:val="1"/>
      <w:numFmt w:val="bullet"/>
      <w:lvlText w:val=""/>
      <w:lvlJc w:val="left"/>
      <w:pPr>
        <w:ind w:left="3585" w:hanging="360"/>
      </w:pPr>
      <w:rPr>
        <w:rFonts w:hint="default" w:ascii="Symbol" w:hAnsi="Symbol"/>
      </w:rPr>
    </w:lvl>
    <w:lvl w:ilvl="4" w:tplc="0C0A0003" w:tentative="1">
      <w:start w:val="1"/>
      <w:numFmt w:val="bullet"/>
      <w:lvlText w:val="o"/>
      <w:lvlJc w:val="left"/>
      <w:pPr>
        <w:ind w:left="4305" w:hanging="360"/>
      </w:pPr>
      <w:rPr>
        <w:rFonts w:hint="default" w:ascii="Courier New" w:hAnsi="Courier New" w:cs="Courier New"/>
      </w:rPr>
    </w:lvl>
    <w:lvl w:ilvl="5" w:tplc="0C0A0005" w:tentative="1">
      <w:start w:val="1"/>
      <w:numFmt w:val="bullet"/>
      <w:lvlText w:val=""/>
      <w:lvlJc w:val="left"/>
      <w:pPr>
        <w:ind w:left="5025" w:hanging="360"/>
      </w:pPr>
      <w:rPr>
        <w:rFonts w:hint="default" w:ascii="Wingdings" w:hAnsi="Wingdings"/>
      </w:rPr>
    </w:lvl>
    <w:lvl w:ilvl="6" w:tplc="0C0A0001" w:tentative="1">
      <w:start w:val="1"/>
      <w:numFmt w:val="bullet"/>
      <w:lvlText w:val=""/>
      <w:lvlJc w:val="left"/>
      <w:pPr>
        <w:ind w:left="5745" w:hanging="360"/>
      </w:pPr>
      <w:rPr>
        <w:rFonts w:hint="default" w:ascii="Symbol" w:hAnsi="Symbol"/>
      </w:rPr>
    </w:lvl>
    <w:lvl w:ilvl="7" w:tplc="0C0A0003" w:tentative="1">
      <w:start w:val="1"/>
      <w:numFmt w:val="bullet"/>
      <w:lvlText w:val="o"/>
      <w:lvlJc w:val="left"/>
      <w:pPr>
        <w:ind w:left="6465" w:hanging="360"/>
      </w:pPr>
      <w:rPr>
        <w:rFonts w:hint="default" w:ascii="Courier New" w:hAnsi="Courier New" w:cs="Courier New"/>
      </w:rPr>
    </w:lvl>
    <w:lvl w:ilvl="8" w:tplc="0C0A0005" w:tentative="1">
      <w:start w:val="1"/>
      <w:numFmt w:val="bullet"/>
      <w:lvlText w:val=""/>
      <w:lvlJc w:val="left"/>
      <w:pPr>
        <w:ind w:left="7185" w:hanging="360"/>
      </w:pPr>
      <w:rPr>
        <w:rFonts w:hint="default" w:ascii="Wingdings" w:hAnsi="Wingdings"/>
      </w:rPr>
    </w:lvl>
  </w:abstractNum>
  <w:abstractNum w:abstractNumId="39" w15:restartNumberingAfterBreak="0">
    <w:nsid w:val="7D8950C0"/>
    <w:multiLevelType w:val="hybridMultilevel"/>
    <w:tmpl w:val="249CC324"/>
    <w:lvl w:ilvl="0" w:tplc="0C0A0001">
      <w:start w:val="1"/>
      <w:numFmt w:val="bullet"/>
      <w:lvlText w:val=""/>
      <w:lvlJc w:val="left"/>
      <w:pPr>
        <w:tabs>
          <w:tab w:val="num" w:pos="720"/>
        </w:tabs>
        <w:ind w:left="720" w:hanging="360"/>
      </w:pPr>
      <w:rPr>
        <w:rFonts w:hint="default" w:ascii="Symbol" w:hAnsi="Symbol"/>
      </w:rPr>
    </w:lvl>
    <w:lvl w:ilvl="1" w:tplc="0C0A0003" w:tentative="1">
      <w:start w:val="1"/>
      <w:numFmt w:val="bullet"/>
      <w:lvlText w:val="o"/>
      <w:lvlJc w:val="left"/>
      <w:pPr>
        <w:tabs>
          <w:tab w:val="num" w:pos="1440"/>
        </w:tabs>
        <w:ind w:left="1440" w:hanging="360"/>
      </w:pPr>
      <w:rPr>
        <w:rFonts w:hint="default" w:ascii="Courier New" w:hAnsi="Courier New" w:cs="Courier New"/>
      </w:rPr>
    </w:lvl>
    <w:lvl w:ilvl="2" w:tplc="0C0A0005" w:tentative="1">
      <w:start w:val="1"/>
      <w:numFmt w:val="bullet"/>
      <w:lvlText w:val=""/>
      <w:lvlJc w:val="left"/>
      <w:pPr>
        <w:tabs>
          <w:tab w:val="num" w:pos="2160"/>
        </w:tabs>
        <w:ind w:left="2160" w:hanging="360"/>
      </w:pPr>
      <w:rPr>
        <w:rFonts w:hint="default" w:ascii="Wingdings" w:hAnsi="Wingdings"/>
      </w:rPr>
    </w:lvl>
    <w:lvl w:ilvl="3" w:tplc="0C0A0001" w:tentative="1">
      <w:start w:val="1"/>
      <w:numFmt w:val="bullet"/>
      <w:lvlText w:val=""/>
      <w:lvlJc w:val="left"/>
      <w:pPr>
        <w:tabs>
          <w:tab w:val="num" w:pos="2880"/>
        </w:tabs>
        <w:ind w:left="2880" w:hanging="360"/>
      </w:pPr>
      <w:rPr>
        <w:rFonts w:hint="default" w:ascii="Symbol" w:hAnsi="Symbol"/>
      </w:rPr>
    </w:lvl>
    <w:lvl w:ilvl="4" w:tplc="0C0A0003" w:tentative="1">
      <w:start w:val="1"/>
      <w:numFmt w:val="bullet"/>
      <w:lvlText w:val="o"/>
      <w:lvlJc w:val="left"/>
      <w:pPr>
        <w:tabs>
          <w:tab w:val="num" w:pos="3600"/>
        </w:tabs>
        <w:ind w:left="3600" w:hanging="360"/>
      </w:pPr>
      <w:rPr>
        <w:rFonts w:hint="default" w:ascii="Courier New" w:hAnsi="Courier New" w:cs="Courier New"/>
      </w:rPr>
    </w:lvl>
    <w:lvl w:ilvl="5" w:tplc="0C0A0005" w:tentative="1">
      <w:start w:val="1"/>
      <w:numFmt w:val="bullet"/>
      <w:lvlText w:val=""/>
      <w:lvlJc w:val="left"/>
      <w:pPr>
        <w:tabs>
          <w:tab w:val="num" w:pos="4320"/>
        </w:tabs>
        <w:ind w:left="4320" w:hanging="360"/>
      </w:pPr>
      <w:rPr>
        <w:rFonts w:hint="default" w:ascii="Wingdings" w:hAnsi="Wingdings"/>
      </w:rPr>
    </w:lvl>
    <w:lvl w:ilvl="6" w:tplc="0C0A0001" w:tentative="1">
      <w:start w:val="1"/>
      <w:numFmt w:val="bullet"/>
      <w:lvlText w:val=""/>
      <w:lvlJc w:val="left"/>
      <w:pPr>
        <w:tabs>
          <w:tab w:val="num" w:pos="5040"/>
        </w:tabs>
        <w:ind w:left="5040" w:hanging="360"/>
      </w:pPr>
      <w:rPr>
        <w:rFonts w:hint="default" w:ascii="Symbol" w:hAnsi="Symbol"/>
      </w:rPr>
    </w:lvl>
    <w:lvl w:ilvl="7" w:tplc="0C0A0003" w:tentative="1">
      <w:start w:val="1"/>
      <w:numFmt w:val="bullet"/>
      <w:lvlText w:val="o"/>
      <w:lvlJc w:val="left"/>
      <w:pPr>
        <w:tabs>
          <w:tab w:val="num" w:pos="5760"/>
        </w:tabs>
        <w:ind w:left="5760" w:hanging="360"/>
      </w:pPr>
      <w:rPr>
        <w:rFonts w:hint="default" w:ascii="Courier New" w:hAnsi="Courier New" w:cs="Courier New"/>
      </w:rPr>
    </w:lvl>
    <w:lvl w:ilvl="8" w:tplc="0C0A0005" w:tentative="1">
      <w:start w:val="1"/>
      <w:numFmt w:val="bullet"/>
      <w:lvlText w:val=""/>
      <w:lvlJc w:val="left"/>
      <w:pPr>
        <w:tabs>
          <w:tab w:val="num" w:pos="6480"/>
        </w:tabs>
        <w:ind w:left="6480" w:hanging="360"/>
      </w:pPr>
      <w:rPr>
        <w:rFonts w:hint="default" w:ascii="Wingdings" w:hAnsi="Wingdings"/>
      </w:rPr>
    </w:lvl>
  </w:abstractNum>
  <w:num w:numId="1" w16cid:durableId="789400159">
    <w:abstractNumId w:val="11"/>
  </w:num>
  <w:num w:numId="2" w16cid:durableId="1472745581">
    <w:abstractNumId w:val="39"/>
  </w:num>
  <w:num w:numId="3" w16cid:durableId="764426815">
    <w:abstractNumId w:val="22"/>
  </w:num>
  <w:num w:numId="4" w16cid:durableId="1145393997">
    <w:abstractNumId w:val="29"/>
  </w:num>
  <w:num w:numId="5" w16cid:durableId="2088115383">
    <w:abstractNumId w:val="15"/>
  </w:num>
  <w:num w:numId="6" w16cid:durableId="1321886815">
    <w:abstractNumId w:val="25"/>
  </w:num>
  <w:num w:numId="7" w16cid:durableId="1246113850">
    <w:abstractNumId w:val="20"/>
  </w:num>
  <w:num w:numId="8" w16cid:durableId="1278609896">
    <w:abstractNumId w:val="26"/>
  </w:num>
  <w:num w:numId="9" w16cid:durableId="817379632">
    <w:abstractNumId w:val="37"/>
  </w:num>
  <w:num w:numId="10" w16cid:durableId="510029037">
    <w:abstractNumId w:val="16"/>
  </w:num>
  <w:num w:numId="11" w16cid:durableId="157118932">
    <w:abstractNumId w:val="18"/>
  </w:num>
  <w:num w:numId="12" w16cid:durableId="862019229">
    <w:abstractNumId w:val="5"/>
  </w:num>
  <w:num w:numId="13" w16cid:durableId="36005421">
    <w:abstractNumId w:val="4"/>
  </w:num>
  <w:num w:numId="14" w16cid:durableId="561403727">
    <w:abstractNumId w:val="14"/>
  </w:num>
  <w:num w:numId="15" w16cid:durableId="951353089">
    <w:abstractNumId w:val="36"/>
  </w:num>
  <w:num w:numId="16" w16cid:durableId="263344676">
    <w:abstractNumId w:val="38"/>
  </w:num>
  <w:num w:numId="17" w16cid:durableId="81492624">
    <w:abstractNumId w:val="28"/>
  </w:num>
  <w:num w:numId="18" w16cid:durableId="1281955977">
    <w:abstractNumId w:val="28"/>
  </w:num>
  <w:num w:numId="19" w16cid:durableId="2125492621">
    <w:abstractNumId w:val="30"/>
  </w:num>
  <w:num w:numId="20" w16cid:durableId="1686470006">
    <w:abstractNumId w:val="1"/>
  </w:num>
  <w:num w:numId="21" w16cid:durableId="404882207">
    <w:abstractNumId w:val="12"/>
  </w:num>
  <w:num w:numId="22" w16cid:durableId="1285575063">
    <w:abstractNumId w:val="27"/>
  </w:num>
  <w:num w:numId="23" w16cid:durableId="1407604928">
    <w:abstractNumId w:val="21"/>
  </w:num>
  <w:num w:numId="24" w16cid:durableId="1287813692">
    <w:abstractNumId w:val="9"/>
  </w:num>
  <w:num w:numId="25" w16cid:durableId="1728796019">
    <w:abstractNumId w:val="19"/>
  </w:num>
  <w:num w:numId="26" w16cid:durableId="2068144034">
    <w:abstractNumId w:val="3"/>
  </w:num>
  <w:num w:numId="27" w16cid:durableId="1754745048">
    <w:abstractNumId w:val="34"/>
  </w:num>
  <w:num w:numId="28" w16cid:durableId="1280142435">
    <w:abstractNumId w:val="13"/>
  </w:num>
  <w:num w:numId="29" w16cid:durableId="676734055">
    <w:abstractNumId w:val="2"/>
  </w:num>
  <w:num w:numId="30" w16cid:durableId="597522235">
    <w:abstractNumId w:val="23"/>
  </w:num>
  <w:num w:numId="31" w16cid:durableId="100803856">
    <w:abstractNumId w:val="32"/>
  </w:num>
  <w:num w:numId="32" w16cid:durableId="413167768">
    <w:abstractNumId w:val="17"/>
  </w:num>
  <w:num w:numId="33" w16cid:durableId="892543898">
    <w:abstractNumId w:val="24"/>
  </w:num>
  <w:num w:numId="34" w16cid:durableId="797799601">
    <w:abstractNumId w:val="10"/>
  </w:num>
  <w:num w:numId="35" w16cid:durableId="588585860">
    <w:abstractNumId w:val="31"/>
  </w:num>
  <w:num w:numId="36" w16cid:durableId="111631537">
    <w:abstractNumId w:val="6"/>
  </w:num>
  <w:num w:numId="37" w16cid:durableId="929972455">
    <w:abstractNumId w:val="0"/>
  </w:num>
  <w:num w:numId="38" w16cid:durableId="515659297">
    <w:abstractNumId w:val="33"/>
  </w:num>
  <w:num w:numId="39" w16cid:durableId="1721859927">
    <w:abstractNumId w:val="35"/>
  </w:num>
  <w:num w:numId="40" w16cid:durableId="2052918071">
    <w:abstractNumId w:val="7"/>
  </w:num>
  <w:num w:numId="41" w16cid:durableId="1866288511">
    <w:abstractNumId w:val="8"/>
  </w:num>
  <w:numIdMacAtCleanup w:val="8"/>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val="false"/>
  <w:defaultTabStop w:val="708"/>
  <w:hyphenationZone w:val="425"/>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46E"/>
    <w:rsid w:val="00000268"/>
    <w:rsid w:val="000013B7"/>
    <w:rsid w:val="000015EB"/>
    <w:rsid w:val="00002217"/>
    <w:rsid w:val="0000491E"/>
    <w:rsid w:val="0000573E"/>
    <w:rsid w:val="00005D96"/>
    <w:rsid w:val="00006BE6"/>
    <w:rsid w:val="00006CB8"/>
    <w:rsid w:val="00006FF7"/>
    <w:rsid w:val="00007354"/>
    <w:rsid w:val="00007473"/>
    <w:rsid w:val="000074BD"/>
    <w:rsid w:val="0001053D"/>
    <w:rsid w:val="000112A0"/>
    <w:rsid w:val="000118D3"/>
    <w:rsid w:val="00011EA1"/>
    <w:rsid w:val="00012106"/>
    <w:rsid w:val="00012A4B"/>
    <w:rsid w:val="00012A5E"/>
    <w:rsid w:val="00015455"/>
    <w:rsid w:val="00015939"/>
    <w:rsid w:val="00015D3E"/>
    <w:rsid w:val="00016048"/>
    <w:rsid w:val="000162A3"/>
    <w:rsid w:val="00016C6D"/>
    <w:rsid w:val="00020402"/>
    <w:rsid w:val="00020E50"/>
    <w:rsid w:val="00022C63"/>
    <w:rsid w:val="00023AE5"/>
    <w:rsid w:val="00023C38"/>
    <w:rsid w:val="0002547B"/>
    <w:rsid w:val="00025945"/>
    <w:rsid w:val="0002644D"/>
    <w:rsid w:val="00030F31"/>
    <w:rsid w:val="000315C3"/>
    <w:rsid w:val="00031CA9"/>
    <w:rsid w:val="0003243E"/>
    <w:rsid w:val="000325D2"/>
    <w:rsid w:val="0003370E"/>
    <w:rsid w:val="00033A1A"/>
    <w:rsid w:val="000346D2"/>
    <w:rsid w:val="00034F0B"/>
    <w:rsid w:val="00035252"/>
    <w:rsid w:val="000356D9"/>
    <w:rsid w:val="00035CE2"/>
    <w:rsid w:val="000369F3"/>
    <w:rsid w:val="00037F06"/>
    <w:rsid w:val="000413CF"/>
    <w:rsid w:val="00042317"/>
    <w:rsid w:val="0004295A"/>
    <w:rsid w:val="000436CB"/>
    <w:rsid w:val="00043AC3"/>
    <w:rsid w:val="00043F90"/>
    <w:rsid w:val="00044E65"/>
    <w:rsid w:val="00045462"/>
    <w:rsid w:val="00046CA8"/>
    <w:rsid w:val="00050DCD"/>
    <w:rsid w:val="00053C43"/>
    <w:rsid w:val="000547F5"/>
    <w:rsid w:val="000551FC"/>
    <w:rsid w:val="000558ED"/>
    <w:rsid w:val="00056126"/>
    <w:rsid w:val="000563CE"/>
    <w:rsid w:val="0005735E"/>
    <w:rsid w:val="00057399"/>
    <w:rsid w:val="00057B5E"/>
    <w:rsid w:val="00061415"/>
    <w:rsid w:val="00062A5C"/>
    <w:rsid w:val="00063F64"/>
    <w:rsid w:val="00064C01"/>
    <w:rsid w:val="000652CD"/>
    <w:rsid w:val="0006725A"/>
    <w:rsid w:val="00067522"/>
    <w:rsid w:val="0006797F"/>
    <w:rsid w:val="00070547"/>
    <w:rsid w:val="00071938"/>
    <w:rsid w:val="000729E0"/>
    <w:rsid w:val="00073572"/>
    <w:rsid w:val="00073870"/>
    <w:rsid w:val="00073A79"/>
    <w:rsid w:val="00076570"/>
    <w:rsid w:val="000777FD"/>
    <w:rsid w:val="00077AB8"/>
    <w:rsid w:val="00080467"/>
    <w:rsid w:val="000810D3"/>
    <w:rsid w:val="000819FF"/>
    <w:rsid w:val="00082CF3"/>
    <w:rsid w:val="00082F2B"/>
    <w:rsid w:val="00083254"/>
    <w:rsid w:val="000841B4"/>
    <w:rsid w:val="00084C1D"/>
    <w:rsid w:val="00085A52"/>
    <w:rsid w:val="00085F8E"/>
    <w:rsid w:val="00086664"/>
    <w:rsid w:val="00086691"/>
    <w:rsid w:val="00086F3F"/>
    <w:rsid w:val="00086F4F"/>
    <w:rsid w:val="00087A6E"/>
    <w:rsid w:val="00090794"/>
    <w:rsid w:val="0009101E"/>
    <w:rsid w:val="00093205"/>
    <w:rsid w:val="000937C4"/>
    <w:rsid w:val="00096010"/>
    <w:rsid w:val="0009741D"/>
    <w:rsid w:val="000A11DB"/>
    <w:rsid w:val="000A1A4A"/>
    <w:rsid w:val="000A2227"/>
    <w:rsid w:val="000A2ED6"/>
    <w:rsid w:val="000A51F1"/>
    <w:rsid w:val="000A5378"/>
    <w:rsid w:val="000A5B06"/>
    <w:rsid w:val="000A64BC"/>
    <w:rsid w:val="000A7F20"/>
    <w:rsid w:val="000B032D"/>
    <w:rsid w:val="000B0400"/>
    <w:rsid w:val="000B0735"/>
    <w:rsid w:val="000B115A"/>
    <w:rsid w:val="000B1477"/>
    <w:rsid w:val="000B15EC"/>
    <w:rsid w:val="000B23AA"/>
    <w:rsid w:val="000B36D6"/>
    <w:rsid w:val="000B4AD4"/>
    <w:rsid w:val="000B4EF7"/>
    <w:rsid w:val="000B4FCC"/>
    <w:rsid w:val="000B5093"/>
    <w:rsid w:val="000B5B24"/>
    <w:rsid w:val="000B6374"/>
    <w:rsid w:val="000B6554"/>
    <w:rsid w:val="000B6A5F"/>
    <w:rsid w:val="000B74DD"/>
    <w:rsid w:val="000C00E8"/>
    <w:rsid w:val="000C1548"/>
    <w:rsid w:val="000C1A0E"/>
    <w:rsid w:val="000C2893"/>
    <w:rsid w:val="000C2C20"/>
    <w:rsid w:val="000C3001"/>
    <w:rsid w:val="000C4199"/>
    <w:rsid w:val="000C49BB"/>
    <w:rsid w:val="000C53BE"/>
    <w:rsid w:val="000C54EC"/>
    <w:rsid w:val="000C5501"/>
    <w:rsid w:val="000C5FE7"/>
    <w:rsid w:val="000C6018"/>
    <w:rsid w:val="000C620B"/>
    <w:rsid w:val="000D0019"/>
    <w:rsid w:val="000D0DA5"/>
    <w:rsid w:val="000D179C"/>
    <w:rsid w:val="000D29A1"/>
    <w:rsid w:val="000D3CBD"/>
    <w:rsid w:val="000D3EC6"/>
    <w:rsid w:val="000D44FF"/>
    <w:rsid w:val="000D54CB"/>
    <w:rsid w:val="000D550C"/>
    <w:rsid w:val="000D5D95"/>
    <w:rsid w:val="000D6B2D"/>
    <w:rsid w:val="000D70AD"/>
    <w:rsid w:val="000D70BE"/>
    <w:rsid w:val="000E0E1F"/>
    <w:rsid w:val="000E1548"/>
    <w:rsid w:val="000E2869"/>
    <w:rsid w:val="000E2D08"/>
    <w:rsid w:val="000E36D6"/>
    <w:rsid w:val="000E4DB9"/>
    <w:rsid w:val="000E573D"/>
    <w:rsid w:val="000E666E"/>
    <w:rsid w:val="000E6B43"/>
    <w:rsid w:val="000E7300"/>
    <w:rsid w:val="000E77C5"/>
    <w:rsid w:val="000E7D10"/>
    <w:rsid w:val="000F0D12"/>
    <w:rsid w:val="000F13C0"/>
    <w:rsid w:val="000F1C9D"/>
    <w:rsid w:val="000F243F"/>
    <w:rsid w:val="000F516D"/>
    <w:rsid w:val="000F5212"/>
    <w:rsid w:val="000F57FB"/>
    <w:rsid w:val="000F5A6B"/>
    <w:rsid w:val="000F5B1A"/>
    <w:rsid w:val="000F61E5"/>
    <w:rsid w:val="000F6999"/>
    <w:rsid w:val="000F6CEE"/>
    <w:rsid w:val="0010016F"/>
    <w:rsid w:val="00100962"/>
    <w:rsid w:val="001022B7"/>
    <w:rsid w:val="00102EA2"/>
    <w:rsid w:val="00103CBB"/>
    <w:rsid w:val="0010465F"/>
    <w:rsid w:val="00104B63"/>
    <w:rsid w:val="001055A3"/>
    <w:rsid w:val="001061FB"/>
    <w:rsid w:val="0010627E"/>
    <w:rsid w:val="00107396"/>
    <w:rsid w:val="0011012E"/>
    <w:rsid w:val="001117EC"/>
    <w:rsid w:val="001134B5"/>
    <w:rsid w:val="00113960"/>
    <w:rsid w:val="0011415E"/>
    <w:rsid w:val="00114D35"/>
    <w:rsid w:val="00115823"/>
    <w:rsid w:val="001168F4"/>
    <w:rsid w:val="0011739E"/>
    <w:rsid w:val="00117825"/>
    <w:rsid w:val="00120EAA"/>
    <w:rsid w:val="001219E9"/>
    <w:rsid w:val="00121BD7"/>
    <w:rsid w:val="00122D0A"/>
    <w:rsid w:val="00122E67"/>
    <w:rsid w:val="00123C9F"/>
    <w:rsid w:val="00124092"/>
    <w:rsid w:val="001242C2"/>
    <w:rsid w:val="00125273"/>
    <w:rsid w:val="001257E9"/>
    <w:rsid w:val="00126664"/>
    <w:rsid w:val="00127854"/>
    <w:rsid w:val="00130417"/>
    <w:rsid w:val="00131581"/>
    <w:rsid w:val="001319BC"/>
    <w:rsid w:val="00131D0A"/>
    <w:rsid w:val="001320AD"/>
    <w:rsid w:val="00132181"/>
    <w:rsid w:val="00133351"/>
    <w:rsid w:val="001351A1"/>
    <w:rsid w:val="0013558C"/>
    <w:rsid w:val="00135AED"/>
    <w:rsid w:val="001360C0"/>
    <w:rsid w:val="001361EA"/>
    <w:rsid w:val="00136621"/>
    <w:rsid w:val="00136BF9"/>
    <w:rsid w:val="00140369"/>
    <w:rsid w:val="0014056C"/>
    <w:rsid w:val="001407E1"/>
    <w:rsid w:val="00141BB9"/>
    <w:rsid w:val="00142D08"/>
    <w:rsid w:val="001433AA"/>
    <w:rsid w:val="00143B11"/>
    <w:rsid w:val="00143D19"/>
    <w:rsid w:val="00143E00"/>
    <w:rsid w:val="001443CC"/>
    <w:rsid w:val="00146E47"/>
    <w:rsid w:val="00146FDA"/>
    <w:rsid w:val="001474A3"/>
    <w:rsid w:val="00147B73"/>
    <w:rsid w:val="00147B96"/>
    <w:rsid w:val="001504FC"/>
    <w:rsid w:val="00151036"/>
    <w:rsid w:val="0015191E"/>
    <w:rsid w:val="00152FEE"/>
    <w:rsid w:val="00153242"/>
    <w:rsid w:val="001532E0"/>
    <w:rsid w:val="00153619"/>
    <w:rsid w:val="00153F60"/>
    <w:rsid w:val="001545DB"/>
    <w:rsid w:val="0015475E"/>
    <w:rsid w:val="00154A52"/>
    <w:rsid w:val="00154CB9"/>
    <w:rsid w:val="00154FEC"/>
    <w:rsid w:val="00155C1A"/>
    <w:rsid w:val="00160629"/>
    <w:rsid w:val="0016087F"/>
    <w:rsid w:val="001611B9"/>
    <w:rsid w:val="00161B28"/>
    <w:rsid w:val="00161F89"/>
    <w:rsid w:val="001621AF"/>
    <w:rsid w:val="00163734"/>
    <w:rsid w:val="00163C4B"/>
    <w:rsid w:val="00164077"/>
    <w:rsid w:val="001649FD"/>
    <w:rsid w:val="001652FE"/>
    <w:rsid w:val="001663A9"/>
    <w:rsid w:val="00166741"/>
    <w:rsid w:val="00167A2C"/>
    <w:rsid w:val="00171D47"/>
    <w:rsid w:val="0017226C"/>
    <w:rsid w:val="00172360"/>
    <w:rsid w:val="001724F3"/>
    <w:rsid w:val="00172547"/>
    <w:rsid w:val="00172831"/>
    <w:rsid w:val="00173BCC"/>
    <w:rsid w:val="00173EDD"/>
    <w:rsid w:val="00173FFA"/>
    <w:rsid w:val="00174259"/>
    <w:rsid w:val="00175CEF"/>
    <w:rsid w:val="00175EBB"/>
    <w:rsid w:val="00176691"/>
    <w:rsid w:val="00176C62"/>
    <w:rsid w:val="0017790C"/>
    <w:rsid w:val="001800B7"/>
    <w:rsid w:val="00180B6E"/>
    <w:rsid w:val="00180F6B"/>
    <w:rsid w:val="00181611"/>
    <w:rsid w:val="00181ACF"/>
    <w:rsid w:val="00182225"/>
    <w:rsid w:val="00182460"/>
    <w:rsid w:val="0018319B"/>
    <w:rsid w:val="0018324C"/>
    <w:rsid w:val="00184286"/>
    <w:rsid w:val="00185709"/>
    <w:rsid w:val="00186226"/>
    <w:rsid w:val="0018657B"/>
    <w:rsid w:val="001879AD"/>
    <w:rsid w:val="001902FF"/>
    <w:rsid w:val="0019102F"/>
    <w:rsid w:val="001925FC"/>
    <w:rsid w:val="00193188"/>
    <w:rsid w:val="001946B7"/>
    <w:rsid w:val="00196374"/>
    <w:rsid w:val="001967A5"/>
    <w:rsid w:val="00197321"/>
    <w:rsid w:val="00197C1F"/>
    <w:rsid w:val="001A0602"/>
    <w:rsid w:val="001A063E"/>
    <w:rsid w:val="001A1352"/>
    <w:rsid w:val="001A298F"/>
    <w:rsid w:val="001A2C05"/>
    <w:rsid w:val="001A2E34"/>
    <w:rsid w:val="001A3419"/>
    <w:rsid w:val="001A37E2"/>
    <w:rsid w:val="001A523F"/>
    <w:rsid w:val="001A6E58"/>
    <w:rsid w:val="001B01B6"/>
    <w:rsid w:val="001B23D7"/>
    <w:rsid w:val="001B2981"/>
    <w:rsid w:val="001B2F0B"/>
    <w:rsid w:val="001B3648"/>
    <w:rsid w:val="001B3D71"/>
    <w:rsid w:val="001B483E"/>
    <w:rsid w:val="001B49CC"/>
    <w:rsid w:val="001B4F32"/>
    <w:rsid w:val="001B574E"/>
    <w:rsid w:val="001B6799"/>
    <w:rsid w:val="001B6BAA"/>
    <w:rsid w:val="001B6EEF"/>
    <w:rsid w:val="001B7674"/>
    <w:rsid w:val="001B7A3A"/>
    <w:rsid w:val="001B7CBA"/>
    <w:rsid w:val="001C093F"/>
    <w:rsid w:val="001C14D8"/>
    <w:rsid w:val="001C289F"/>
    <w:rsid w:val="001C2F17"/>
    <w:rsid w:val="001C343B"/>
    <w:rsid w:val="001C36B3"/>
    <w:rsid w:val="001C3AA3"/>
    <w:rsid w:val="001C4675"/>
    <w:rsid w:val="001C4C99"/>
    <w:rsid w:val="001C6E8F"/>
    <w:rsid w:val="001C705F"/>
    <w:rsid w:val="001C7F75"/>
    <w:rsid w:val="001D13D1"/>
    <w:rsid w:val="001D18EC"/>
    <w:rsid w:val="001D37CB"/>
    <w:rsid w:val="001D3C3E"/>
    <w:rsid w:val="001D3DD0"/>
    <w:rsid w:val="001D476B"/>
    <w:rsid w:val="001D61C2"/>
    <w:rsid w:val="001D64F9"/>
    <w:rsid w:val="001D78BD"/>
    <w:rsid w:val="001D7957"/>
    <w:rsid w:val="001D7BD0"/>
    <w:rsid w:val="001E05D2"/>
    <w:rsid w:val="001E25B0"/>
    <w:rsid w:val="001E3024"/>
    <w:rsid w:val="001E3075"/>
    <w:rsid w:val="001E3FE9"/>
    <w:rsid w:val="001E48EF"/>
    <w:rsid w:val="001E4AF1"/>
    <w:rsid w:val="001E734A"/>
    <w:rsid w:val="001E7566"/>
    <w:rsid w:val="001F15C7"/>
    <w:rsid w:val="001F1F63"/>
    <w:rsid w:val="001F213D"/>
    <w:rsid w:val="001F2276"/>
    <w:rsid w:val="001F24D1"/>
    <w:rsid w:val="001F33BE"/>
    <w:rsid w:val="001F3622"/>
    <w:rsid w:val="001F36CC"/>
    <w:rsid w:val="001F370A"/>
    <w:rsid w:val="001F4C87"/>
    <w:rsid w:val="001F5866"/>
    <w:rsid w:val="001F5D2E"/>
    <w:rsid w:val="001F5D9D"/>
    <w:rsid w:val="001F77F8"/>
    <w:rsid w:val="001F7EBC"/>
    <w:rsid w:val="001F7F67"/>
    <w:rsid w:val="002000F8"/>
    <w:rsid w:val="00201592"/>
    <w:rsid w:val="00201829"/>
    <w:rsid w:val="002022E5"/>
    <w:rsid w:val="00202963"/>
    <w:rsid w:val="00203FEB"/>
    <w:rsid w:val="002061C0"/>
    <w:rsid w:val="00206ED3"/>
    <w:rsid w:val="002074F5"/>
    <w:rsid w:val="00210DF9"/>
    <w:rsid w:val="00211400"/>
    <w:rsid w:val="00211658"/>
    <w:rsid w:val="00211E02"/>
    <w:rsid w:val="00212297"/>
    <w:rsid w:val="00213A90"/>
    <w:rsid w:val="002142B9"/>
    <w:rsid w:val="0021451B"/>
    <w:rsid w:val="002150AF"/>
    <w:rsid w:val="0021529C"/>
    <w:rsid w:val="0021530C"/>
    <w:rsid w:val="002169AD"/>
    <w:rsid w:val="002171ED"/>
    <w:rsid w:val="002177B9"/>
    <w:rsid w:val="00217DFC"/>
    <w:rsid w:val="0022072B"/>
    <w:rsid w:val="00222CF2"/>
    <w:rsid w:val="0022379D"/>
    <w:rsid w:val="002238D5"/>
    <w:rsid w:val="00225BCB"/>
    <w:rsid w:val="00226AC4"/>
    <w:rsid w:val="00226F70"/>
    <w:rsid w:val="002271DC"/>
    <w:rsid w:val="00227E1D"/>
    <w:rsid w:val="00232081"/>
    <w:rsid w:val="002331B3"/>
    <w:rsid w:val="00233CE4"/>
    <w:rsid w:val="00234139"/>
    <w:rsid w:val="002354F0"/>
    <w:rsid w:val="00236FE3"/>
    <w:rsid w:val="0023705D"/>
    <w:rsid w:val="002373C6"/>
    <w:rsid w:val="00237E6F"/>
    <w:rsid w:val="0024056B"/>
    <w:rsid w:val="002408D0"/>
    <w:rsid w:val="00240D89"/>
    <w:rsid w:val="00241930"/>
    <w:rsid w:val="002419DC"/>
    <w:rsid w:val="00241B58"/>
    <w:rsid w:val="002442DA"/>
    <w:rsid w:val="00244E13"/>
    <w:rsid w:val="00244F29"/>
    <w:rsid w:val="002450E6"/>
    <w:rsid w:val="0024595E"/>
    <w:rsid w:val="00246E9A"/>
    <w:rsid w:val="002502B7"/>
    <w:rsid w:val="00250892"/>
    <w:rsid w:val="00251E0D"/>
    <w:rsid w:val="00253731"/>
    <w:rsid w:val="00253BAC"/>
    <w:rsid w:val="00254BCD"/>
    <w:rsid w:val="00255023"/>
    <w:rsid w:val="00255E3D"/>
    <w:rsid w:val="00255FDC"/>
    <w:rsid w:val="00256390"/>
    <w:rsid w:val="0025687A"/>
    <w:rsid w:val="0025694F"/>
    <w:rsid w:val="00256D3D"/>
    <w:rsid w:val="002617F2"/>
    <w:rsid w:val="00261CFD"/>
    <w:rsid w:val="00261EEC"/>
    <w:rsid w:val="002624D3"/>
    <w:rsid w:val="002628C3"/>
    <w:rsid w:val="00265BA2"/>
    <w:rsid w:val="00265FC9"/>
    <w:rsid w:val="002661FD"/>
    <w:rsid w:val="002674B5"/>
    <w:rsid w:val="002676F6"/>
    <w:rsid w:val="00267CE9"/>
    <w:rsid w:val="0027023A"/>
    <w:rsid w:val="00271875"/>
    <w:rsid w:val="002720B7"/>
    <w:rsid w:val="00272440"/>
    <w:rsid w:val="00274A62"/>
    <w:rsid w:val="002804D1"/>
    <w:rsid w:val="00281A28"/>
    <w:rsid w:val="00282D73"/>
    <w:rsid w:val="00282F3A"/>
    <w:rsid w:val="00283951"/>
    <w:rsid w:val="00284807"/>
    <w:rsid w:val="00284D0D"/>
    <w:rsid w:val="00285903"/>
    <w:rsid w:val="0028613E"/>
    <w:rsid w:val="002874E7"/>
    <w:rsid w:val="00290371"/>
    <w:rsid w:val="002908CF"/>
    <w:rsid w:val="00290CAD"/>
    <w:rsid w:val="00290FCB"/>
    <w:rsid w:val="002910FE"/>
    <w:rsid w:val="00291456"/>
    <w:rsid w:val="00291746"/>
    <w:rsid w:val="00291E09"/>
    <w:rsid w:val="002924E4"/>
    <w:rsid w:val="002926D9"/>
    <w:rsid w:val="00292D0F"/>
    <w:rsid w:val="00294986"/>
    <w:rsid w:val="00295F41"/>
    <w:rsid w:val="00296CC7"/>
    <w:rsid w:val="00296FE9"/>
    <w:rsid w:val="002970F0"/>
    <w:rsid w:val="0029732E"/>
    <w:rsid w:val="002A028A"/>
    <w:rsid w:val="002A12E6"/>
    <w:rsid w:val="002A2D8B"/>
    <w:rsid w:val="002A3093"/>
    <w:rsid w:val="002A4212"/>
    <w:rsid w:val="002A4647"/>
    <w:rsid w:val="002A5601"/>
    <w:rsid w:val="002A58BA"/>
    <w:rsid w:val="002A5A8B"/>
    <w:rsid w:val="002A6728"/>
    <w:rsid w:val="002A71FA"/>
    <w:rsid w:val="002A7A2B"/>
    <w:rsid w:val="002A7C97"/>
    <w:rsid w:val="002B0138"/>
    <w:rsid w:val="002B089F"/>
    <w:rsid w:val="002B17ED"/>
    <w:rsid w:val="002B189C"/>
    <w:rsid w:val="002B35DA"/>
    <w:rsid w:val="002B4705"/>
    <w:rsid w:val="002B556F"/>
    <w:rsid w:val="002B5998"/>
    <w:rsid w:val="002B6125"/>
    <w:rsid w:val="002C09A6"/>
    <w:rsid w:val="002C23EB"/>
    <w:rsid w:val="002C337D"/>
    <w:rsid w:val="002C3AE4"/>
    <w:rsid w:val="002C503C"/>
    <w:rsid w:val="002C57E5"/>
    <w:rsid w:val="002C65DD"/>
    <w:rsid w:val="002C6952"/>
    <w:rsid w:val="002C6B7C"/>
    <w:rsid w:val="002C76A9"/>
    <w:rsid w:val="002D061C"/>
    <w:rsid w:val="002D0C63"/>
    <w:rsid w:val="002D0C78"/>
    <w:rsid w:val="002D142A"/>
    <w:rsid w:val="002D1461"/>
    <w:rsid w:val="002D2480"/>
    <w:rsid w:val="002D3D2A"/>
    <w:rsid w:val="002D47CC"/>
    <w:rsid w:val="002D4ACD"/>
    <w:rsid w:val="002D4CBA"/>
    <w:rsid w:val="002D537F"/>
    <w:rsid w:val="002D5C76"/>
    <w:rsid w:val="002D66CC"/>
    <w:rsid w:val="002D6ADE"/>
    <w:rsid w:val="002D6E8E"/>
    <w:rsid w:val="002D73B9"/>
    <w:rsid w:val="002E0518"/>
    <w:rsid w:val="002E186B"/>
    <w:rsid w:val="002E2E8A"/>
    <w:rsid w:val="002E49A2"/>
    <w:rsid w:val="002E5A99"/>
    <w:rsid w:val="002E5C58"/>
    <w:rsid w:val="002E6842"/>
    <w:rsid w:val="002E7CE8"/>
    <w:rsid w:val="002E7E42"/>
    <w:rsid w:val="002F0C67"/>
    <w:rsid w:val="002F123E"/>
    <w:rsid w:val="002F131B"/>
    <w:rsid w:val="002F1478"/>
    <w:rsid w:val="002F1A7C"/>
    <w:rsid w:val="002F2C45"/>
    <w:rsid w:val="002F3795"/>
    <w:rsid w:val="002F4414"/>
    <w:rsid w:val="002F554C"/>
    <w:rsid w:val="002F5B1C"/>
    <w:rsid w:val="00300383"/>
    <w:rsid w:val="00300D21"/>
    <w:rsid w:val="0030144D"/>
    <w:rsid w:val="00301E83"/>
    <w:rsid w:val="00302084"/>
    <w:rsid w:val="00302596"/>
    <w:rsid w:val="00302ABB"/>
    <w:rsid w:val="003036AA"/>
    <w:rsid w:val="0030586E"/>
    <w:rsid w:val="00306656"/>
    <w:rsid w:val="00307443"/>
    <w:rsid w:val="00307B3E"/>
    <w:rsid w:val="00311D07"/>
    <w:rsid w:val="003124CE"/>
    <w:rsid w:val="00312627"/>
    <w:rsid w:val="00313544"/>
    <w:rsid w:val="00314AB3"/>
    <w:rsid w:val="00314DE5"/>
    <w:rsid w:val="0031522F"/>
    <w:rsid w:val="0031551C"/>
    <w:rsid w:val="003155ED"/>
    <w:rsid w:val="0031668A"/>
    <w:rsid w:val="00317824"/>
    <w:rsid w:val="00317E81"/>
    <w:rsid w:val="0032037B"/>
    <w:rsid w:val="003209CC"/>
    <w:rsid w:val="00320D66"/>
    <w:rsid w:val="00320F4A"/>
    <w:rsid w:val="00321958"/>
    <w:rsid w:val="00323906"/>
    <w:rsid w:val="00323FC5"/>
    <w:rsid w:val="00324385"/>
    <w:rsid w:val="003247B7"/>
    <w:rsid w:val="003249BF"/>
    <w:rsid w:val="00324A51"/>
    <w:rsid w:val="00325D5B"/>
    <w:rsid w:val="00327D66"/>
    <w:rsid w:val="00330163"/>
    <w:rsid w:val="00330723"/>
    <w:rsid w:val="0033085B"/>
    <w:rsid w:val="00331644"/>
    <w:rsid w:val="00331A69"/>
    <w:rsid w:val="00333363"/>
    <w:rsid w:val="00333DB2"/>
    <w:rsid w:val="0033477D"/>
    <w:rsid w:val="003353A0"/>
    <w:rsid w:val="0033573F"/>
    <w:rsid w:val="00335740"/>
    <w:rsid w:val="00335CBF"/>
    <w:rsid w:val="00337AFB"/>
    <w:rsid w:val="003404CF"/>
    <w:rsid w:val="0034085B"/>
    <w:rsid w:val="0034156B"/>
    <w:rsid w:val="00341582"/>
    <w:rsid w:val="003420D3"/>
    <w:rsid w:val="003423C2"/>
    <w:rsid w:val="003427E6"/>
    <w:rsid w:val="003429F1"/>
    <w:rsid w:val="00342C24"/>
    <w:rsid w:val="00344189"/>
    <w:rsid w:val="003446AD"/>
    <w:rsid w:val="003458BE"/>
    <w:rsid w:val="00345E90"/>
    <w:rsid w:val="00346829"/>
    <w:rsid w:val="00347E10"/>
    <w:rsid w:val="003503ED"/>
    <w:rsid w:val="003506A1"/>
    <w:rsid w:val="003506E4"/>
    <w:rsid w:val="00350F80"/>
    <w:rsid w:val="003511BB"/>
    <w:rsid w:val="003515EA"/>
    <w:rsid w:val="00351EE5"/>
    <w:rsid w:val="00352213"/>
    <w:rsid w:val="00352E06"/>
    <w:rsid w:val="003541D4"/>
    <w:rsid w:val="0035507A"/>
    <w:rsid w:val="003550D3"/>
    <w:rsid w:val="003556B2"/>
    <w:rsid w:val="0035584E"/>
    <w:rsid w:val="00356DBA"/>
    <w:rsid w:val="003603E6"/>
    <w:rsid w:val="00360783"/>
    <w:rsid w:val="00361985"/>
    <w:rsid w:val="003620AE"/>
    <w:rsid w:val="00362F0A"/>
    <w:rsid w:val="00364F61"/>
    <w:rsid w:val="0036523A"/>
    <w:rsid w:val="003670D7"/>
    <w:rsid w:val="00370719"/>
    <w:rsid w:val="00370EEE"/>
    <w:rsid w:val="0037110D"/>
    <w:rsid w:val="003711FB"/>
    <w:rsid w:val="003716A1"/>
    <w:rsid w:val="00371EAF"/>
    <w:rsid w:val="00372029"/>
    <w:rsid w:val="00372267"/>
    <w:rsid w:val="00373430"/>
    <w:rsid w:val="00374A38"/>
    <w:rsid w:val="00374B55"/>
    <w:rsid w:val="0037513C"/>
    <w:rsid w:val="00375171"/>
    <w:rsid w:val="00375207"/>
    <w:rsid w:val="003758C1"/>
    <w:rsid w:val="00375DB2"/>
    <w:rsid w:val="00376A95"/>
    <w:rsid w:val="00377364"/>
    <w:rsid w:val="00377F12"/>
    <w:rsid w:val="003819F1"/>
    <w:rsid w:val="00383512"/>
    <w:rsid w:val="00383747"/>
    <w:rsid w:val="00383FCB"/>
    <w:rsid w:val="003841E5"/>
    <w:rsid w:val="00384284"/>
    <w:rsid w:val="00385778"/>
    <w:rsid w:val="003857B6"/>
    <w:rsid w:val="003859E2"/>
    <w:rsid w:val="00386178"/>
    <w:rsid w:val="0038628A"/>
    <w:rsid w:val="00386398"/>
    <w:rsid w:val="00386EB8"/>
    <w:rsid w:val="003873F1"/>
    <w:rsid w:val="00387658"/>
    <w:rsid w:val="003905F3"/>
    <w:rsid w:val="00391904"/>
    <w:rsid w:val="00391CBB"/>
    <w:rsid w:val="003927DF"/>
    <w:rsid w:val="003942AC"/>
    <w:rsid w:val="0039521F"/>
    <w:rsid w:val="00395678"/>
    <w:rsid w:val="0039580F"/>
    <w:rsid w:val="00397076"/>
    <w:rsid w:val="003977A6"/>
    <w:rsid w:val="00397DA4"/>
    <w:rsid w:val="003A2034"/>
    <w:rsid w:val="003A278F"/>
    <w:rsid w:val="003A27EB"/>
    <w:rsid w:val="003A2997"/>
    <w:rsid w:val="003A55A8"/>
    <w:rsid w:val="003A64CB"/>
    <w:rsid w:val="003A690A"/>
    <w:rsid w:val="003A6CAD"/>
    <w:rsid w:val="003A72BC"/>
    <w:rsid w:val="003A7A03"/>
    <w:rsid w:val="003A7D4A"/>
    <w:rsid w:val="003B00F1"/>
    <w:rsid w:val="003B02AD"/>
    <w:rsid w:val="003B079A"/>
    <w:rsid w:val="003B1C6A"/>
    <w:rsid w:val="003B1D20"/>
    <w:rsid w:val="003B1E9B"/>
    <w:rsid w:val="003B2951"/>
    <w:rsid w:val="003B2A87"/>
    <w:rsid w:val="003B4AA6"/>
    <w:rsid w:val="003B5FA2"/>
    <w:rsid w:val="003B6D5D"/>
    <w:rsid w:val="003B7660"/>
    <w:rsid w:val="003C0197"/>
    <w:rsid w:val="003C0943"/>
    <w:rsid w:val="003C0B90"/>
    <w:rsid w:val="003C1687"/>
    <w:rsid w:val="003C1C71"/>
    <w:rsid w:val="003C21F4"/>
    <w:rsid w:val="003C26B3"/>
    <w:rsid w:val="003C29BB"/>
    <w:rsid w:val="003C3288"/>
    <w:rsid w:val="003C3AD1"/>
    <w:rsid w:val="003C4128"/>
    <w:rsid w:val="003C5E92"/>
    <w:rsid w:val="003C6101"/>
    <w:rsid w:val="003C72A9"/>
    <w:rsid w:val="003C74AE"/>
    <w:rsid w:val="003D0477"/>
    <w:rsid w:val="003D0AD1"/>
    <w:rsid w:val="003D0BC0"/>
    <w:rsid w:val="003D156B"/>
    <w:rsid w:val="003D1714"/>
    <w:rsid w:val="003D1BD4"/>
    <w:rsid w:val="003D23B9"/>
    <w:rsid w:val="003D486C"/>
    <w:rsid w:val="003D4DC0"/>
    <w:rsid w:val="003D54E7"/>
    <w:rsid w:val="003D5886"/>
    <w:rsid w:val="003D5A75"/>
    <w:rsid w:val="003D73AE"/>
    <w:rsid w:val="003D777B"/>
    <w:rsid w:val="003E0184"/>
    <w:rsid w:val="003E065E"/>
    <w:rsid w:val="003E079F"/>
    <w:rsid w:val="003E0EA1"/>
    <w:rsid w:val="003E19FC"/>
    <w:rsid w:val="003E2857"/>
    <w:rsid w:val="003E3C81"/>
    <w:rsid w:val="003E4A07"/>
    <w:rsid w:val="003E74AA"/>
    <w:rsid w:val="003E7CDB"/>
    <w:rsid w:val="003E7E48"/>
    <w:rsid w:val="003F0825"/>
    <w:rsid w:val="003F0894"/>
    <w:rsid w:val="003F0DE4"/>
    <w:rsid w:val="003F1094"/>
    <w:rsid w:val="003F349D"/>
    <w:rsid w:val="003F38BE"/>
    <w:rsid w:val="003F5B7B"/>
    <w:rsid w:val="003F5FF4"/>
    <w:rsid w:val="003F6749"/>
    <w:rsid w:val="00400CEE"/>
    <w:rsid w:val="00400F2A"/>
    <w:rsid w:val="00401DB4"/>
    <w:rsid w:val="004025A1"/>
    <w:rsid w:val="00403024"/>
    <w:rsid w:val="004030DE"/>
    <w:rsid w:val="0040528E"/>
    <w:rsid w:val="00405635"/>
    <w:rsid w:val="00405FFF"/>
    <w:rsid w:val="00406265"/>
    <w:rsid w:val="00406621"/>
    <w:rsid w:val="00406C4B"/>
    <w:rsid w:val="004106D4"/>
    <w:rsid w:val="00410E8F"/>
    <w:rsid w:val="0041138F"/>
    <w:rsid w:val="004125A7"/>
    <w:rsid w:val="00414208"/>
    <w:rsid w:val="00415E9D"/>
    <w:rsid w:val="004164DB"/>
    <w:rsid w:val="004168C5"/>
    <w:rsid w:val="00416DED"/>
    <w:rsid w:val="00417435"/>
    <w:rsid w:val="00417B16"/>
    <w:rsid w:val="00420B80"/>
    <w:rsid w:val="00420F9F"/>
    <w:rsid w:val="004213A4"/>
    <w:rsid w:val="00421ABA"/>
    <w:rsid w:val="00422496"/>
    <w:rsid w:val="00422C6C"/>
    <w:rsid w:val="00423191"/>
    <w:rsid w:val="00424903"/>
    <w:rsid w:val="00424D30"/>
    <w:rsid w:val="004257EF"/>
    <w:rsid w:val="0042648F"/>
    <w:rsid w:val="004274EB"/>
    <w:rsid w:val="00427C52"/>
    <w:rsid w:val="00431251"/>
    <w:rsid w:val="00431DD8"/>
    <w:rsid w:val="004327B7"/>
    <w:rsid w:val="00432828"/>
    <w:rsid w:val="004330F5"/>
    <w:rsid w:val="00433B59"/>
    <w:rsid w:val="00434B9B"/>
    <w:rsid w:val="00434C08"/>
    <w:rsid w:val="00434D97"/>
    <w:rsid w:val="00434FF4"/>
    <w:rsid w:val="00435B22"/>
    <w:rsid w:val="00436D28"/>
    <w:rsid w:val="004378A9"/>
    <w:rsid w:val="00441275"/>
    <w:rsid w:val="0044182A"/>
    <w:rsid w:val="00441CC8"/>
    <w:rsid w:val="00441EED"/>
    <w:rsid w:val="004431E6"/>
    <w:rsid w:val="00443F67"/>
    <w:rsid w:val="00444824"/>
    <w:rsid w:val="00444C78"/>
    <w:rsid w:val="00445B03"/>
    <w:rsid w:val="00445BD0"/>
    <w:rsid w:val="004462E2"/>
    <w:rsid w:val="00446E36"/>
    <w:rsid w:val="0044717F"/>
    <w:rsid w:val="004474DD"/>
    <w:rsid w:val="00450034"/>
    <w:rsid w:val="0045063D"/>
    <w:rsid w:val="00450FD2"/>
    <w:rsid w:val="00452C69"/>
    <w:rsid w:val="00453A38"/>
    <w:rsid w:val="0045442B"/>
    <w:rsid w:val="004544E9"/>
    <w:rsid w:val="0045722D"/>
    <w:rsid w:val="00457238"/>
    <w:rsid w:val="004573B4"/>
    <w:rsid w:val="00457A39"/>
    <w:rsid w:val="00460FC4"/>
    <w:rsid w:val="00460FD0"/>
    <w:rsid w:val="00461349"/>
    <w:rsid w:val="00461E87"/>
    <w:rsid w:val="0046306B"/>
    <w:rsid w:val="0046317A"/>
    <w:rsid w:val="004639CA"/>
    <w:rsid w:val="00463A5A"/>
    <w:rsid w:val="0046517A"/>
    <w:rsid w:val="00465986"/>
    <w:rsid w:val="00466CF5"/>
    <w:rsid w:val="00470AB7"/>
    <w:rsid w:val="00470ABB"/>
    <w:rsid w:val="00470C81"/>
    <w:rsid w:val="00470E6D"/>
    <w:rsid w:val="00471579"/>
    <w:rsid w:val="0047187A"/>
    <w:rsid w:val="00472A03"/>
    <w:rsid w:val="00472DCE"/>
    <w:rsid w:val="00474235"/>
    <w:rsid w:val="004744AE"/>
    <w:rsid w:val="00474AD4"/>
    <w:rsid w:val="004756C7"/>
    <w:rsid w:val="00475B7B"/>
    <w:rsid w:val="00477055"/>
    <w:rsid w:val="00477380"/>
    <w:rsid w:val="00477A87"/>
    <w:rsid w:val="00477B94"/>
    <w:rsid w:val="00477E05"/>
    <w:rsid w:val="00480AA5"/>
    <w:rsid w:val="00480E7E"/>
    <w:rsid w:val="004820BB"/>
    <w:rsid w:val="0048286F"/>
    <w:rsid w:val="00482ED7"/>
    <w:rsid w:val="00483E6A"/>
    <w:rsid w:val="00485345"/>
    <w:rsid w:val="0048563C"/>
    <w:rsid w:val="00485F1D"/>
    <w:rsid w:val="004868C8"/>
    <w:rsid w:val="00486AF6"/>
    <w:rsid w:val="00486DF6"/>
    <w:rsid w:val="00487716"/>
    <w:rsid w:val="00487731"/>
    <w:rsid w:val="00487E5B"/>
    <w:rsid w:val="00487F22"/>
    <w:rsid w:val="00490FE4"/>
    <w:rsid w:val="004928D6"/>
    <w:rsid w:val="0049326E"/>
    <w:rsid w:val="004935C8"/>
    <w:rsid w:val="004953ED"/>
    <w:rsid w:val="004962FA"/>
    <w:rsid w:val="004971DB"/>
    <w:rsid w:val="004A050E"/>
    <w:rsid w:val="004A21E6"/>
    <w:rsid w:val="004A2359"/>
    <w:rsid w:val="004A2B18"/>
    <w:rsid w:val="004A4016"/>
    <w:rsid w:val="004A412B"/>
    <w:rsid w:val="004A4489"/>
    <w:rsid w:val="004A4A19"/>
    <w:rsid w:val="004A6483"/>
    <w:rsid w:val="004A792F"/>
    <w:rsid w:val="004A7CC5"/>
    <w:rsid w:val="004B1CC1"/>
    <w:rsid w:val="004B1DEB"/>
    <w:rsid w:val="004B290F"/>
    <w:rsid w:val="004B2F73"/>
    <w:rsid w:val="004B4CDA"/>
    <w:rsid w:val="004B59DC"/>
    <w:rsid w:val="004B6026"/>
    <w:rsid w:val="004B6A5E"/>
    <w:rsid w:val="004B700F"/>
    <w:rsid w:val="004B7791"/>
    <w:rsid w:val="004B7AC7"/>
    <w:rsid w:val="004C044A"/>
    <w:rsid w:val="004C0A94"/>
    <w:rsid w:val="004C1523"/>
    <w:rsid w:val="004C1D26"/>
    <w:rsid w:val="004C21CE"/>
    <w:rsid w:val="004C352A"/>
    <w:rsid w:val="004C3576"/>
    <w:rsid w:val="004C3C5B"/>
    <w:rsid w:val="004C4CC1"/>
    <w:rsid w:val="004C51D5"/>
    <w:rsid w:val="004C6F76"/>
    <w:rsid w:val="004C7035"/>
    <w:rsid w:val="004C70B8"/>
    <w:rsid w:val="004D12DD"/>
    <w:rsid w:val="004D194F"/>
    <w:rsid w:val="004D1DCB"/>
    <w:rsid w:val="004D2C98"/>
    <w:rsid w:val="004D2F50"/>
    <w:rsid w:val="004D37F1"/>
    <w:rsid w:val="004D546D"/>
    <w:rsid w:val="004D5B47"/>
    <w:rsid w:val="004D6196"/>
    <w:rsid w:val="004D6CCB"/>
    <w:rsid w:val="004D6E97"/>
    <w:rsid w:val="004D6F09"/>
    <w:rsid w:val="004E063E"/>
    <w:rsid w:val="004E1C28"/>
    <w:rsid w:val="004E3883"/>
    <w:rsid w:val="004E4443"/>
    <w:rsid w:val="004E5573"/>
    <w:rsid w:val="004E67C2"/>
    <w:rsid w:val="004E6D53"/>
    <w:rsid w:val="004E755B"/>
    <w:rsid w:val="004F03D0"/>
    <w:rsid w:val="004F183A"/>
    <w:rsid w:val="004F3431"/>
    <w:rsid w:val="004F3B0B"/>
    <w:rsid w:val="004F3D70"/>
    <w:rsid w:val="004F43E2"/>
    <w:rsid w:val="004F492A"/>
    <w:rsid w:val="004F4F7B"/>
    <w:rsid w:val="004F5411"/>
    <w:rsid w:val="004F5EA8"/>
    <w:rsid w:val="004F60CF"/>
    <w:rsid w:val="004F6396"/>
    <w:rsid w:val="004F703F"/>
    <w:rsid w:val="004F71B3"/>
    <w:rsid w:val="004F7611"/>
    <w:rsid w:val="004F7C4C"/>
    <w:rsid w:val="00502251"/>
    <w:rsid w:val="00502C35"/>
    <w:rsid w:val="00504BE6"/>
    <w:rsid w:val="005054EF"/>
    <w:rsid w:val="00507B8B"/>
    <w:rsid w:val="005100A7"/>
    <w:rsid w:val="005113E6"/>
    <w:rsid w:val="00511586"/>
    <w:rsid w:val="00512B5F"/>
    <w:rsid w:val="00513B8A"/>
    <w:rsid w:val="00514740"/>
    <w:rsid w:val="005157B4"/>
    <w:rsid w:val="00515967"/>
    <w:rsid w:val="00515CA6"/>
    <w:rsid w:val="00516A33"/>
    <w:rsid w:val="00517BAA"/>
    <w:rsid w:val="00517DA6"/>
    <w:rsid w:val="00517F75"/>
    <w:rsid w:val="005202C2"/>
    <w:rsid w:val="00521E5E"/>
    <w:rsid w:val="005226F3"/>
    <w:rsid w:val="005229EC"/>
    <w:rsid w:val="005236BC"/>
    <w:rsid w:val="005261CA"/>
    <w:rsid w:val="0052653F"/>
    <w:rsid w:val="005272F3"/>
    <w:rsid w:val="005274DE"/>
    <w:rsid w:val="00527FD3"/>
    <w:rsid w:val="00530395"/>
    <w:rsid w:val="005304BB"/>
    <w:rsid w:val="005309C3"/>
    <w:rsid w:val="00531CE5"/>
    <w:rsid w:val="005325D5"/>
    <w:rsid w:val="00532A16"/>
    <w:rsid w:val="00532AE0"/>
    <w:rsid w:val="00532C64"/>
    <w:rsid w:val="00532C9C"/>
    <w:rsid w:val="005337A1"/>
    <w:rsid w:val="0053465F"/>
    <w:rsid w:val="0053521F"/>
    <w:rsid w:val="00536D46"/>
    <w:rsid w:val="00537B12"/>
    <w:rsid w:val="005402D4"/>
    <w:rsid w:val="00540833"/>
    <w:rsid w:val="005423F5"/>
    <w:rsid w:val="005427E7"/>
    <w:rsid w:val="00542F6F"/>
    <w:rsid w:val="0054340F"/>
    <w:rsid w:val="00543853"/>
    <w:rsid w:val="00543CB9"/>
    <w:rsid w:val="005442C3"/>
    <w:rsid w:val="00545208"/>
    <w:rsid w:val="0054655A"/>
    <w:rsid w:val="005465D4"/>
    <w:rsid w:val="00547D68"/>
    <w:rsid w:val="00547EDE"/>
    <w:rsid w:val="00550A33"/>
    <w:rsid w:val="00551414"/>
    <w:rsid w:val="0055546A"/>
    <w:rsid w:val="00555CDF"/>
    <w:rsid w:val="00555DBA"/>
    <w:rsid w:val="00556285"/>
    <w:rsid w:val="005574EB"/>
    <w:rsid w:val="0055768B"/>
    <w:rsid w:val="00561B92"/>
    <w:rsid w:val="0056258C"/>
    <w:rsid w:val="00563A72"/>
    <w:rsid w:val="00563C89"/>
    <w:rsid w:val="005656A7"/>
    <w:rsid w:val="005660AA"/>
    <w:rsid w:val="005677B7"/>
    <w:rsid w:val="00567D15"/>
    <w:rsid w:val="00567FCC"/>
    <w:rsid w:val="0057028B"/>
    <w:rsid w:val="00571FC6"/>
    <w:rsid w:val="005734D8"/>
    <w:rsid w:val="00573989"/>
    <w:rsid w:val="00574586"/>
    <w:rsid w:val="005754B1"/>
    <w:rsid w:val="0057572F"/>
    <w:rsid w:val="0057642B"/>
    <w:rsid w:val="0057689A"/>
    <w:rsid w:val="00576EF6"/>
    <w:rsid w:val="00577316"/>
    <w:rsid w:val="0057757A"/>
    <w:rsid w:val="00577876"/>
    <w:rsid w:val="00577CE4"/>
    <w:rsid w:val="0058086F"/>
    <w:rsid w:val="005821A4"/>
    <w:rsid w:val="005824E3"/>
    <w:rsid w:val="005825E6"/>
    <w:rsid w:val="00582DBD"/>
    <w:rsid w:val="00582FEB"/>
    <w:rsid w:val="00584114"/>
    <w:rsid w:val="005851E0"/>
    <w:rsid w:val="00585939"/>
    <w:rsid w:val="00586524"/>
    <w:rsid w:val="00587371"/>
    <w:rsid w:val="00587EFF"/>
    <w:rsid w:val="00590186"/>
    <w:rsid w:val="0059079B"/>
    <w:rsid w:val="00591477"/>
    <w:rsid w:val="00591BF2"/>
    <w:rsid w:val="00592570"/>
    <w:rsid w:val="00592606"/>
    <w:rsid w:val="0059412A"/>
    <w:rsid w:val="00594E0A"/>
    <w:rsid w:val="0059588E"/>
    <w:rsid w:val="00595CE4"/>
    <w:rsid w:val="0059C62F"/>
    <w:rsid w:val="005A0341"/>
    <w:rsid w:val="005A1089"/>
    <w:rsid w:val="005A190B"/>
    <w:rsid w:val="005A2068"/>
    <w:rsid w:val="005A291D"/>
    <w:rsid w:val="005A2ABF"/>
    <w:rsid w:val="005A3671"/>
    <w:rsid w:val="005A3F5F"/>
    <w:rsid w:val="005A3FA2"/>
    <w:rsid w:val="005A4B56"/>
    <w:rsid w:val="005A5BA2"/>
    <w:rsid w:val="005A748F"/>
    <w:rsid w:val="005B08C1"/>
    <w:rsid w:val="005B12FA"/>
    <w:rsid w:val="005B1861"/>
    <w:rsid w:val="005B1CD4"/>
    <w:rsid w:val="005B1EB3"/>
    <w:rsid w:val="005B2D8A"/>
    <w:rsid w:val="005B2F7A"/>
    <w:rsid w:val="005B3704"/>
    <w:rsid w:val="005B397D"/>
    <w:rsid w:val="005B3D53"/>
    <w:rsid w:val="005B414F"/>
    <w:rsid w:val="005B4DE9"/>
    <w:rsid w:val="005B57B9"/>
    <w:rsid w:val="005B5ADA"/>
    <w:rsid w:val="005C0E43"/>
    <w:rsid w:val="005C20A6"/>
    <w:rsid w:val="005C26AD"/>
    <w:rsid w:val="005C27B3"/>
    <w:rsid w:val="005C3094"/>
    <w:rsid w:val="005C385B"/>
    <w:rsid w:val="005C3DEC"/>
    <w:rsid w:val="005C4AD1"/>
    <w:rsid w:val="005C4C6A"/>
    <w:rsid w:val="005C50A9"/>
    <w:rsid w:val="005C6174"/>
    <w:rsid w:val="005C6A4A"/>
    <w:rsid w:val="005D0309"/>
    <w:rsid w:val="005D0BAA"/>
    <w:rsid w:val="005D0FF9"/>
    <w:rsid w:val="005D161D"/>
    <w:rsid w:val="005D1957"/>
    <w:rsid w:val="005D2B10"/>
    <w:rsid w:val="005D3587"/>
    <w:rsid w:val="005D5CE7"/>
    <w:rsid w:val="005D5E79"/>
    <w:rsid w:val="005D66CB"/>
    <w:rsid w:val="005D7299"/>
    <w:rsid w:val="005D7401"/>
    <w:rsid w:val="005D79CF"/>
    <w:rsid w:val="005D7C9B"/>
    <w:rsid w:val="005E0668"/>
    <w:rsid w:val="005E1649"/>
    <w:rsid w:val="005E2265"/>
    <w:rsid w:val="005E3032"/>
    <w:rsid w:val="005E3D7D"/>
    <w:rsid w:val="005E4288"/>
    <w:rsid w:val="005E4725"/>
    <w:rsid w:val="005E5F1E"/>
    <w:rsid w:val="005E770E"/>
    <w:rsid w:val="005F3616"/>
    <w:rsid w:val="005F50FE"/>
    <w:rsid w:val="005F5D28"/>
    <w:rsid w:val="005F6147"/>
    <w:rsid w:val="005F6C3A"/>
    <w:rsid w:val="00600C45"/>
    <w:rsid w:val="00600CF1"/>
    <w:rsid w:val="00602AE9"/>
    <w:rsid w:val="00603C98"/>
    <w:rsid w:val="00603FBD"/>
    <w:rsid w:val="0060648F"/>
    <w:rsid w:val="00606F0F"/>
    <w:rsid w:val="006101C5"/>
    <w:rsid w:val="00611E6B"/>
    <w:rsid w:val="0061311B"/>
    <w:rsid w:val="006132B0"/>
    <w:rsid w:val="00614534"/>
    <w:rsid w:val="00614AB6"/>
    <w:rsid w:val="006151B1"/>
    <w:rsid w:val="00617864"/>
    <w:rsid w:val="00617C4B"/>
    <w:rsid w:val="00617E77"/>
    <w:rsid w:val="006207A2"/>
    <w:rsid w:val="00623662"/>
    <w:rsid w:val="00623A97"/>
    <w:rsid w:val="006250A1"/>
    <w:rsid w:val="0062572A"/>
    <w:rsid w:val="00625BA5"/>
    <w:rsid w:val="00625C73"/>
    <w:rsid w:val="00625CF3"/>
    <w:rsid w:val="0062612B"/>
    <w:rsid w:val="0062635C"/>
    <w:rsid w:val="00626923"/>
    <w:rsid w:val="0063080B"/>
    <w:rsid w:val="00631CF8"/>
    <w:rsid w:val="00631D48"/>
    <w:rsid w:val="0063221B"/>
    <w:rsid w:val="00632971"/>
    <w:rsid w:val="00634911"/>
    <w:rsid w:val="00635506"/>
    <w:rsid w:val="006359A3"/>
    <w:rsid w:val="00637E3C"/>
    <w:rsid w:val="00640F73"/>
    <w:rsid w:val="00641E3C"/>
    <w:rsid w:val="006429CA"/>
    <w:rsid w:val="00642AD9"/>
    <w:rsid w:val="00642BFC"/>
    <w:rsid w:val="006437C2"/>
    <w:rsid w:val="00645DA9"/>
    <w:rsid w:val="00646891"/>
    <w:rsid w:val="006470E7"/>
    <w:rsid w:val="00647323"/>
    <w:rsid w:val="006475C1"/>
    <w:rsid w:val="00647E2F"/>
    <w:rsid w:val="0065074C"/>
    <w:rsid w:val="00650F9D"/>
    <w:rsid w:val="00651076"/>
    <w:rsid w:val="00651460"/>
    <w:rsid w:val="0065160D"/>
    <w:rsid w:val="00652602"/>
    <w:rsid w:val="00653164"/>
    <w:rsid w:val="00653CB8"/>
    <w:rsid w:val="00654B18"/>
    <w:rsid w:val="00654C9F"/>
    <w:rsid w:val="00655C7A"/>
    <w:rsid w:val="00655D47"/>
    <w:rsid w:val="00655F01"/>
    <w:rsid w:val="006567A9"/>
    <w:rsid w:val="0065745C"/>
    <w:rsid w:val="00657C99"/>
    <w:rsid w:val="00657F38"/>
    <w:rsid w:val="00660091"/>
    <w:rsid w:val="00660144"/>
    <w:rsid w:val="0066041D"/>
    <w:rsid w:val="00660802"/>
    <w:rsid w:val="006626F6"/>
    <w:rsid w:val="006635D9"/>
    <w:rsid w:val="006637B0"/>
    <w:rsid w:val="00663831"/>
    <w:rsid w:val="00664686"/>
    <w:rsid w:val="00665882"/>
    <w:rsid w:val="00666446"/>
    <w:rsid w:val="00667C83"/>
    <w:rsid w:val="00670C3D"/>
    <w:rsid w:val="00671070"/>
    <w:rsid w:val="00671EF4"/>
    <w:rsid w:val="00672DFB"/>
    <w:rsid w:val="00673174"/>
    <w:rsid w:val="00673EF3"/>
    <w:rsid w:val="0067599D"/>
    <w:rsid w:val="00676323"/>
    <w:rsid w:val="00676962"/>
    <w:rsid w:val="00677697"/>
    <w:rsid w:val="006776BC"/>
    <w:rsid w:val="00677A3B"/>
    <w:rsid w:val="00677D3D"/>
    <w:rsid w:val="00680028"/>
    <w:rsid w:val="006805C0"/>
    <w:rsid w:val="00680C35"/>
    <w:rsid w:val="00680CFC"/>
    <w:rsid w:val="00681C52"/>
    <w:rsid w:val="00681E71"/>
    <w:rsid w:val="00682AD2"/>
    <w:rsid w:val="00684110"/>
    <w:rsid w:val="0068449F"/>
    <w:rsid w:val="00684AC1"/>
    <w:rsid w:val="00684C87"/>
    <w:rsid w:val="00684CCB"/>
    <w:rsid w:val="006857C7"/>
    <w:rsid w:val="00686431"/>
    <w:rsid w:val="00686B65"/>
    <w:rsid w:val="006879E5"/>
    <w:rsid w:val="00690E7A"/>
    <w:rsid w:val="00691084"/>
    <w:rsid w:val="00691728"/>
    <w:rsid w:val="00691B45"/>
    <w:rsid w:val="00691B4A"/>
    <w:rsid w:val="00691DFD"/>
    <w:rsid w:val="00692BA5"/>
    <w:rsid w:val="006936EF"/>
    <w:rsid w:val="0069412E"/>
    <w:rsid w:val="006942E7"/>
    <w:rsid w:val="00694942"/>
    <w:rsid w:val="00697EA9"/>
    <w:rsid w:val="006A0204"/>
    <w:rsid w:val="006A075E"/>
    <w:rsid w:val="006A2C52"/>
    <w:rsid w:val="006A35C5"/>
    <w:rsid w:val="006A4000"/>
    <w:rsid w:val="006A43F4"/>
    <w:rsid w:val="006A458E"/>
    <w:rsid w:val="006A4F0A"/>
    <w:rsid w:val="006A7554"/>
    <w:rsid w:val="006A79D1"/>
    <w:rsid w:val="006B0BA3"/>
    <w:rsid w:val="006B0E1F"/>
    <w:rsid w:val="006B23A7"/>
    <w:rsid w:val="006B25CA"/>
    <w:rsid w:val="006B2EE2"/>
    <w:rsid w:val="006B2F17"/>
    <w:rsid w:val="006B3B1C"/>
    <w:rsid w:val="006B56C7"/>
    <w:rsid w:val="006B620A"/>
    <w:rsid w:val="006B6897"/>
    <w:rsid w:val="006B7183"/>
    <w:rsid w:val="006C113D"/>
    <w:rsid w:val="006C11DA"/>
    <w:rsid w:val="006C1257"/>
    <w:rsid w:val="006C1319"/>
    <w:rsid w:val="006C1D93"/>
    <w:rsid w:val="006C2378"/>
    <w:rsid w:val="006C2673"/>
    <w:rsid w:val="006C4FB7"/>
    <w:rsid w:val="006C540C"/>
    <w:rsid w:val="006C5CC2"/>
    <w:rsid w:val="006C630C"/>
    <w:rsid w:val="006C663B"/>
    <w:rsid w:val="006C66CB"/>
    <w:rsid w:val="006C68DE"/>
    <w:rsid w:val="006C77D6"/>
    <w:rsid w:val="006D06C1"/>
    <w:rsid w:val="006D0CD9"/>
    <w:rsid w:val="006D14C9"/>
    <w:rsid w:val="006D1834"/>
    <w:rsid w:val="006D278B"/>
    <w:rsid w:val="006D44AA"/>
    <w:rsid w:val="006D50AF"/>
    <w:rsid w:val="006D5454"/>
    <w:rsid w:val="006D54A9"/>
    <w:rsid w:val="006D55B9"/>
    <w:rsid w:val="006D5D9B"/>
    <w:rsid w:val="006D6B00"/>
    <w:rsid w:val="006E023B"/>
    <w:rsid w:val="006E145A"/>
    <w:rsid w:val="006E22B5"/>
    <w:rsid w:val="006E346B"/>
    <w:rsid w:val="006E43D1"/>
    <w:rsid w:val="006E43DB"/>
    <w:rsid w:val="006E4BF8"/>
    <w:rsid w:val="006E527D"/>
    <w:rsid w:val="006E5371"/>
    <w:rsid w:val="006E55A9"/>
    <w:rsid w:val="006E5627"/>
    <w:rsid w:val="006E57EB"/>
    <w:rsid w:val="006E6427"/>
    <w:rsid w:val="006E66AD"/>
    <w:rsid w:val="006E6770"/>
    <w:rsid w:val="006F0363"/>
    <w:rsid w:val="006F071F"/>
    <w:rsid w:val="006F0D52"/>
    <w:rsid w:val="006F0FA5"/>
    <w:rsid w:val="006F14B8"/>
    <w:rsid w:val="006F20E8"/>
    <w:rsid w:val="006F2AE8"/>
    <w:rsid w:val="006F34D5"/>
    <w:rsid w:val="006F37AE"/>
    <w:rsid w:val="006F4524"/>
    <w:rsid w:val="006F50D7"/>
    <w:rsid w:val="006F5D64"/>
    <w:rsid w:val="006F63F8"/>
    <w:rsid w:val="006F70B5"/>
    <w:rsid w:val="006F749D"/>
    <w:rsid w:val="006F7BC4"/>
    <w:rsid w:val="00700446"/>
    <w:rsid w:val="007009CD"/>
    <w:rsid w:val="00701BFD"/>
    <w:rsid w:val="007023B4"/>
    <w:rsid w:val="00702854"/>
    <w:rsid w:val="0070463F"/>
    <w:rsid w:val="007046F5"/>
    <w:rsid w:val="0070546E"/>
    <w:rsid w:val="00706451"/>
    <w:rsid w:val="007068B5"/>
    <w:rsid w:val="00706AB0"/>
    <w:rsid w:val="00707589"/>
    <w:rsid w:val="00707F0E"/>
    <w:rsid w:val="00710243"/>
    <w:rsid w:val="00710312"/>
    <w:rsid w:val="007103EE"/>
    <w:rsid w:val="00711438"/>
    <w:rsid w:val="00711C51"/>
    <w:rsid w:val="0071244F"/>
    <w:rsid w:val="00712DDF"/>
    <w:rsid w:val="00712F0E"/>
    <w:rsid w:val="00713724"/>
    <w:rsid w:val="00715215"/>
    <w:rsid w:val="007152C5"/>
    <w:rsid w:val="007156DC"/>
    <w:rsid w:val="00715DC5"/>
    <w:rsid w:val="007166E6"/>
    <w:rsid w:val="00716B28"/>
    <w:rsid w:val="00716CB0"/>
    <w:rsid w:val="00716E30"/>
    <w:rsid w:val="00720360"/>
    <w:rsid w:val="00720E15"/>
    <w:rsid w:val="0072115B"/>
    <w:rsid w:val="00722686"/>
    <w:rsid w:val="007233C6"/>
    <w:rsid w:val="00724D70"/>
    <w:rsid w:val="00725163"/>
    <w:rsid w:val="0072574A"/>
    <w:rsid w:val="0072583A"/>
    <w:rsid w:val="007259DC"/>
    <w:rsid w:val="00725D64"/>
    <w:rsid w:val="00725D69"/>
    <w:rsid w:val="007264E0"/>
    <w:rsid w:val="00726B32"/>
    <w:rsid w:val="00727064"/>
    <w:rsid w:val="00727922"/>
    <w:rsid w:val="00727D91"/>
    <w:rsid w:val="0073128E"/>
    <w:rsid w:val="00731EC0"/>
    <w:rsid w:val="00731FE7"/>
    <w:rsid w:val="0073231C"/>
    <w:rsid w:val="00733290"/>
    <w:rsid w:val="00733E13"/>
    <w:rsid w:val="007361A7"/>
    <w:rsid w:val="00736C1E"/>
    <w:rsid w:val="00737870"/>
    <w:rsid w:val="007404BD"/>
    <w:rsid w:val="00740F69"/>
    <w:rsid w:val="00742771"/>
    <w:rsid w:val="00742B67"/>
    <w:rsid w:val="007430F9"/>
    <w:rsid w:val="0074368F"/>
    <w:rsid w:val="00744C8C"/>
    <w:rsid w:val="00745E6B"/>
    <w:rsid w:val="00747336"/>
    <w:rsid w:val="00747BA4"/>
    <w:rsid w:val="007501FB"/>
    <w:rsid w:val="0075068D"/>
    <w:rsid w:val="007517C4"/>
    <w:rsid w:val="00752103"/>
    <w:rsid w:val="00753BBD"/>
    <w:rsid w:val="00753E9C"/>
    <w:rsid w:val="00754E0D"/>
    <w:rsid w:val="00755614"/>
    <w:rsid w:val="0075597C"/>
    <w:rsid w:val="00755D5A"/>
    <w:rsid w:val="007563D5"/>
    <w:rsid w:val="007563D6"/>
    <w:rsid w:val="00757892"/>
    <w:rsid w:val="007579C4"/>
    <w:rsid w:val="00757ACE"/>
    <w:rsid w:val="007613C9"/>
    <w:rsid w:val="00761748"/>
    <w:rsid w:val="00761B03"/>
    <w:rsid w:val="00762455"/>
    <w:rsid w:val="007641D5"/>
    <w:rsid w:val="00765573"/>
    <w:rsid w:val="00765966"/>
    <w:rsid w:val="00765A67"/>
    <w:rsid w:val="00765CD5"/>
    <w:rsid w:val="007665D6"/>
    <w:rsid w:val="007669EC"/>
    <w:rsid w:val="00767071"/>
    <w:rsid w:val="00767107"/>
    <w:rsid w:val="00767FB0"/>
    <w:rsid w:val="00767FB8"/>
    <w:rsid w:val="00770D75"/>
    <w:rsid w:val="00771068"/>
    <w:rsid w:val="00771836"/>
    <w:rsid w:val="007720D3"/>
    <w:rsid w:val="00772400"/>
    <w:rsid w:val="00772F04"/>
    <w:rsid w:val="00773156"/>
    <w:rsid w:val="00775B11"/>
    <w:rsid w:val="00776747"/>
    <w:rsid w:val="00780F03"/>
    <w:rsid w:val="007814DB"/>
    <w:rsid w:val="00781DBB"/>
    <w:rsid w:val="00782680"/>
    <w:rsid w:val="007826C6"/>
    <w:rsid w:val="0078307B"/>
    <w:rsid w:val="00783E5A"/>
    <w:rsid w:val="00784843"/>
    <w:rsid w:val="00785B9D"/>
    <w:rsid w:val="00787F62"/>
    <w:rsid w:val="00790832"/>
    <w:rsid w:val="00791386"/>
    <w:rsid w:val="00791E64"/>
    <w:rsid w:val="00792A05"/>
    <w:rsid w:val="00792C81"/>
    <w:rsid w:val="00793C01"/>
    <w:rsid w:val="00794558"/>
    <w:rsid w:val="00794B73"/>
    <w:rsid w:val="007960E0"/>
    <w:rsid w:val="007A36E3"/>
    <w:rsid w:val="007A405E"/>
    <w:rsid w:val="007A4FF1"/>
    <w:rsid w:val="007A5298"/>
    <w:rsid w:val="007A5F13"/>
    <w:rsid w:val="007A60C6"/>
    <w:rsid w:val="007A6562"/>
    <w:rsid w:val="007A7B30"/>
    <w:rsid w:val="007B0D85"/>
    <w:rsid w:val="007B130B"/>
    <w:rsid w:val="007B16D7"/>
    <w:rsid w:val="007B1A8D"/>
    <w:rsid w:val="007B294A"/>
    <w:rsid w:val="007B356C"/>
    <w:rsid w:val="007B3968"/>
    <w:rsid w:val="007B3D3A"/>
    <w:rsid w:val="007B4699"/>
    <w:rsid w:val="007B47BB"/>
    <w:rsid w:val="007B62CF"/>
    <w:rsid w:val="007B6314"/>
    <w:rsid w:val="007B69FC"/>
    <w:rsid w:val="007B7D5C"/>
    <w:rsid w:val="007C0D6C"/>
    <w:rsid w:val="007C0E7D"/>
    <w:rsid w:val="007C0EBD"/>
    <w:rsid w:val="007C2F72"/>
    <w:rsid w:val="007C35F0"/>
    <w:rsid w:val="007C3BE7"/>
    <w:rsid w:val="007C538C"/>
    <w:rsid w:val="007C552B"/>
    <w:rsid w:val="007C5ACC"/>
    <w:rsid w:val="007C7BD1"/>
    <w:rsid w:val="007D09B1"/>
    <w:rsid w:val="007D132D"/>
    <w:rsid w:val="007D4C20"/>
    <w:rsid w:val="007D4FC7"/>
    <w:rsid w:val="007D5B4F"/>
    <w:rsid w:val="007D5E0B"/>
    <w:rsid w:val="007D7FA4"/>
    <w:rsid w:val="007E0358"/>
    <w:rsid w:val="007E1309"/>
    <w:rsid w:val="007E13C9"/>
    <w:rsid w:val="007E23D7"/>
    <w:rsid w:val="007E3E1A"/>
    <w:rsid w:val="007E4210"/>
    <w:rsid w:val="007E4DDC"/>
    <w:rsid w:val="007E4E06"/>
    <w:rsid w:val="007E5CF7"/>
    <w:rsid w:val="007E6AE4"/>
    <w:rsid w:val="007E73E8"/>
    <w:rsid w:val="007E75AE"/>
    <w:rsid w:val="007E7BAE"/>
    <w:rsid w:val="007E7C17"/>
    <w:rsid w:val="007F03BA"/>
    <w:rsid w:val="007F0C5B"/>
    <w:rsid w:val="007F0F62"/>
    <w:rsid w:val="007F1B4B"/>
    <w:rsid w:val="007F41AB"/>
    <w:rsid w:val="007F5040"/>
    <w:rsid w:val="007F598D"/>
    <w:rsid w:val="007F6270"/>
    <w:rsid w:val="007F7DE8"/>
    <w:rsid w:val="00800DEB"/>
    <w:rsid w:val="00801BEC"/>
    <w:rsid w:val="0080210D"/>
    <w:rsid w:val="00803032"/>
    <w:rsid w:val="0080321D"/>
    <w:rsid w:val="00804F4F"/>
    <w:rsid w:val="00805982"/>
    <w:rsid w:val="00805A09"/>
    <w:rsid w:val="00810409"/>
    <w:rsid w:val="008105EC"/>
    <w:rsid w:val="0081101D"/>
    <w:rsid w:val="00813801"/>
    <w:rsid w:val="0081483B"/>
    <w:rsid w:val="00814C0D"/>
    <w:rsid w:val="008158A4"/>
    <w:rsid w:val="00815CEF"/>
    <w:rsid w:val="00815D19"/>
    <w:rsid w:val="0081647A"/>
    <w:rsid w:val="00816CE9"/>
    <w:rsid w:val="0082072A"/>
    <w:rsid w:val="008218C6"/>
    <w:rsid w:val="00822972"/>
    <w:rsid w:val="00823275"/>
    <w:rsid w:val="00824F0C"/>
    <w:rsid w:val="0082503E"/>
    <w:rsid w:val="008255B9"/>
    <w:rsid w:val="008256B0"/>
    <w:rsid w:val="00825A75"/>
    <w:rsid w:val="0082785B"/>
    <w:rsid w:val="00827BF9"/>
    <w:rsid w:val="00830344"/>
    <w:rsid w:val="00831287"/>
    <w:rsid w:val="0083247C"/>
    <w:rsid w:val="0083375C"/>
    <w:rsid w:val="00834D05"/>
    <w:rsid w:val="0083602B"/>
    <w:rsid w:val="00837616"/>
    <w:rsid w:val="00837721"/>
    <w:rsid w:val="00840276"/>
    <w:rsid w:val="00841AF0"/>
    <w:rsid w:val="008424D7"/>
    <w:rsid w:val="008424DA"/>
    <w:rsid w:val="008425EB"/>
    <w:rsid w:val="0084271B"/>
    <w:rsid w:val="00842B61"/>
    <w:rsid w:val="00842C1A"/>
    <w:rsid w:val="00843361"/>
    <w:rsid w:val="00843828"/>
    <w:rsid w:val="00843FB7"/>
    <w:rsid w:val="00844138"/>
    <w:rsid w:val="008452FE"/>
    <w:rsid w:val="0084588D"/>
    <w:rsid w:val="0084599A"/>
    <w:rsid w:val="00847B0E"/>
    <w:rsid w:val="008501B5"/>
    <w:rsid w:val="00851801"/>
    <w:rsid w:val="00851BA1"/>
    <w:rsid w:val="00851CDD"/>
    <w:rsid w:val="00851D21"/>
    <w:rsid w:val="00852D7F"/>
    <w:rsid w:val="008530E6"/>
    <w:rsid w:val="00853937"/>
    <w:rsid w:val="008539E4"/>
    <w:rsid w:val="008544C3"/>
    <w:rsid w:val="0085485B"/>
    <w:rsid w:val="00854868"/>
    <w:rsid w:val="00854E68"/>
    <w:rsid w:val="0085642C"/>
    <w:rsid w:val="00856A34"/>
    <w:rsid w:val="00856AEA"/>
    <w:rsid w:val="00856B6E"/>
    <w:rsid w:val="00856BEA"/>
    <w:rsid w:val="00857FA2"/>
    <w:rsid w:val="008609A2"/>
    <w:rsid w:val="008624A7"/>
    <w:rsid w:val="00862AB2"/>
    <w:rsid w:val="0086561A"/>
    <w:rsid w:val="00865C8F"/>
    <w:rsid w:val="00865CE9"/>
    <w:rsid w:val="00866783"/>
    <w:rsid w:val="008679AC"/>
    <w:rsid w:val="008706E3"/>
    <w:rsid w:val="0087180C"/>
    <w:rsid w:val="00871D63"/>
    <w:rsid w:val="0087283D"/>
    <w:rsid w:val="00872B9F"/>
    <w:rsid w:val="00873868"/>
    <w:rsid w:val="00874353"/>
    <w:rsid w:val="00876303"/>
    <w:rsid w:val="008763AE"/>
    <w:rsid w:val="00876CBB"/>
    <w:rsid w:val="008778E4"/>
    <w:rsid w:val="00877FE3"/>
    <w:rsid w:val="00880C47"/>
    <w:rsid w:val="00880ECA"/>
    <w:rsid w:val="008824FE"/>
    <w:rsid w:val="008839D0"/>
    <w:rsid w:val="00883D76"/>
    <w:rsid w:val="00885B6E"/>
    <w:rsid w:val="00886ED1"/>
    <w:rsid w:val="008874CC"/>
    <w:rsid w:val="00887C8D"/>
    <w:rsid w:val="00890755"/>
    <w:rsid w:val="008907D2"/>
    <w:rsid w:val="00890A38"/>
    <w:rsid w:val="008917FA"/>
    <w:rsid w:val="00891B6E"/>
    <w:rsid w:val="00892500"/>
    <w:rsid w:val="00892657"/>
    <w:rsid w:val="008937E9"/>
    <w:rsid w:val="008938DD"/>
    <w:rsid w:val="008946FC"/>
    <w:rsid w:val="00897715"/>
    <w:rsid w:val="008A13B1"/>
    <w:rsid w:val="008A15F8"/>
    <w:rsid w:val="008A2536"/>
    <w:rsid w:val="008A413F"/>
    <w:rsid w:val="008A49AA"/>
    <w:rsid w:val="008A7306"/>
    <w:rsid w:val="008A7DBD"/>
    <w:rsid w:val="008B12AD"/>
    <w:rsid w:val="008B1C11"/>
    <w:rsid w:val="008B2A16"/>
    <w:rsid w:val="008B302C"/>
    <w:rsid w:val="008B37AF"/>
    <w:rsid w:val="008B48C7"/>
    <w:rsid w:val="008B54CE"/>
    <w:rsid w:val="008B5618"/>
    <w:rsid w:val="008B5BBC"/>
    <w:rsid w:val="008B5D53"/>
    <w:rsid w:val="008B6FE7"/>
    <w:rsid w:val="008B7536"/>
    <w:rsid w:val="008B75C9"/>
    <w:rsid w:val="008B7727"/>
    <w:rsid w:val="008C05D8"/>
    <w:rsid w:val="008C0B19"/>
    <w:rsid w:val="008C0EFE"/>
    <w:rsid w:val="008C56B7"/>
    <w:rsid w:val="008C58CB"/>
    <w:rsid w:val="008C5F79"/>
    <w:rsid w:val="008C6005"/>
    <w:rsid w:val="008C6395"/>
    <w:rsid w:val="008C6539"/>
    <w:rsid w:val="008C6F05"/>
    <w:rsid w:val="008C725B"/>
    <w:rsid w:val="008CAD66"/>
    <w:rsid w:val="008D16C6"/>
    <w:rsid w:val="008D16F2"/>
    <w:rsid w:val="008D1C1D"/>
    <w:rsid w:val="008D32BD"/>
    <w:rsid w:val="008D39C6"/>
    <w:rsid w:val="008D3F3E"/>
    <w:rsid w:val="008D435A"/>
    <w:rsid w:val="008D457E"/>
    <w:rsid w:val="008D47C6"/>
    <w:rsid w:val="008D6791"/>
    <w:rsid w:val="008D6937"/>
    <w:rsid w:val="008D7386"/>
    <w:rsid w:val="008D7659"/>
    <w:rsid w:val="008E01FD"/>
    <w:rsid w:val="008E051F"/>
    <w:rsid w:val="008E2377"/>
    <w:rsid w:val="008E4150"/>
    <w:rsid w:val="008E5E9F"/>
    <w:rsid w:val="008E632A"/>
    <w:rsid w:val="008E6399"/>
    <w:rsid w:val="008E6BD2"/>
    <w:rsid w:val="008E78ED"/>
    <w:rsid w:val="008E7E08"/>
    <w:rsid w:val="008E7E2A"/>
    <w:rsid w:val="008F05B5"/>
    <w:rsid w:val="008F0A4D"/>
    <w:rsid w:val="008F0AFE"/>
    <w:rsid w:val="008F0E3D"/>
    <w:rsid w:val="008F174E"/>
    <w:rsid w:val="008F1DE2"/>
    <w:rsid w:val="008F2394"/>
    <w:rsid w:val="008F24C3"/>
    <w:rsid w:val="008F35CB"/>
    <w:rsid w:val="008F396B"/>
    <w:rsid w:val="008F3B21"/>
    <w:rsid w:val="008F3D03"/>
    <w:rsid w:val="008F54C1"/>
    <w:rsid w:val="008F6905"/>
    <w:rsid w:val="008F7E73"/>
    <w:rsid w:val="008F7FEC"/>
    <w:rsid w:val="00900582"/>
    <w:rsid w:val="00901228"/>
    <w:rsid w:val="00902CEE"/>
    <w:rsid w:val="00902F55"/>
    <w:rsid w:val="009030D1"/>
    <w:rsid w:val="00903468"/>
    <w:rsid w:val="00903E76"/>
    <w:rsid w:val="0090403C"/>
    <w:rsid w:val="00904B06"/>
    <w:rsid w:val="00905D23"/>
    <w:rsid w:val="00907323"/>
    <w:rsid w:val="00910464"/>
    <w:rsid w:val="00910A07"/>
    <w:rsid w:val="00910C60"/>
    <w:rsid w:val="009116A4"/>
    <w:rsid w:val="0091187D"/>
    <w:rsid w:val="0091228F"/>
    <w:rsid w:val="0091251D"/>
    <w:rsid w:val="00914309"/>
    <w:rsid w:val="00914842"/>
    <w:rsid w:val="00916166"/>
    <w:rsid w:val="009173A8"/>
    <w:rsid w:val="009207FD"/>
    <w:rsid w:val="00920FE6"/>
    <w:rsid w:val="00921C52"/>
    <w:rsid w:val="00922172"/>
    <w:rsid w:val="009239A9"/>
    <w:rsid w:val="00923BCA"/>
    <w:rsid w:val="00924BCA"/>
    <w:rsid w:val="0092504A"/>
    <w:rsid w:val="009250C3"/>
    <w:rsid w:val="00925183"/>
    <w:rsid w:val="00925A2F"/>
    <w:rsid w:val="00925DE6"/>
    <w:rsid w:val="0092644B"/>
    <w:rsid w:val="00926A69"/>
    <w:rsid w:val="00927A74"/>
    <w:rsid w:val="00927E3D"/>
    <w:rsid w:val="00927ECA"/>
    <w:rsid w:val="009304EB"/>
    <w:rsid w:val="00930779"/>
    <w:rsid w:val="009315B1"/>
    <w:rsid w:val="00931694"/>
    <w:rsid w:val="00931804"/>
    <w:rsid w:val="0093191B"/>
    <w:rsid w:val="00931986"/>
    <w:rsid w:val="0093208C"/>
    <w:rsid w:val="00932DC8"/>
    <w:rsid w:val="009332C4"/>
    <w:rsid w:val="00933314"/>
    <w:rsid w:val="00933B31"/>
    <w:rsid w:val="00934655"/>
    <w:rsid w:val="0093527A"/>
    <w:rsid w:val="0093599E"/>
    <w:rsid w:val="0093676B"/>
    <w:rsid w:val="0093799D"/>
    <w:rsid w:val="00937A34"/>
    <w:rsid w:val="00937E57"/>
    <w:rsid w:val="00940970"/>
    <w:rsid w:val="00940E5C"/>
    <w:rsid w:val="0094174F"/>
    <w:rsid w:val="00942642"/>
    <w:rsid w:val="009434C5"/>
    <w:rsid w:val="009435E1"/>
    <w:rsid w:val="00944CCA"/>
    <w:rsid w:val="00944E06"/>
    <w:rsid w:val="00945810"/>
    <w:rsid w:val="00945898"/>
    <w:rsid w:val="0094617C"/>
    <w:rsid w:val="0094685A"/>
    <w:rsid w:val="009472F4"/>
    <w:rsid w:val="0094795A"/>
    <w:rsid w:val="00950060"/>
    <w:rsid w:val="009505AF"/>
    <w:rsid w:val="009505CA"/>
    <w:rsid w:val="00952687"/>
    <w:rsid w:val="00952ED2"/>
    <w:rsid w:val="00954CBB"/>
    <w:rsid w:val="00957056"/>
    <w:rsid w:val="009573EF"/>
    <w:rsid w:val="00957480"/>
    <w:rsid w:val="0095772E"/>
    <w:rsid w:val="00957A5B"/>
    <w:rsid w:val="00960302"/>
    <w:rsid w:val="00960FD9"/>
    <w:rsid w:val="009613F7"/>
    <w:rsid w:val="0096164E"/>
    <w:rsid w:val="00961D1E"/>
    <w:rsid w:val="009620F2"/>
    <w:rsid w:val="009622A7"/>
    <w:rsid w:val="0096526B"/>
    <w:rsid w:val="00965309"/>
    <w:rsid w:val="00965553"/>
    <w:rsid w:val="00965FBA"/>
    <w:rsid w:val="0096626E"/>
    <w:rsid w:val="00966FA8"/>
    <w:rsid w:val="009672D4"/>
    <w:rsid w:val="00967584"/>
    <w:rsid w:val="009675C0"/>
    <w:rsid w:val="00973F18"/>
    <w:rsid w:val="009749BC"/>
    <w:rsid w:val="00975B13"/>
    <w:rsid w:val="00975E35"/>
    <w:rsid w:val="009764CE"/>
    <w:rsid w:val="0097661C"/>
    <w:rsid w:val="00976BD2"/>
    <w:rsid w:val="009771AF"/>
    <w:rsid w:val="00977D1D"/>
    <w:rsid w:val="00977EDC"/>
    <w:rsid w:val="00980102"/>
    <w:rsid w:val="00980239"/>
    <w:rsid w:val="00980490"/>
    <w:rsid w:val="0098070A"/>
    <w:rsid w:val="00980A59"/>
    <w:rsid w:val="00980FEB"/>
    <w:rsid w:val="009814F8"/>
    <w:rsid w:val="00982093"/>
    <w:rsid w:val="0098314B"/>
    <w:rsid w:val="009836C9"/>
    <w:rsid w:val="00983EBC"/>
    <w:rsid w:val="00984770"/>
    <w:rsid w:val="0098498C"/>
    <w:rsid w:val="0098521B"/>
    <w:rsid w:val="0098541D"/>
    <w:rsid w:val="00985734"/>
    <w:rsid w:val="009858A1"/>
    <w:rsid w:val="00985BDB"/>
    <w:rsid w:val="00987E15"/>
    <w:rsid w:val="0099051B"/>
    <w:rsid w:val="009909FC"/>
    <w:rsid w:val="00991E90"/>
    <w:rsid w:val="009930F2"/>
    <w:rsid w:val="009931E6"/>
    <w:rsid w:val="0099425D"/>
    <w:rsid w:val="00994534"/>
    <w:rsid w:val="0099456C"/>
    <w:rsid w:val="00994C0B"/>
    <w:rsid w:val="00994F15"/>
    <w:rsid w:val="0099564F"/>
    <w:rsid w:val="00995F30"/>
    <w:rsid w:val="00997644"/>
    <w:rsid w:val="009A0237"/>
    <w:rsid w:val="009A04DD"/>
    <w:rsid w:val="009A1E30"/>
    <w:rsid w:val="009A2AAF"/>
    <w:rsid w:val="009A2BBA"/>
    <w:rsid w:val="009A2F41"/>
    <w:rsid w:val="009A35EF"/>
    <w:rsid w:val="009A36B9"/>
    <w:rsid w:val="009A3DBA"/>
    <w:rsid w:val="009A4EB7"/>
    <w:rsid w:val="009A55EB"/>
    <w:rsid w:val="009A5A24"/>
    <w:rsid w:val="009A5EC5"/>
    <w:rsid w:val="009B0956"/>
    <w:rsid w:val="009B1324"/>
    <w:rsid w:val="009B297C"/>
    <w:rsid w:val="009B2F2F"/>
    <w:rsid w:val="009B4A65"/>
    <w:rsid w:val="009B57E6"/>
    <w:rsid w:val="009B64FE"/>
    <w:rsid w:val="009B68CE"/>
    <w:rsid w:val="009B78E3"/>
    <w:rsid w:val="009C0DE8"/>
    <w:rsid w:val="009C2570"/>
    <w:rsid w:val="009C26C4"/>
    <w:rsid w:val="009C346C"/>
    <w:rsid w:val="009C3774"/>
    <w:rsid w:val="009C4DDA"/>
    <w:rsid w:val="009C5230"/>
    <w:rsid w:val="009C5251"/>
    <w:rsid w:val="009C5BDE"/>
    <w:rsid w:val="009C6137"/>
    <w:rsid w:val="009C69CF"/>
    <w:rsid w:val="009C6A57"/>
    <w:rsid w:val="009C729F"/>
    <w:rsid w:val="009D0BCD"/>
    <w:rsid w:val="009D131C"/>
    <w:rsid w:val="009D1634"/>
    <w:rsid w:val="009D1FB7"/>
    <w:rsid w:val="009D31BA"/>
    <w:rsid w:val="009D3492"/>
    <w:rsid w:val="009D3CE0"/>
    <w:rsid w:val="009D5E34"/>
    <w:rsid w:val="009D5E8E"/>
    <w:rsid w:val="009D63A7"/>
    <w:rsid w:val="009D67F4"/>
    <w:rsid w:val="009D6954"/>
    <w:rsid w:val="009D78D2"/>
    <w:rsid w:val="009E35A3"/>
    <w:rsid w:val="009E51A0"/>
    <w:rsid w:val="009E6176"/>
    <w:rsid w:val="009E6E1C"/>
    <w:rsid w:val="009E6F37"/>
    <w:rsid w:val="009E70FA"/>
    <w:rsid w:val="009E727C"/>
    <w:rsid w:val="009E7D2F"/>
    <w:rsid w:val="009F005A"/>
    <w:rsid w:val="009F056A"/>
    <w:rsid w:val="009F0DB4"/>
    <w:rsid w:val="009F10A5"/>
    <w:rsid w:val="009F11CF"/>
    <w:rsid w:val="009F1382"/>
    <w:rsid w:val="009F1435"/>
    <w:rsid w:val="009F2C0B"/>
    <w:rsid w:val="009F32D3"/>
    <w:rsid w:val="009F42C3"/>
    <w:rsid w:val="009F4572"/>
    <w:rsid w:val="009F4D58"/>
    <w:rsid w:val="009F574D"/>
    <w:rsid w:val="009F58EE"/>
    <w:rsid w:val="009F5D32"/>
    <w:rsid w:val="009F6F58"/>
    <w:rsid w:val="009F797E"/>
    <w:rsid w:val="00A00E5A"/>
    <w:rsid w:val="00A00F7D"/>
    <w:rsid w:val="00A01F4A"/>
    <w:rsid w:val="00A032D2"/>
    <w:rsid w:val="00A04D57"/>
    <w:rsid w:val="00A07EAF"/>
    <w:rsid w:val="00A10400"/>
    <w:rsid w:val="00A10907"/>
    <w:rsid w:val="00A10AA9"/>
    <w:rsid w:val="00A1141E"/>
    <w:rsid w:val="00A11431"/>
    <w:rsid w:val="00A11722"/>
    <w:rsid w:val="00A128E9"/>
    <w:rsid w:val="00A12D27"/>
    <w:rsid w:val="00A12D96"/>
    <w:rsid w:val="00A13389"/>
    <w:rsid w:val="00A1363E"/>
    <w:rsid w:val="00A13E04"/>
    <w:rsid w:val="00A13FE9"/>
    <w:rsid w:val="00A1413D"/>
    <w:rsid w:val="00A14DFC"/>
    <w:rsid w:val="00A14E8E"/>
    <w:rsid w:val="00A15183"/>
    <w:rsid w:val="00A15571"/>
    <w:rsid w:val="00A15680"/>
    <w:rsid w:val="00A15A0A"/>
    <w:rsid w:val="00A161F6"/>
    <w:rsid w:val="00A164A1"/>
    <w:rsid w:val="00A16904"/>
    <w:rsid w:val="00A16A41"/>
    <w:rsid w:val="00A17977"/>
    <w:rsid w:val="00A17BAF"/>
    <w:rsid w:val="00A20571"/>
    <w:rsid w:val="00A21EAB"/>
    <w:rsid w:val="00A22AE4"/>
    <w:rsid w:val="00A2395C"/>
    <w:rsid w:val="00A23E22"/>
    <w:rsid w:val="00A2521E"/>
    <w:rsid w:val="00A26BF1"/>
    <w:rsid w:val="00A27068"/>
    <w:rsid w:val="00A270AB"/>
    <w:rsid w:val="00A30C74"/>
    <w:rsid w:val="00A31167"/>
    <w:rsid w:val="00A31295"/>
    <w:rsid w:val="00A319AF"/>
    <w:rsid w:val="00A31A1B"/>
    <w:rsid w:val="00A31CF5"/>
    <w:rsid w:val="00A321DE"/>
    <w:rsid w:val="00A326C6"/>
    <w:rsid w:val="00A330AD"/>
    <w:rsid w:val="00A335ED"/>
    <w:rsid w:val="00A341D7"/>
    <w:rsid w:val="00A34D3D"/>
    <w:rsid w:val="00A353A6"/>
    <w:rsid w:val="00A3543E"/>
    <w:rsid w:val="00A355EA"/>
    <w:rsid w:val="00A36AA9"/>
    <w:rsid w:val="00A377F4"/>
    <w:rsid w:val="00A37A97"/>
    <w:rsid w:val="00A44F44"/>
    <w:rsid w:val="00A4521C"/>
    <w:rsid w:val="00A47344"/>
    <w:rsid w:val="00A50D92"/>
    <w:rsid w:val="00A534E6"/>
    <w:rsid w:val="00A541C4"/>
    <w:rsid w:val="00A548E0"/>
    <w:rsid w:val="00A54D0C"/>
    <w:rsid w:val="00A55B10"/>
    <w:rsid w:val="00A55BD4"/>
    <w:rsid w:val="00A55FC0"/>
    <w:rsid w:val="00A570BE"/>
    <w:rsid w:val="00A57201"/>
    <w:rsid w:val="00A572CD"/>
    <w:rsid w:val="00A57515"/>
    <w:rsid w:val="00A606DF"/>
    <w:rsid w:val="00A60954"/>
    <w:rsid w:val="00A60EDF"/>
    <w:rsid w:val="00A618A5"/>
    <w:rsid w:val="00A62969"/>
    <w:rsid w:val="00A63541"/>
    <w:rsid w:val="00A6397F"/>
    <w:rsid w:val="00A63B30"/>
    <w:rsid w:val="00A64B8D"/>
    <w:rsid w:val="00A64E81"/>
    <w:rsid w:val="00A65A65"/>
    <w:rsid w:val="00A66944"/>
    <w:rsid w:val="00A66A1D"/>
    <w:rsid w:val="00A671DB"/>
    <w:rsid w:val="00A6796A"/>
    <w:rsid w:val="00A7023A"/>
    <w:rsid w:val="00A70362"/>
    <w:rsid w:val="00A70DC3"/>
    <w:rsid w:val="00A7241E"/>
    <w:rsid w:val="00A73736"/>
    <w:rsid w:val="00A73C84"/>
    <w:rsid w:val="00A74947"/>
    <w:rsid w:val="00A74CF4"/>
    <w:rsid w:val="00A758FB"/>
    <w:rsid w:val="00A81A5A"/>
    <w:rsid w:val="00A81DA9"/>
    <w:rsid w:val="00A82818"/>
    <w:rsid w:val="00A82DAF"/>
    <w:rsid w:val="00A83CED"/>
    <w:rsid w:val="00A84427"/>
    <w:rsid w:val="00A847D9"/>
    <w:rsid w:val="00A84902"/>
    <w:rsid w:val="00A8553E"/>
    <w:rsid w:val="00A85B12"/>
    <w:rsid w:val="00A85C79"/>
    <w:rsid w:val="00A86267"/>
    <w:rsid w:val="00A86C69"/>
    <w:rsid w:val="00A87F13"/>
    <w:rsid w:val="00A90DFC"/>
    <w:rsid w:val="00A92E36"/>
    <w:rsid w:val="00A9437C"/>
    <w:rsid w:val="00A94608"/>
    <w:rsid w:val="00A950BA"/>
    <w:rsid w:val="00A950D2"/>
    <w:rsid w:val="00A957B2"/>
    <w:rsid w:val="00A975E6"/>
    <w:rsid w:val="00A97709"/>
    <w:rsid w:val="00A977B4"/>
    <w:rsid w:val="00AA1A0B"/>
    <w:rsid w:val="00AA36EE"/>
    <w:rsid w:val="00AA394E"/>
    <w:rsid w:val="00AA47E2"/>
    <w:rsid w:val="00AA5A1A"/>
    <w:rsid w:val="00AA7542"/>
    <w:rsid w:val="00AB0CFA"/>
    <w:rsid w:val="00AB13D4"/>
    <w:rsid w:val="00AB1FBC"/>
    <w:rsid w:val="00AB2E8E"/>
    <w:rsid w:val="00AB302A"/>
    <w:rsid w:val="00AB4239"/>
    <w:rsid w:val="00AB484E"/>
    <w:rsid w:val="00AB4E21"/>
    <w:rsid w:val="00AB4E45"/>
    <w:rsid w:val="00AB6C99"/>
    <w:rsid w:val="00AB6CE8"/>
    <w:rsid w:val="00AB751B"/>
    <w:rsid w:val="00AB75B6"/>
    <w:rsid w:val="00AB7AD5"/>
    <w:rsid w:val="00AC1ED6"/>
    <w:rsid w:val="00AC3489"/>
    <w:rsid w:val="00AC37E1"/>
    <w:rsid w:val="00AC4956"/>
    <w:rsid w:val="00AC4F29"/>
    <w:rsid w:val="00AC5593"/>
    <w:rsid w:val="00AC6330"/>
    <w:rsid w:val="00AC7033"/>
    <w:rsid w:val="00AC727E"/>
    <w:rsid w:val="00AD0044"/>
    <w:rsid w:val="00AD0287"/>
    <w:rsid w:val="00AD0ACC"/>
    <w:rsid w:val="00AD1294"/>
    <w:rsid w:val="00AD4362"/>
    <w:rsid w:val="00AD43BF"/>
    <w:rsid w:val="00AD52F4"/>
    <w:rsid w:val="00AD5656"/>
    <w:rsid w:val="00AD5E53"/>
    <w:rsid w:val="00AD6420"/>
    <w:rsid w:val="00AD6F4E"/>
    <w:rsid w:val="00AD7FB4"/>
    <w:rsid w:val="00AE022B"/>
    <w:rsid w:val="00AE1E87"/>
    <w:rsid w:val="00AE2BA1"/>
    <w:rsid w:val="00AE3465"/>
    <w:rsid w:val="00AE39FB"/>
    <w:rsid w:val="00AE497D"/>
    <w:rsid w:val="00AE4D3C"/>
    <w:rsid w:val="00AE54DD"/>
    <w:rsid w:val="00AE5967"/>
    <w:rsid w:val="00AE628A"/>
    <w:rsid w:val="00AE67D1"/>
    <w:rsid w:val="00AE6DFE"/>
    <w:rsid w:val="00AE7CD1"/>
    <w:rsid w:val="00AF0998"/>
    <w:rsid w:val="00AF1160"/>
    <w:rsid w:val="00AF25E5"/>
    <w:rsid w:val="00AF46F0"/>
    <w:rsid w:val="00AF4D99"/>
    <w:rsid w:val="00AF57CA"/>
    <w:rsid w:val="00AF5E54"/>
    <w:rsid w:val="00AF62EE"/>
    <w:rsid w:val="00AF7944"/>
    <w:rsid w:val="00AF7D2B"/>
    <w:rsid w:val="00B00ED3"/>
    <w:rsid w:val="00B011DD"/>
    <w:rsid w:val="00B01657"/>
    <w:rsid w:val="00B01699"/>
    <w:rsid w:val="00B025EF"/>
    <w:rsid w:val="00B0465C"/>
    <w:rsid w:val="00B064F2"/>
    <w:rsid w:val="00B06FFC"/>
    <w:rsid w:val="00B076E6"/>
    <w:rsid w:val="00B07ACE"/>
    <w:rsid w:val="00B07FF5"/>
    <w:rsid w:val="00B13B10"/>
    <w:rsid w:val="00B16323"/>
    <w:rsid w:val="00B1654B"/>
    <w:rsid w:val="00B16C86"/>
    <w:rsid w:val="00B16CEC"/>
    <w:rsid w:val="00B17713"/>
    <w:rsid w:val="00B201B6"/>
    <w:rsid w:val="00B209DC"/>
    <w:rsid w:val="00B2103D"/>
    <w:rsid w:val="00B213B4"/>
    <w:rsid w:val="00B21951"/>
    <w:rsid w:val="00B21D9D"/>
    <w:rsid w:val="00B22EF3"/>
    <w:rsid w:val="00B239E0"/>
    <w:rsid w:val="00B23C98"/>
    <w:rsid w:val="00B24907"/>
    <w:rsid w:val="00B251CA"/>
    <w:rsid w:val="00B2571C"/>
    <w:rsid w:val="00B26005"/>
    <w:rsid w:val="00B263AC"/>
    <w:rsid w:val="00B265D3"/>
    <w:rsid w:val="00B26F1E"/>
    <w:rsid w:val="00B305B8"/>
    <w:rsid w:val="00B313BD"/>
    <w:rsid w:val="00B31ED1"/>
    <w:rsid w:val="00B32ACE"/>
    <w:rsid w:val="00B330FF"/>
    <w:rsid w:val="00B33185"/>
    <w:rsid w:val="00B33628"/>
    <w:rsid w:val="00B33792"/>
    <w:rsid w:val="00B33FBA"/>
    <w:rsid w:val="00B35BAD"/>
    <w:rsid w:val="00B35F87"/>
    <w:rsid w:val="00B363E9"/>
    <w:rsid w:val="00B366EF"/>
    <w:rsid w:val="00B36748"/>
    <w:rsid w:val="00B37744"/>
    <w:rsid w:val="00B37C33"/>
    <w:rsid w:val="00B37D9D"/>
    <w:rsid w:val="00B40408"/>
    <w:rsid w:val="00B40611"/>
    <w:rsid w:val="00B40B6E"/>
    <w:rsid w:val="00B40E76"/>
    <w:rsid w:val="00B4140E"/>
    <w:rsid w:val="00B4171C"/>
    <w:rsid w:val="00B44575"/>
    <w:rsid w:val="00B445CF"/>
    <w:rsid w:val="00B453EC"/>
    <w:rsid w:val="00B462A9"/>
    <w:rsid w:val="00B465A2"/>
    <w:rsid w:val="00B46788"/>
    <w:rsid w:val="00B46D83"/>
    <w:rsid w:val="00B472D7"/>
    <w:rsid w:val="00B473ED"/>
    <w:rsid w:val="00B47D92"/>
    <w:rsid w:val="00B50162"/>
    <w:rsid w:val="00B50756"/>
    <w:rsid w:val="00B5149A"/>
    <w:rsid w:val="00B51EA2"/>
    <w:rsid w:val="00B52761"/>
    <w:rsid w:val="00B537E3"/>
    <w:rsid w:val="00B53C9E"/>
    <w:rsid w:val="00B54036"/>
    <w:rsid w:val="00B55D53"/>
    <w:rsid w:val="00B56500"/>
    <w:rsid w:val="00B56B3B"/>
    <w:rsid w:val="00B57075"/>
    <w:rsid w:val="00B57BC5"/>
    <w:rsid w:val="00B612AE"/>
    <w:rsid w:val="00B6171D"/>
    <w:rsid w:val="00B61A48"/>
    <w:rsid w:val="00B61A63"/>
    <w:rsid w:val="00B623B1"/>
    <w:rsid w:val="00B62471"/>
    <w:rsid w:val="00B63AD0"/>
    <w:rsid w:val="00B64971"/>
    <w:rsid w:val="00B659EF"/>
    <w:rsid w:val="00B6660F"/>
    <w:rsid w:val="00B67519"/>
    <w:rsid w:val="00B67525"/>
    <w:rsid w:val="00B701E3"/>
    <w:rsid w:val="00B703AC"/>
    <w:rsid w:val="00B7353F"/>
    <w:rsid w:val="00B73AF8"/>
    <w:rsid w:val="00B73FE5"/>
    <w:rsid w:val="00B757AB"/>
    <w:rsid w:val="00B764FF"/>
    <w:rsid w:val="00B76E57"/>
    <w:rsid w:val="00B77A39"/>
    <w:rsid w:val="00B82029"/>
    <w:rsid w:val="00B823E2"/>
    <w:rsid w:val="00B8341D"/>
    <w:rsid w:val="00B83B83"/>
    <w:rsid w:val="00B866BA"/>
    <w:rsid w:val="00B86798"/>
    <w:rsid w:val="00B86963"/>
    <w:rsid w:val="00B87103"/>
    <w:rsid w:val="00B8722F"/>
    <w:rsid w:val="00B87561"/>
    <w:rsid w:val="00B87CC6"/>
    <w:rsid w:val="00B87F81"/>
    <w:rsid w:val="00B9041B"/>
    <w:rsid w:val="00B9094D"/>
    <w:rsid w:val="00B90CFE"/>
    <w:rsid w:val="00B90F2F"/>
    <w:rsid w:val="00B91BEC"/>
    <w:rsid w:val="00B9272E"/>
    <w:rsid w:val="00B939C3"/>
    <w:rsid w:val="00B94EBA"/>
    <w:rsid w:val="00B94F29"/>
    <w:rsid w:val="00B94F96"/>
    <w:rsid w:val="00B95FB7"/>
    <w:rsid w:val="00B96303"/>
    <w:rsid w:val="00B977B0"/>
    <w:rsid w:val="00BA1235"/>
    <w:rsid w:val="00BA19F3"/>
    <w:rsid w:val="00BA3989"/>
    <w:rsid w:val="00BA442C"/>
    <w:rsid w:val="00BA7A08"/>
    <w:rsid w:val="00BB0DEE"/>
    <w:rsid w:val="00BB110F"/>
    <w:rsid w:val="00BB16DE"/>
    <w:rsid w:val="00BB3971"/>
    <w:rsid w:val="00BB3BC0"/>
    <w:rsid w:val="00BB3D04"/>
    <w:rsid w:val="00BB5336"/>
    <w:rsid w:val="00BB6AE8"/>
    <w:rsid w:val="00BB7988"/>
    <w:rsid w:val="00BC003D"/>
    <w:rsid w:val="00BC0495"/>
    <w:rsid w:val="00BC1A9F"/>
    <w:rsid w:val="00BC1CDA"/>
    <w:rsid w:val="00BC20AA"/>
    <w:rsid w:val="00BC2416"/>
    <w:rsid w:val="00BC3A23"/>
    <w:rsid w:val="00BC4099"/>
    <w:rsid w:val="00BC4941"/>
    <w:rsid w:val="00BC50E6"/>
    <w:rsid w:val="00BC514E"/>
    <w:rsid w:val="00BC5BE8"/>
    <w:rsid w:val="00BD11D6"/>
    <w:rsid w:val="00BD183E"/>
    <w:rsid w:val="00BD2F91"/>
    <w:rsid w:val="00BD3238"/>
    <w:rsid w:val="00BD3362"/>
    <w:rsid w:val="00BD4656"/>
    <w:rsid w:val="00BD6356"/>
    <w:rsid w:val="00BD65B2"/>
    <w:rsid w:val="00BD6A60"/>
    <w:rsid w:val="00BD6BD1"/>
    <w:rsid w:val="00BD7B4D"/>
    <w:rsid w:val="00BD7BB6"/>
    <w:rsid w:val="00BE2397"/>
    <w:rsid w:val="00BE3471"/>
    <w:rsid w:val="00BE4659"/>
    <w:rsid w:val="00BE590F"/>
    <w:rsid w:val="00BE7A8C"/>
    <w:rsid w:val="00BF0522"/>
    <w:rsid w:val="00BF081A"/>
    <w:rsid w:val="00BF1362"/>
    <w:rsid w:val="00BF1A8E"/>
    <w:rsid w:val="00BF3413"/>
    <w:rsid w:val="00BF4079"/>
    <w:rsid w:val="00BF51A8"/>
    <w:rsid w:val="00BF51B8"/>
    <w:rsid w:val="00BF679E"/>
    <w:rsid w:val="00BF7324"/>
    <w:rsid w:val="00C00520"/>
    <w:rsid w:val="00C0058F"/>
    <w:rsid w:val="00C00AE9"/>
    <w:rsid w:val="00C00BA0"/>
    <w:rsid w:val="00C026AA"/>
    <w:rsid w:val="00C03037"/>
    <w:rsid w:val="00C034E6"/>
    <w:rsid w:val="00C04DF2"/>
    <w:rsid w:val="00C0501D"/>
    <w:rsid w:val="00C0544E"/>
    <w:rsid w:val="00C059AF"/>
    <w:rsid w:val="00C05AB7"/>
    <w:rsid w:val="00C06ADD"/>
    <w:rsid w:val="00C06B4F"/>
    <w:rsid w:val="00C06F83"/>
    <w:rsid w:val="00C103E4"/>
    <w:rsid w:val="00C11374"/>
    <w:rsid w:val="00C11AF6"/>
    <w:rsid w:val="00C12472"/>
    <w:rsid w:val="00C12DA1"/>
    <w:rsid w:val="00C12F86"/>
    <w:rsid w:val="00C13022"/>
    <w:rsid w:val="00C13B9A"/>
    <w:rsid w:val="00C13BD5"/>
    <w:rsid w:val="00C13C06"/>
    <w:rsid w:val="00C14035"/>
    <w:rsid w:val="00C15394"/>
    <w:rsid w:val="00C15B47"/>
    <w:rsid w:val="00C17354"/>
    <w:rsid w:val="00C176EF"/>
    <w:rsid w:val="00C213EA"/>
    <w:rsid w:val="00C22E38"/>
    <w:rsid w:val="00C237C6"/>
    <w:rsid w:val="00C24507"/>
    <w:rsid w:val="00C25291"/>
    <w:rsid w:val="00C2587E"/>
    <w:rsid w:val="00C27735"/>
    <w:rsid w:val="00C31628"/>
    <w:rsid w:val="00C318DE"/>
    <w:rsid w:val="00C320DC"/>
    <w:rsid w:val="00C32C26"/>
    <w:rsid w:val="00C330B8"/>
    <w:rsid w:val="00C33EDD"/>
    <w:rsid w:val="00C35AE1"/>
    <w:rsid w:val="00C35E8F"/>
    <w:rsid w:val="00C37304"/>
    <w:rsid w:val="00C40AAF"/>
    <w:rsid w:val="00C41833"/>
    <w:rsid w:val="00C436A3"/>
    <w:rsid w:val="00C436EC"/>
    <w:rsid w:val="00C43FCE"/>
    <w:rsid w:val="00C44430"/>
    <w:rsid w:val="00C44562"/>
    <w:rsid w:val="00C448C8"/>
    <w:rsid w:val="00C44C79"/>
    <w:rsid w:val="00C44CED"/>
    <w:rsid w:val="00C45189"/>
    <w:rsid w:val="00C4564C"/>
    <w:rsid w:val="00C45755"/>
    <w:rsid w:val="00C47565"/>
    <w:rsid w:val="00C47725"/>
    <w:rsid w:val="00C47C5E"/>
    <w:rsid w:val="00C47D7B"/>
    <w:rsid w:val="00C500CC"/>
    <w:rsid w:val="00C516E9"/>
    <w:rsid w:val="00C517EA"/>
    <w:rsid w:val="00C519A4"/>
    <w:rsid w:val="00C523D2"/>
    <w:rsid w:val="00C53B3C"/>
    <w:rsid w:val="00C54FDE"/>
    <w:rsid w:val="00C5584A"/>
    <w:rsid w:val="00C55CDE"/>
    <w:rsid w:val="00C55F27"/>
    <w:rsid w:val="00C56945"/>
    <w:rsid w:val="00C5726E"/>
    <w:rsid w:val="00C57579"/>
    <w:rsid w:val="00C613F4"/>
    <w:rsid w:val="00C61FC3"/>
    <w:rsid w:val="00C62107"/>
    <w:rsid w:val="00C62C27"/>
    <w:rsid w:val="00C632B0"/>
    <w:rsid w:val="00C635DB"/>
    <w:rsid w:val="00C65C64"/>
    <w:rsid w:val="00C70F34"/>
    <w:rsid w:val="00C71F9D"/>
    <w:rsid w:val="00C7290D"/>
    <w:rsid w:val="00C738A0"/>
    <w:rsid w:val="00C73FB0"/>
    <w:rsid w:val="00C74430"/>
    <w:rsid w:val="00C7503F"/>
    <w:rsid w:val="00C76BA1"/>
    <w:rsid w:val="00C77AA6"/>
    <w:rsid w:val="00C77F46"/>
    <w:rsid w:val="00C80FBE"/>
    <w:rsid w:val="00C82C75"/>
    <w:rsid w:val="00C833E8"/>
    <w:rsid w:val="00C83CCA"/>
    <w:rsid w:val="00C84CB0"/>
    <w:rsid w:val="00C84D24"/>
    <w:rsid w:val="00C852B4"/>
    <w:rsid w:val="00C87820"/>
    <w:rsid w:val="00C908C9"/>
    <w:rsid w:val="00C91ABB"/>
    <w:rsid w:val="00C92A38"/>
    <w:rsid w:val="00C93137"/>
    <w:rsid w:val="00C93166"/>
    <w:rsid w:val="00C932FF"/>
    <w:rsid w:val="00C93ABD"/>
    <w:rsid w:val="00C944A6"/>
    <w:rsid w:val="00C95DC6"/>
    <w:rsid w:val="00C95EA7"/>
    <w:rsid w:val="00C95F1C"/>
    <w:rsid w:val="00C9660B"/>
    <w:rsid w:val="00C97E6F"/>
    <w:rsid w:val="00C97ED1"/>
    <w:rsid w:val="00CA1642"/>
    <w:rsid w:val="00CA1786"/>
    <w:rsid w:val="00CA1C0A"/>
    <w:rsid w:val="00CA2D49"/>
    <w:rsid w:val="00CA2D6A"/>
    <w:rsid w:val="00CA2DF0"/>
    <w:rsid w:val="00CA3986"/>
    <w:rsid w:val="00CA3C06"/>
    <w:rsid w:val="00CA3D31"/>
    <w:rsid w:val="00CA52D1"/>
    <w:rsid w:val="00CA772D"/>
    <w:rsid w:val="00CA7823"/>
    <w:rsid w:val="00CA7A50"/>
    <w:rsid w:val="00CA7C04"/>
    <w:rsid w:val="00CA7D10"/>
    <w:rsid w:val="00CB00BB"/>
    <w:rsid w:val="00CB07DB"/>
    <w:rsid w:val="00CB081A"/>
    <w:rsid w:val="00CB16A9"/>
    <w:rsid w:val="00CB19CC"/>
    <w:rsid w:val="00CB1E2C"/>
    <w:rsid w:val="00CB1F0F"/>
    <w:rsid w:val="00CB2228"/>
    <w:rsid w:val="00CB250E"/>
    <w:rsid w:val="00CB3B2C"/>
    <w:rsid w:val="00CB3EF5"/>
    <w:rsid w:val="00CB4FF8"/>
    <w:rsid w:val="00CB592A"/>
    <w:rsid w:val="00CB7679"/>
    <w:rsid w:val="00CB7C27"/>
    <w:rsid w:val="00CC04B0"/>
    <w:rsid w:val="00CC0EC5"/>
    <w:rsid w:val="00CC1217"/>
    <w:rsid w:val="00CC178E"/>
    <w:rsid w:val="00CC3486"/>
    <w:rsid w:val="00CC3FA6"/>
    <w:rsid w:val="00CC48B5"/>
    <w:rsid w:val="00CC6102"/>
    <w:rsid w:val="00CC743B"/>
    <w:rsid w:val="00CC79A0"/>
    <w:rsid w:val="00CD00B0"/>
    <w:rsid w:val="00CD07DE"/>
    <w:rsid w:val="00CD154F"/>
    <w:rsid w:val="00CD1A07"/>
    <w:rsid w:val="00CD1BB0"/>
    <w:rsid w:val="00CD23E4"/>
    <w:rsid w:val="00CD2EEF"/>
    <w:rsid w:val="00CD3602"/>
    <w:rsid w:val="00CD3875"/>
    <w:rsid w:val="00CD487F"/>
    <w:rsid w:val="00CD5045"/>
    <w:rsid w:val="00CD5A94"/>
    <w:rsid w:val="00CD5B01"/>
    <w:rsid w:val="00CD6C95"/>
    <w:rsid w:val="00CE0460"/>
    <w:rsid w:val="00CE05C4"/>
    <w:rsid w:val="00CE06DD"/>
    <w:rsid w:val="00CE0D9F"/>
    <w:rsid w:val="00CE133D"/>
    <w:rsid w:val="00CE1A00"/>
    <w:rsid w:val="00CE31BF"/>
    <w:rsid w:val="00CE56E6"/>
    <w:rsid w:val="00CE5B30"/>
    <w:rsid w:val="00CE666F"/>
    <w:rsid w:val="00CF0095"/>
    <w:rsid w:val="00CF04DF"/>
    <w:rsid w:val="00CF0559"/>
    <w:rsid w:val="00CF058B"/>
    <w:rsid w:val="00CF05E7"/>
    <w:rsid w:val="00CF097C"/>
    <w:rsid w:val="00CF1C39"/>
    <w:rsid w:val="00CF1CB1"/>
    <w:rsid w:val="00CF20D6"/>
    <w:rsid w:val="00CF260C"/>
    <w:rsid w:val="00CF333B"/>
    <w:rsid w:val="00CF35FE"/>
    <w:rsid w:val="00CF47A2"/>
    <w:rsid w:val="00CF47EB"/>
    <w:rsid w:val="00CF6282"/>
    <w:rsid w:val="00CF689B"/>
    <w:rsid w:val="00CF7311"/>
    <w:rsid w:val="00CF731E"/>
    <w:rsid w:val="00CF76DD"/>
    <w:rsid w:val="00CF7792"/>
    <w:rsid w:val="00CF7D3F"/>
    <w:rsid w:val="00D00782"/>
    <w:rsid w:val="00D00AF6"/>
    <w:rsid w:val="00D00D89"/>
    <w:rsid w:val="00D02534"/>
    <w:rsid w:val="00D02782"/>
    <w:rsid w:val="00D02B50"/>
    <w:rsid w:val="00D03563"/>
    <w:rsid w:val="00D03BFC"/>
    <w:rsid w:val="00D04305"/>
    <w:rsid w:val="00D043D8"/>
    <w:rsid w:val="00D05575"/>
    <w:rsid w:val="00D05802"/>
    <w:rsid w:val="00D0631C"/>
    <w:rsid w:val="00D10E11"/>
    <w:rsid w:val="00D11081"/>
    <w:rsid w:val="00D115F2"/>
    <w:rsid w:val="00D1176C"/>
    <w:rsid w:val="00D119BE"/>
    <w:rsid w:val="00D122D0"/>
    <w:rsid w:val="00D13001"/>
    <w:rsid w:val="00D133F5"/>
    <w:rsid w:val="00D1431C"/>
    <w:rsid w:val="00D1450A"/>
    <w:rsid w:val="00D14D76"/>
    <w:rsid w:val="00D14E29"/>
    <w:rsid w:val="00D1665D"/>
    <w:rsid w:val="00D16ED7"/>
    <w:rsid w:val="00D228E9"/>
    <w:rsid w:val="00D236B3"/>
    <w:rsid w:val="00D238FF"/>
    <w:rsid w:val="00D2400A"/>
    <w:rsid w:val="00D258AE"/>
    <w:rsid w:val="00D26221"/>
    <w:rsid w:val="00D26F19"/>
    <w:rsid w:val="00D276B4"/>
    <w:rsid w:val="00D300B0"/>
    <w:rsid w:val="00D3051B"/>
    <w:rsid w:val="00D31B3C"/>
    <w:rsid w:val="00D32DD5"/>
    <w:rsid w:val="00D32DDC"/>
    <w:rsid w:val="00D32E1C"/>
    <w:rsid w:val="00D339A4"/>
    <w:rsid w:val="00D33C80"/>
    <w:rsid w:val="00D34EE4"/>
    <w:rsid w:val="00D36BF8"/>
    <w:rsid w:val="00D372EB"/>
    <w:rsid w:val="00D374CB"/>
    <w:rsid w:val="00D4038A"/>
    <w:rsid w:val="00D410CA"/>
    <w:rsid w:val="00D416A4"/>
    <w:rsid w:val="00D416FA"/>
    <w:rsid w:val="00D42753"/>
    <w:rsid w:val="00D44B94"/>
    <w:rsid w:val="00D44D70"/>
    <w:rsid w:val="00D4626F"/>
    <w:rsid w:val="00D46A31"/>
    <w:rsid w:val="00D470F8"/>
    <w:rsid w:val="00D47723"/>
    <w:rsid w:val="00D47989"/>
    <w:rsid w:val="00D51BF2"/>
    <w:rsid w:val="00D51C59"/>
    <w:rsid w:val="00D51FF3"/>
    <w:rsid w:val="00D52706"/>
    <w:rsid w:val="00D5316B"/>
    <w:rsid w:val="00D535F9"/>
    <w:rsid w:val="00D541A0"/>
    <w:rsid w:val="00D54A69"/>
    <w:rsid w:val="00D54BD5"/>
    <w:rsid w:val="00D55F75"/>
    <w:rsid w:val="00D56C9C"/>
    <w:rsid w:val="00D57676"/>
    <w:rsid w:val="00D57B0B"/>
    <w:rsid w:val="00D603A7"/>
    <w:rsid w:val="00D60441"/>
    <w:rsid w:val="00D621BE"/>
    <w:rsid w:val="00D62FC4"/>
    <w:rsid w:val="00D6372A"/>
    <w:rsid w:val="00D64283"/>
    <w:rsid w:val="00D6482F"/>
    <w:rsid w:val="00D64874"/>
    <w:rsid w:val="00D654B3"/>
    <w:rsid w:val="00D65E81"/>
    <w:rsid w:val="00D66074"/>
    <w:rsid w:val="00D6614A"/>
    <w:rsid w:val="00D675E7"/>
    <w:rsid w:val="00D6792E"/>
    <w:rsid w:val="00D67E42"/>
    <w:rsid w:val="00D70122"/>
    <w:rsid w:val="00D70B01"/>
    <w:rsid w:val="00D723AB"/>
    <w:rsid w:val="00D734BA"/>
    <w:rsid w:val="00D74098"/>
    <w:rsid w:val="00D7459B"/>
    <w:rsid w:val="00D745E8"/>
    <w:rsid w:val="00D74B39"/>
    <w:rsid w:val="00D76877"/>
    <w:rsid w:val="00D80452"/>
    <w:rsid w:val="00D81BA4"/>
    <w:rsid w:val="00D81E10"/>
    <w:rsid w:val="00D83587"/>
    <w:rsid w:val="00D858D6"/>
    <w:rsid w:val="00D86841"/>
    <w:rsid w:val="00D868F9"/>
    <w:rsid w:val="00D87C22"/>
    <w:rsid w:val="00D907C7"/>
    <w:rsid w:val="00D90DD5"/>
    <w:rsid w:val="00D92579"/>
    <w:rsid w:val="00D92BC4"/>
    <w:rsid w:val="00D94647"/>
    <w:rsid w:val="00D94C4C"/>
    <w:rsid w:val="00D94D34"/>
    <w:rsid w:val="00D95A60"/>
    <w:rsid w:val="00DA151D"/>
    <w:rsid w:val="00DA25EE"/>
    <w:rsid w:val="00DA3F7D"/>
    <w:rsid w:val="00DA4387"/>
    <w:rsid w:val="00DA5EEC"/>
    <w:rsid w:val="00DA765F"/>
    <w:rsid w:val="00DA7F28"/>
    <w:rsid w:val="00DB02A0"/>
    <w:rsid w:val="00DB13FE"/>
    <w:rsid w:val="00DB1E55"/>
    <w:rsid w:val="00DB21D7"/>
    <w:rsid w:val="00DB26CA"/>
    <w:rsid w:val="00DB282D"/>
    <w:rsid w:val="00DB4EF1"/>
    <w:rsid w:val="00DB53E5"/>
    <w:rsid w:val="00DB5868"/>
    <w:rsid w:val="00DB5B9E"/>
    <w:rsid w:val="00DB6C55"/>
    <w:rsid w:val="00DB7851"/>
    <w:rsid w:val="00DB7A7A"/>
    <w:rsid w:val="00DB7E64"/>
    <w:rsid w:val="00DC1C64"/>
    <w:rsid w:val="00DC2A46"/>
    <w:rsid w:val="00DC402C"/>
    <w:rsid w:val="00DC5635"/>
    <w:rsid w:val="00DC5826"/>
    <w:rsid w:val="00DC588C"/>
    <w:rsid w:val="00DD067D"/>
    <w:rsid w:val="00DD0B06"/>
    <w:rsid w:val="00DD2050"/>
    <w:rsid w:val="00DD2717"/>
    <w:rsid w:val="00DD37B1"/>
    <w:rsid w:val="00DD48ED"/>
    <w:rsid w:val="00DD4BC0"/>
    <w:rsid w:val="00DD556D"/>
    <w:rsid w:val="00DD59C2"/>
    <w:rsid w:val="00DD5A75"/>
    <w:rsid w:val="00DD727D"/>
    <w:rsid w:val="00DD743E"/>
    <w:rsid w:val="00DD7746"/>
    <w:rsid w:val="00DD7C13"/>
    <w:rsid w:val="00DD7C67"/>
    <w:rsid w:val="00DE0EB5"/>
    <w:rsid w:val="00DE24F1"/>
    <w:rsid w:val="00DE4119"/>
    <w:rsid w:val="00DE44F7"/>
    <w:rsid w:val="00DE5307"/>
    <w:rsid w:val="00DE7758"/>
    <w:rsid w:val="00DF12F1"/>
    <w:rsid w:val="00DF174B"/>
    <w:rsid w:val="00DF19A2"/>
    <w:rsid w:val="00DF2E85"/>
    <w:rsid w:val="00DF2F24"/>
    <w:rsid w:val="00DF3097"/>
    <w:rsid w:val="00DF367D"/>
    <w:rsid w:val="00DF3A87"/>
    <w:rsid w:val="00DF42FB"/>
    <w:rsid w:val="00DF4B0A"/>
    <w:rsid w:val="00DF4D60"/>
    <w:rsid w:val="00DF538C"/>
    <w:rsid w:val="00DF5592"/>
    <w:rsid w:val="00DF624B"/>
    <w:rsid w:val="00DF6CE2"/>
    <w:rsid w:val="00DF755F"/>
    <w:rsid w:val="00DF77EB"/>
    <w:rsid w:val="00DF7D1B"/>
    <w:rsid w:val="00DF8FC5"/>
    <w:rsid w:val="00E00523"/>
    <w:rsid w:val="00E00663"/>
    <w:rsid w:val="00E011F7"/>
    <w:rsid w:val="00E015C1"/>
    <w:rsid w:val="00E019D3"/>
    <w:rsid w:val="00E01A0C"/>
    <w:rsid w:val="00E02046"/>
    <w:rsid w:val="00E034C5"/>
    <w:rsid w:val="00E0379C"/>
    <w:rsid w:val="00E05347"/>
    <w:rsid w:val="00E0559D"/>
    <w:rsid w:val="00E070F2"/>
    <w:rsid w:val="00E07771"/>
    <w:rsid w:val="00E078DE"/>
    <w:rsid w:val="00E07931"/>
    <w:rsid w:val="00E07A14"/>
    <w:rsid w:val="00E10167"/>
    <w:rsid w:val="00E12075"/>
    <w:rsid w:val="00E12CB7"/>
    <w:rsid w:val="00E12CF3"/>
    <w:rsid w:val="00E12E96"/>
    <w:rsid w:val="00E14642"/>
    <w:rsid w:val="00E15623"/>
    <w:rsid w:val="00E16364"/>
    <w:rsid w:val="00E1787F"/>
    <w:rsid w:val="00E17F57"/>
    <w:rsid w:val="00E212C7"/>
    <w:rsid w:val="00E223CA"/>
    <w:rsid w:val="00E227F0"/>
    <w:rsid w:val="00E2300E"/>
    <w:rsid w:val="00E2371E"/>
    <w:rsid w:val="00E23B5D"/>
    <w:rsid w:val="00E24123"/>
    <w:rsid w:val="00E2513C"/>
    <w:rsid w:val="00E25400"/>
    <w:rsid w:val="00E27416"/>
    <w:rsid w:val="00E2768A"/>
    <w:rsid w:val="00E30BE8"/>
    <w:rsid w:val="00E3381D"/>
    <w:rsid w:val="00E33B85"/>
    <w:rsid w:val="00E361A9"/>
    <w:rsid w:val="00E36259"/>
    <w:rsid w:val="00E37DA2"/>
    <w:rsid w:val="00E404F2"/>
    <w:rsid w:val="00E408D8"/>
    <w:rsid w:val="00E40911"/>
    <w:rsid w:val="00E4116D"/>
    <w:rsid w:val="00E42865"/>
    <w:rsid w:val="00E43767"/>
    <w:rsid w:val="00E438EF"/>
    <w:rsid w:val="00E444BD"/>
    <w:rsid w:val="00E44B73"/>
    <w:rsid w:val="00E44DF4"/>
    <w:rsid w:val="00E44F78"/>
    <w:rsid w:val="00E469D0"/>
    <w:rsid w:val="00E4743D"/>
    <w:rsid w:val="00E47F17"/>
    <w:rsid w:val="00E5023F"/>
    <w:rsid w:val="00E529D6"/>
    <w:rsid w:val="00E52F36"/>
    <w:rsid w:val="00E53533"/>
    <w:rsid w:val="00E55A6F"/>
    <w:rsid w:val="00E567E0"/>
    <w:rsid w:val="00E56952"/>
    <w:rsid w:val="00E56E17"/>
    <w:rsid w:val="00E60F55"/>
    <w:rsid w:val="00E6142D"/>
    <w:rsid w:val="00E6252D"/>
    <w:rsid w:val="00E62DA6"/>
    <w:rsid w:val="00E64791"/>
    <w:rsid w:val="00E649A2"/>
    <w:rsid w:val="00E64C96"/>
    <w:rsid w:val="00E64DBD"/>
    <w:rsid w:val="00E65BA9"/>
    <w:rsid w:val="00E66A4E"/>
    <w:rsid w:val="00E67047"/>
    <w:rsid w:val="00E67182"/>
    <w:rsid w:val="00E705E1"/>
    <w:rsid w:val="00E71583"/>
    <w:rsid w:val="00E72547"/>
    <w:rsid w:val="00E727A2"/>
    <w:rsid w:val="00E73112"/>
    <w:rsid w:val="00E73ACC"/>
    <w:rsid w:val="00E7414B"/>
    <w:rsid w:val="00E74C04"/>
    <w:rsid w:val="00E75842"/>
    <w:rsid w:val="00E75883"/>
    <w:rsid w:val="00E76143"/>
    <w:rsid w:val="00E76CE6"/>
    <w:rsid w:val="00E77951"/>
    <w:rsid w:val="00E806E3"/>
    <w:rsid w:val="00E82A34"/>
    <w:rsid w:val="00E82B72"/>
    <w:rsid w:val="00E84A2F"/>
    <w:rsid w:val="00E85187"/>
    <w:rsid w:val="00E86A7B"/>
    <w:rsid w:val="00E8717F"/>
    <w:rsid w:val="00E87A44"/>
    <w:rsid w:val="00E918F2"/>
    <w:rsid w:val="00E91EBD"/>
    <w:rsid w:val="00E92237"/>
    <w:rsid w:val="00E92979"/>
    <w:rsid w:val="00E92DE3"/>
    <w:rsid w:val="00E93D6B"/>
    <w:rsid w:val="00E942C2"/>
    <w:rsid w:val="00E94624"/>
    <w:rsid w:val="00E957BD"/>
    <w:rsid w:val="00E9605A"/>
    <w:rsid w:val="00E9690A"/>
    <w:rsid w:val="00E96B0A"/>
    <w:rsid w:val="00E97331"/>
    <w:rsid w:val="00E97922"/>
    <w:rsid w:val="00EA0490"/>
    <w:rsid w:val="00EA06D9"/>
    <w:rsid w:val="00EA25E3"/>
    <w:rsid w:val="00EA3A35"/>
    <w:rsid w:val="00EA4011"/>
    <w:rsid w:val="00EA49F9"/>
    <w:rsid w:val="00EA568C"/>
    <w:rsid w:val="00EA6127"/>
    <w:rsid w:val="00EA6991"/>
    <w:rsid w:val="00EB00F1"/>
    <w:rsid w:val="00EB10AB"/>
    <w:rsid w:val="00EB1313"/>
    <w:rsid w:val="00EB2FD2"/>
    <w:rsid w:val="00EB3231"/>
    <w:rsid w:val="00EB34CC"/>
    <w:rsid w:val="00EB3C5C"/>
    <w:rsid w:val="00EB50AF"/>
    <w:rsid w:val="00EB5113"/>
    <w:rsid w:val="00EB5BF6"/>
    <w:rsid w:val="00EB6022"/>
    <w:rsid w:val="00EB7594"/>
    <w:rsid w:val="00EB774F"/>
    <w:rsid w:val="00EB77B0"/>
    <w:rsid w:val="00EC071B"/>
    <w:rsid w:val="00EC0944"/>
    <w:rsid w:val="00EC2003"/>
    <w:rsid w:val="00EC24AA"/>
    <w:rsid w:val="00EC24D8"/>
    <w:rsid w:val="00EC2C09"/>
    <w:rsid w:val="00EC2F77"/>
    <w:rsid w:val="00EC43CF"/>
    <w:rsid w:val="00EC5489"/>
    <w:rsid w:val="00EC68AD"/>
    <w:rsid w:val="00EC7232"/>
    <w:rsid w:val="00EC75B6"/>
    <w:rsid w:val="00ED0919"/>
    <w:rsid w:val="00ED0CAA"/>
    <w:rsid w:val="00ED1CC6"/>
    <w:rsid w:val="00ED2383"/>
    <w:rsid w:val="00ED2974"/>
    <w:rsid w:val="00ED33A6"/>
    <w:rsid w:val="00ED37D0"/>
    <w:rsid w:val="00ED43DC"/>
    <w:rsid w:val="00ED5747"/>
    <w:rsid w:val="00ED5B30"/>
    <w:rsid w:val="00ED5E9C"/>
    <w:rsid w:val="00ED6881"/>
    <w:rsid w:val="00ED6C07"/>
    <w:rsid w:val="00ED7A49"/>
    <w:rsid w:val="00ED7BF6"/>
    <w:rsid w:val="00EE04A5"/>
    <w:rsid w:val="00EE054B"/>
    <w:rsid w:val="00EE07FF"/>
    <w:rsid w:val="00EE10B1"/>
    <w:rsid w:val="00EE12CA"/>
    <w:rsid w:val="00EE1432"/>
    <w:rsid w:val="00EE14B6"/>
    <w:rsid w:val="00EE176C"/>
    <w:rsid w:val="00EE176E"/>
    <w:rsid w:val="00EE27CF"/>
    <w:rsid w:val="00EE28AB"/>
    <w:rsid w:val="00EE2FFE"/>
    <w:rsid w:val="00EE3151"/>
    <w:rsid w:val="00EE5EFD"/>
    <w:rsid w:val="00EE6149"/>
    <w:rsid w:val="00EE6CE9"/>
    <w:rsid w:val="00EE7EFF"/>
    <w:rsid w:val="00EF00C1"/>
    <w:rsid w:val="00EF185F"/>
    <w:rsid w:val="00EF26E7"/>
    <w:rsid w:val="00EF362F"/>
    <w:rsid w:val="00EF3E14"/>
    <w:rsid w:val="00EF3E7D"/>
    <w:rsid w:val="00EF4E63"/>
    <w:rsid w:val="00EF580D"/>
    <w:rsid w:val="00EF60B2"/>
    <w:rsid w:val="00EF723E"/>
    <w:rsid w:val="00EF78CE"/>
    <w:rsid w:val="00F00EF7"/>
    <w:rsid w:val="00F01718"/>
    <w:rsid w:val="00F018AF"/>
    <w:rsid w:val="00F03DF8"/>
    <w:rsid w:val="00F041C5"/>
    <w:rsid w:val="00F044BA"/>
    <w:rsid w:val="00F10025"/>
    <w:rsid w:val="00F10DC0"/>
    <w:rsid w:val="00F1296F"/>
    <w:rsid w:val="00F12D83"/>
    <w:rsid w:val="00F136C8"/>
    <w:rsid w:val="00F14198"/>
    <w:rsid w:val="00F14301"/>
    <w:rsid w:val="00F1438B"/>
    <w:rsid w:val="00F15405"/>
    <w:rsid w:val="00F165E8"/>
    <w:rsid w:val="00F165FD"/>
    <w:rsid w:val="00F16BA2"/>
    <w:rsid w:val="00F16E4A"/>
    <w:rsid w:val="00F17451"/>
    <w:rsid w:val="00F21E95"/>
    <w:rsid w:val="00F2265D"/>
    <w:rsid w:val="00F2376D"/>
    <w:rsid w:val="00F23829"/>
    <w:rsid w:val="00F23ED9"/>
    <w:rsid w:val="00F24F8F"/>
    <w:rsid w:val="00F25641"/>
    <w:rsid w:val="00F2636E"/>
    <w:rsid w:val="00F265C5"/>
    <w:rsid w:val="00F26619"/>
    <w:rsid w:val="00F266CC"/>
    <w:rsid w:val="00F26EDB"/>
    <w:rsid w:val="00F27AA8"/>
    <w:rsid w:val="00F27AC1"/>
    <w:rsid w:val="00F3148D"/>
    <w:rsid w:val="00F31F3C"/>
    <w:rsid w:val="00F3256E"/>
    <w:rsid w:val="00F32784"/>
    <w:rsid w:val="00F32D64"/>
    <w:rsid w:val="00F337A0"/>
    <w:rsid w:val="00F34031"/>
    <w:rsid w:val="00F348EA"/>
    <w:rsid w:val="00F36784"/>
    <w:rsid w:val="00F36D15"/>
    <w:rsid w:val="00F3705F"/>
    <w:rsid w:val="00F3736E"/>
    <w:rsid w:val="00F376E5"/>
    <w:rsid w:val="00F402E8"/>
    <w:rsid w:val="00F4031F"/>
    <w:rsid w:val="00F4074D"/>
    <w:rsid w:val="00F4145A"/>
    <w:rsid w:val="00F42A99"/>
    <w:rsid w:val="00F43C35"/>
    <w:rsid w:val="00F4494B"/>
    <w:rsid w:val="00F458CA"/>
    <w:rsid w:val="00F46C7C"/>
    <w:rsid w:val="00F4774D"/>
    <w:rsid w:val="00F47A7A"/>
    <w:rsid w:val="00F47DE8"/>
    <w:rsid w:val="00F47FAE"/>
    <w:rsid w:val="00F512C3"/>
    <w:rsid w:val="00F512EB"/>
    <w:rsid w:val="00F51D35"/>
    <w:rsid w:val="00F5365A"/>
    <w:rsid w:val="00F5424F"/>
    <w:rsid w:val="00F54A68"/>
    <w:rsid w:val="00F55337"/>
    <w:rsid w:val="00F577ED"/>
    <w:rsid w:val="00F57C46"/>
    <w:rsid w:val="00F60666"/>
    <w:rsid w:val="00F606D7"/>
    <w:rsid w:val="00F625A1"/>
    <w:rsid w:val="00F63B9E"/>
    <w:rsid w:val="00F63D22"/>
    <w:rsid w:val="00F652A4"/>
    <w:rsid w:val="00F6666C"/>
    <w:rsid w:val="00F678C4"/>
    <w:rsid w:val="00F67AF0"/>
    <w:rsid w:val="00F7028C"/>
    <w:rsid w:val="00F70832"/>
    <w:rsid w:val="00F71281"/>
    <w:rsid w:val="00F71FA7"/>
    <w:rsid w:val="00F73E3C"/>
    <w:rsid w:val="00F73FCE"/>
    <w:rsid w:val="00F74048"/>
    <w:rsid w:val="00F74118"/>
    <w:rsid w:val="00F7594F"/>
    <w:rsid w:val="00F76AB3"/>
    <w:rsid w:val="00F77905"/>
    <w:rsid w:val="00F77AFE"/>
    <w:rsid w:val="00F77CB9"/>
    <w:rsid w:val="00F821B2"/>
    <w:rsid w:val="00F8256A"/>
    <w:rsid w:val="00F826A5"/>
    <w:rsid w:val="00F8299F"/>
    <w:rsid w:val="00F830DC"/>
    <w:rsid w:val="00F833BE"/>
    <w:rsid w:val="00F833E0"/>
    <w:rsid w:val="00F85C8C"/>
    <w:rsid w:val="00F86088"/>
    <w:rsid w:val="00F8663D"/>
    <w:rsid w:val="00F869B3"/>
    <w:rsid w:val="00F86DFA"/>
    <w:rsid w:val="00F86E9B"/>
    <w:rsid w:val="00F8737B"/>
    <w:rsid w:val="00F874BD"/>
    <w:rsid w:val="00F901D9"/>
    <w:rsid w:val="00F90AC4"/>
    <w:rsid w:val="00F90BBE"/>
    <w:rsid w:val="00F910C5"/>
    <w:rsid w:val="00F91D90"/>
    <w:rsid w:val="00F92A40"/>
    <w:rsid w:val="00F92B24"/>
    <w:rsid w:val="00F9312E"/>
    <w:rsid w:val="00F944FB"/>
    <w:rsid w:val="00F946AA"/>
    <w:rsid w:val="00F959D1"/>
    <w:rsid w:val="00F9784A"/>
    <w:rsid w:val="00F97C4D"/>
    <w:rsid w:val="00F97D84"/>
    <w:rsid w:val="00F97F8D"/>
    <w:rsid w:val="00FA002C"/>
    <w:rsid w:val="00FA0657"/>
    <w:rsid w:val="00FA14CE"/>
    <w:rsid w:val="00FA151B"/>
    <w:rsid w:val="00FA1AE0"/>
    <w:rsid w:val="00FA27A5"/>
    <w:rsid w:val="00FA2FA9"/>
    <w:rsid w:val="00FA4913"/>
    <w:rsid w:val="00FA4D70"/>
    <w:rsid w:val="00FA4E2D"/>
    <w:rsid w:val="00FA58E6"/>
    <w:rsid w:val="00FA5E7B"/>
    <w:rsid w:val="00FA6B06"/>
    <w:rsid w:val="00FA7171"/>
    <w:rsid w:val="00FA7526"/>
    <w:rsid w:val="00FB150D"/>
    <w:rsid w:val="00FB1E11"/>
    <w:rsid w:val="00FB2431"/>
    <w:rsid w:val="00FB3D9C"/>
    <w:rsid w:val="00FB407E"/>
    <w:rsid w:val="00FB495F"/>
    <w:rsid w:val="00FB4FEA"/>
    <w:rsid w:val="00FB56F0"/>
    <w:rsid w:val="00FB5C23"/>
    <w:rsid w:val="00FB6266"/>
    <w:rsid w:val="00FB6DF0"/>
    <w:rsid w:val="00FB7556"/>
    <w:rsid w:val="00FB780A"/>
    <w:rsid w:val="00FB7829"/>
    <w:rsid w:val="00FB7DBC"/>
    <w:rsid w:val="00FC0564"/>
    <w:rsid w:val="00FC0B4F"/>
    <w:rsid w:val="00FC14B8"/>
    <w:rsid w:val="00FC16CB"/>
    <w:rsid w:val="00FC1790"/>
    <w:rsid w:val="00FC1BC2"/>
    <w:rsid w:val="00FC265F"/>
    <w:rsid w:val="00FC2797"/>
    <w:rsid w:val="00FC28C5"/>
    <w:rsid w:val="00FC4A8F"/>
    <w:rsid w:val="00FC4E5A"/>
    <w:rsid w:val="00FC50B2"/>
    <w:rsid w:val="00FC53F8"/>
    <w:rsid w:val="00FC6FB7"/>
    <w:rsid w:val="00FC7119"/>
    <w:rsid w:val="00FD06FD"/>
    <w:rsid w:val="00FD0815"/>
    <w:rsid w:val="00FD2233"/>
    <w:rsid w:val="00FD261A"/>
    <w:rsid w:val="00FD3868"/>
    <w:rsid w:val="00FD3C49"/>
    <w:rsid w:val="00FD4106"/>
    <w:rsid w:val="00FD42A5"/>
    <w:rsid w:val="00FD5033"/>
    <w:rsid w:val="00FD5467"/>
    <w:rsid w:val="00FD588E"/>
    <w:rsid w:val="00FD5BB3"/>
    <w:rsid w:val="00FD6618"/>
    <w:rsid w:val="00FD7B5F"/>
    <w:rsid w:val="00FD7E9B"/>
    <w:rsid w:val="00FE083F"/>
    <w:rsid w:val="00FE0DA3"/>
    <w:rsid w:val="00FE1726"/>
    <w:rsid w:val="00FE2278"/>
    <w:rsid w:val="00FE322F"/>
    <w:rsid w:val="00FE38DE"/>
    <w:rsid w:val="00FE621F"/>
    <w:rsid w:val="00FE65EF"/>
    <w:rsid w:val="00FE7207"/>
    <w:rsid w:val="00FE7524"/>
    <w:rsid w:val="00FE7F86"/>
    <w:rsid w:val="00FF005B"/>
    <w:rsid w:val="00FF02AF"/>
    <w:rsid w:val="00FF1025"/>
    <w:rsid w:val="00FF2032"/>
    <w:rsid w:val="00FF3A50"/>
    <w:rsid w:val="00FF3E00"/>
    <w:rsid w:val="00FF3EF4"/>
    <w:rsid w:val="00FF42F2"/>
    <w:rsid w:val="00FF4613"/>
    <w:rsid w:val="00FF4D2F"/>
    <w:rsid w:val="00FF5F30"/>
    <w:rsid w:val="00FF6F34"/>
    <w:rsid w:val="00FF7664"/>
    <w:rsid w:val="01312EFF"/>
    <w:rsid w:val="0146BFF4"/>
    <w:rsid w:val="01517F98"/>
    <w:rsid w:val="01658B8E"/>
    <w:rsid w:val="018C58F3"/>
    <w:rsid w:val="01A6E216"/>
    <w:rsid w:val="01BB8C1C"/>
    <w:rsid w:val="01D76B6D"/>
    <w:rsid w:val="0212AF69"/>
    <w:rsid w:val="0228D7D6"/>
    <w:rsid w:val="023C8844"/>
    <w:rsid w:val="02427A0A"/>
    <w:rsid w:val="0279CC8F"/>
    <w:rsid w:val="02849410"/>
    <w:rsid w:val="028E6165"/>
    <w:rsid w:val="0298A138"/>
    <w:rsid w:val="02B4146C"/>
    <w:rsid w:val="02B4D322"/>
    <w:rsid w:val="02BE7B7D"/>
    <w:rsid w:val="02C21D7D"/>
    <w:rsid w:val="02DC6ED0"/>
    <w:rsid w:val="03063F8B"/>
    <w:rsid w:val="03128CCC"/>
    <w:rsid w:val="033015DF"/>
    <w:rsid w:val="03744285"/>
    <w:rsid w:val="03AF4918"/>
    <w:rsid w:val="03CF61E1"/>
    <w:rsid w:val="03EFAD91"/>
    <w:rsid w:val="042F3404"/>
    <w:rsid w:val="04585E38"/>
    <w:rsid w:val="0466D688"/>
    <w:rsid w:val="047DD3D6"/>
    <w:rsid w:val="0480F06C"/>
    <w:rsid w:val="04C02F7C"/>
    <w:rsid w:val="04D4059C"/>
    <w:rsid w:val="04F37C55"/>
    <w:rsid w:val="04F4B5DD"/>
    <w:rsid w:val="050CAE4F"/>
    <w:rsid w:val="051A68E4"/>
    <w:rsid w:val="052ED581"/>
    <w:rsid w:val="052FD1A0"/>
    <w:rsid w:val="05364A5B"/>
    <w:rsid w:val="0539929E"/>
    <w:rsid w:val="057E9828"/>
    <w:rsid w:val="0590750F"/>
    <w:rsid w:val="05D7A2A0"/>
    <w:rsid w:val="060408AA"/>
    <w:rsid w:val="0621BEB2"/>
    <w:rsid w:val="0643328A"/>
    <w:rsid w:val="066E1B5B"/>
    <w:rsid w:val="0697D0B9"/>
    <w:rsid w:val="06AAE728"/>
    <w:rsid w:val="071157A6"/>
    <w:rsid w:val="0718E584"/>
    <w:rsid w:val="0741B9BF"/>
    <w:rsid w:val="07D98420"/>
    <w:rsid w:val="081C7C8E"/>
    <w:rsid w:val="0821CECB"/>
    <w:rsid w:val="0840692D"/>
    <w:rsid w:val="0871EF9E"/>
    <w:rsid w:val="088FAA87"/>
    <w:rsid w:val="08BD0218"/>
    <w:rsid w:val="08D433D6"/>
    <w:rsid w:val="08D8CF5B"/>
    <w:rsid w:val="08F578F5"/>
    <w:rsid w:val="08F5BB5D"/>
    <w:rsid w:val="0900FCE8"/>
    <w:rsid w:val="090FA0D6"/>
    <w:rsid w:val="0931F679"/>
    <w:rsid w:val="093E1D63"/>
    <w:rsid w:val="096E4D29"/>
    <w:rsid w:val="097AC453"/>
    <w:rsid w:val="097F57B7"/>
    <w:rsid w:val="0988283F"/>
    <w:rsid w:val="09B225D1"/>
    <w:rsid w:val="09C4C269"/>
    <w:rsid w:val="0A09F6C1"/>
    <w:rsid w:val="0A4797A2"/>
    <w:rsid w:val="0A5A6610"/>
    <w:rsid w:val="0A6C9D06"/>
    <w:rsid w:val="0B1713D1"/>
    <w:rsid w:val="0B349BFF"/>
    <w:rsid w:val="0B742C2B"/>
    <w:rsid w:val="0B7ACC76"/>
    <w:rsid w:val="0B948B50"/>
    <w:rsid w:val="0BB3A7FA"/>
    <w:rsid w:val="0BBFBDCC"/>
    <w:rsid w:val="0BFBBB7F"/>
    <w:rsid w:val="0C2F0DA6"/>
    <w:rsid w:val="0CC0E9E6"/>
    <w:rsid w:val="0CD2EC7E"/>
    <w:rsid w:val="0D1F0BAA"/>
    <w:rsid w:val="0D22E57A"/>
    <w:rsid w:val="0D63E5F3"/>
    <w:rsid w:val="0D963AF1"/>
    <w:rsid w:val="0DF3954D"/>
    <w:rsid w:val="0E2E0F00"/>
    <w:rsid w:val="0E4DDFC8"/>
    <w:rsid w:val="0E527DE7"/>
    <w:rsid w:val="0E5F583E"/>
    <w:rsid w:val="0E6E34FF"/>
    <w:rsid w:val="0E74CC57"/>
    <w:rsid w:val="0E7C70E1"/>
    <w:rsid w:val="0E947F7E"/>
    <w:rsid w:val="0EB106D9"/>
    <w:rsid w:val="0F0C3666"/>
    <w:rsid w:val="0F7D55F6"/>
    <w:rsid w:val="0F9D14B0"/>
    <w:rsid w:val="0FBBDBBB"/>
    <w:rsid w:val="10093C12"/>
    <w:rsid w:val="1015BC24"/>
    <w:rsid w:val="1028FACC"/>
    <w:rsid w:val="1046B5B5"/>
    <w:rsid w:val="108D9A4A"/>
    <w:rsid w:val="1098EB6C"/>
    <w:rsid w:val="10D5B867"/>
    <w:rsid w:val="10EE58E3"/>
    <w:rsid w:val="10FF7835"/>
    <w:rsid w:val="1165184A"/>
    <w:rsid w:val="119B26AF"/>
    <w:rsid w:val="11BA37C6"/>
    <w:rsid w:val="11D7D16B"/>
    <w:rsid w:val="11FDDABE"/>
    <w:rsid w:val="123BBCAF"/>
    <w:rsid w:val="1256CCD4"/>
    <w:rsid w:val="129BC3C3"/>
    <w:rsid w:val="12B5B56E"/>
    <w:rsid w:val="12DF3F36"/>
    <w:rsid w:val="1349F84F"/>
    <w:rsid w:val="134C2DF6"/>
    <w:rsid w:val="13B7B833"/>
    <w:rsid w:val="13E98DD7"/>
    <w:rsid w:val="14193D34"/>
    <w:rsid w:val="144CFDDB"/>
    <w:rsid w:val="14649C3E"/>
    <w:rsid w:val="14732074"/>
    <w:rsid w:val="147DF76C"/>
    <w:rsid w:val="14B4B279"/>
    <w:rsid w:val="14F8644D"/>
    <w:rsid w:val="1503F835"/>
    <w:rsid w:val="151726E8"/>
    <w:rsid w:val="154D027C"/>
    <w:rsid w:val="158B3BD0"/>
    <w:rsid w:val="15934F26"/>
    <w:rsid w:val="15D1D0EE"/>
    <w:rsid w:val="15D50E47"/>
    <w:rsid w:val="15D73956"/>
    <w:rsid w:val="15F8757C"/>
    <w:rsid w:val="162D6F4C"/>
    <w:rsid w:val="1639B6A8"/>
    <w:rsid w:val="1684BCCC"/>
    <w:rsid w:val="169C540A"/>
    <w:rsid w:val="16A57080"/>
    <w:rsid w:val="16D85ECA"/>
    <w:rsid w:val="1710F31C"/>
    <w:rsid w:val="17468D82"/>
    <w:rsid w:val="1764AD12"/>
    <w:rsid w:val="1769195B"/>
    <w:rsid w:val="17AA59EC"/>
    <w:rsid w:val="17C06E7E"/>
    <w:rsid w:val="17CDF642"/>
    <w:rsid w:val="17E433DF"/>
    <w:rsid w:val="180F9332"/>
    <w:rsid w:val="181725AE"/>
    <w:rsid w:val="185BAD5E"/>
    <w:rsid w:val="18E3A203"/>
    <w:rsid w:val="19028144"/>
    <w:rsid w:val="1927055B"/>
    <w:rsid w:val="1927AE9E"/>
    <w:rsid w:val="19A17337"/>
    <w:rsid w:val="19C3F37D"/>
    <w:rsid w:val="19D0A660"/>
    <w:rsid w:val="19D4FC7E"/>
    <w:rsid w:val="1A2AA164"/>
    <w:rsid w:val="1A338B09"/>
    <w:rsid w:val="1A8F0F0C"/>
    <w:rsid w:val="1AAD943E"/>
    <w:rsid w:val="1AE4DC2B"/>
    <w:rsid w:val="1AE8A569"/>
    <w:rsid w:val="1B0C22C9"/>
    <w:rsid w:val="1B449EA5"/>
    <w:rsid w:val="1B461164"/>
    <w:rsid w:val="1B52206F"/>
    <w:rsid w:val="1B5764CA"/>
    <w:rsid w:val="1B585368"/>
    <w:rsid w:val="1BB88655"/>
    <w:rsid w:val="1BBFE600"/>
    <w:rsid w:val="1BDA975C"/>
    <w:rsid w:val="1BDFCCF3"/>
    <w:rsid w:val="1C0BF919"/>
    <w:rsid w:val="1C1ADE1E"/>
    <w:rsid w:val="1C3786BD"/>
    <w:rsid w:val="1C5B041D"/>
    <w:rsid w:val="1C5D93D3"/>
    <w:rsid w:val="1CA4574F"/>
    <w:rsid w:val="1CD52282"/>
    <w:rsid w:val="1D1A5057"/>
    <w:rsid w:val="1D736045"/>
    <w:rsid w:val="1DBD2EB1"/>
    <w:rsid w:val="1DC64B27"/>
    <w:rsid w:val="1E06EBF8"/>
    <w:rsid w:val="1E30F422"/>
    <w:rsid w:val="1E8DA715"/>
    <w:rsid w:val="1EA13FCC"/>
    <w:rsid w:val="1ED21CB7"/>
    <w:rsid w:val="1EFC7458"/>
    <w:rsid w:val="1F21AC8D"/>
    <w:rsid w:val="1F4E15C2"/>
    <w:rsid w:val="1F72C16C"/>
    <w:rsid w:val="1F8D52A2"/>
    <w:rsid w:val="1FC0DBE9"/>
    <w:rsid w:val="1FD787DD"/>
    <w:rsid w:val="1FEA1925"/>
    <w:rsid w:val="20152009"/>
    <w:rsid w:val="20A3EFEA"/>
    <w:rsid w:val="20B1AA7F"/>
    <w:rsid w:val="21565356"/>
    <w:rsid w:val="21A40B13"/>
    <w:rsid w:val="21A7D4EF"/>
    <w:rsid w:val="22070D00"/>
    <w:rsid w:val="224FA4F4"/>
    <w:rsid w:val="22603DBB"/>
    <w:rsid w:val="22681009"/>
    <w:rsid w:val="22787F29"/>
    <w:rsid w:val="2282FC65"/>
    <w:rsid w:val="229C7DD6"/>
    <w:rsid w:val="22AD916F"/>
    <w:rsid w:val="22AEB651"/>
    <w:rsid w:val="230E0ED2"/>
    <w:rsid w:val="233291B7"/>
    <w:rsid w:val="23540B46"/>
    <w:rsid w:val="2375B7A6"/>
    <w:rsid w:val="238A7E64"/>
    <w:rsid w:val="23EDABF7"/>
    <w:rsid w:val="2407C4E0"/>
    <w:rsid w:val="2416F85D"/>
    <w:rsid w:val="2421944C"/>
    <w:rsid w:val="24B561F4"/>
    <w:rsid w:val="24D14BDD"/>
    <w:rsid w:val="2516B306"/>
    <w:rsid w:val="2530E21A"/>
    <w:rsid w:val="254B2DD4"/>
    <w:rsid w:val="25630A9B"/>
    <w:rsid w:val="2565CC27"/>
    <w:rsid w:val="25873B1E"/>
    <w:rsid w:val="258F6512"/>
    <w:rsid w:val="259EA7AB"/>
    <w:rsid w:val="25A13761"/>
    <w:rsid w:val="25E9BB20"/>
    <w:rsid w:val="25F23F23"/>
    <w:rsid w:val="25FDFBC2"/>
    <w:rsid w:val="2619DFD0"/>
    <w:rsid w:val="261C9A89"/>
    <w:rsid w:val="262167B4"/>
    <w:rsid w:val="262EEE7D"/>
    <w:rsid w:val="2633B4D5"/>
    <w:rsid w:val="266C9AF1"/>
    <w:rsid w:val="267F5EC7"/>
    <w:rsid w:val="26A89DA3"/>
    <w:rsid w:val="26CF37A0"/>
    <w:rsid w:val="26F148A0"/>
    <w:rsid w:val="26F18609"/>
    <w:rsid w:val="2717FCC2"/>
    <w:rsid w:val="273C079F"/>
    <w:rsid w:val="27494738"/>
    <w:rsid w:val="276174E5"/>
    <w:rsid w:val="276BCBAC"/>
    <w:rsid w:val="2776B827"/>
    <w:rsid w:val="2784CBD0"/>
    <w:rsid w:val="278750EE"/>
    <w:rsid w:val="2790DCA3"/>
    <w:rsid w:val="27A65C71"/>
    <w:rsid w:val="27FE9413"/>
    <w:rsid w:val="28436B8F"/>
    <w:rsid w:val="28794045"/>
    <w:rsid w:val="28A2B48E"/>
    <w:rsid w:val="28CF8110"/>
    <w:rsid w:val="28EE41DA"/>
    <w:rsid w:val="28FACD7F"/>
    <w:rsid w:val="2914B397"/>
    <w:rsid w:val="292A2479"/>
    <w:rsid w:val="2993A657"/>
    <w:rsid w:val="29B940C3"/>
    <w:rsid w:val="29BF297D"/>
    <w:rsid w:val="29C0312F"/>
    <w:rsid w:val="29C673F8"/>
    <w:rsid w:val="2A578FAB"/>
    <w:rsid w:val="2A586521"/>
    <w:rsid w:val="2AA8CECF"/>
    <w:rsid w:val="2AB80BDC"/>
    <w:rsid w:val="2AD9E637"/>
    <w:rsid w:val="2B036E1D"/>
    <w:rsid w:val="2B1C5CDE"/>
    <w:rsid w:val="2B1CC185"/>
    <w:rsid w:val="2B24A378"/>
    <w:rsid w:val="2B699A67"/>
    <w:rsid w:val="2BECDFDA"/>
    <w:rsid w:val="2BFD5068"/>
    <w:rsid w:val="2C30E834"/>
    <w:rsid w:val="2C5C2E6A"/>
    <w:rsid w:val="2C98791D"/>
    <w:rsid w:val="2CA1FA3A"/>
    <w:rsid w:val="2CA84896"/>
    <w:rsid w:val="2CC3A59F"/>
    <w:rsid w:val="2CD9A6CE"/>
    <w:rsid w:val="2CF4F93F"/>
    <w:rsid w:val="2CF7571F"/>
    <w:rsid w:val="2D170A46"/>
    <w:rsid w:val="2D2392D3"/>
    <w:rsid w:val="2D3E29A6"/>
    <w:rsid w:val="2D685A09"/>
    <w:rsid w:val="2D945B6C"/>
    <w:rsid w:val="2D9A24E0"/>
    <w:rsid w:val="2D9E4130"/>
    <w:rsid w:val="2DA9AEF8"/>
    <w:rsid w:val="2DBC9E29"/>
    <w:rsid w:val="2DD05386"/>
    <w:rsid w:val="2DDF0F39"/>
    <w:rsid w:val="2E13E8B4"/>
    <w:rsid w:val="2E2036F0"/>
    <w:rsid w:val="2E76FB07"/>
    <w:rsid w:val="2EA43DEC"/>
    <w:rsid w:val="2EB77AE4"/>
    <w:rsid w:val="2ED192AA"/>
    <w:rsid w:val="2EDA5D4D"/>
    <w:rsid w:val="2F0E4B29"/>
    <w:rsid w:val="2F1A5D6F"/>
    <w:rsid w:val="2F475059"/>
    <w:rsid w:val="2F936A85"/>
    <w:rsid w:val="30205758"/>
    <w:rsid w:val="3042A5C8"/>
    <w:rsid w:val="30E75A32"/>
    <w:rsid w:val="310D6748"/>
    <w:rsid w:val="311C9E4E"/>
    <w:rsid w:val="314AD558"/>
    <w:rsid w:val="31591BD2"/>
    <w:rsid w:val="31593878"/>
    <w:rsid w:val="315E3B3E"/>
    <w:rsid w:val="317F458E"/>
    <w:rsid w:val="317FB5C8"/>
    <w:rsid w:val="31C6E25E"/>
    <w:rsid w:val="31EF1EBB"/>
    <w:rsid w:val="32031CE0"/>
    <w:rsid w:val="3207085D"/>
    <w:rsid w:val="322E4EFB"/>
    <w:rsid w:val="32411ECD"/>
    <w:rsid w:val="32545C11"/>
    <w:rsid w:val="32660627"/>
    <w:rsid w:val="3278FCCE"/>
    <w:rsid w:val="3284C95E"/>
    <w:rsid w:val="3296DFA5"/>
    <w:rsid w:val="32A2C88A"/>
    <w:rsid w:val="32D555B2"/>
    <w:rsid w:val="32D8EAD1"/>
    <w:rsid w:val="32FCEACB"/>
    <w:rsid w:val="33123FCA"/>
    <w:rsid w:val="33286AE2"/>
    <w:rsid w:val="3338FCA8"/>
    <w:rsid w:val="3340032A"/>
    <w:rsid w:val="334281A6"/>
    <w:rsid w:val="33491B23"/>
    <w:rsid w:val="335D4A57"/>
    <w:rsid w:val="336C32E1"/>
    <w:rsid w:val="338A8CF4"/>
    <w:rsid w:val="33A2B3CE"/>
    <w:rsid w:val="33C5272E"/>
    <w:rsid w:val="33C5BEA6"/>
    <w:rsid w:val="33C7B6E4"/>
    <w:rsid w:val="342FBAF9"/>
    <w:rsid w:val="3448610E"/>
    <w:rsid w:val="344ABEEE"/>
    <w:rsid w:val="3477EF41"/>
    <w:rsid w:val="34963326"/>
    <w:rsid w:val="349641A2"/>
    <w:rsid w:val="34F38B12"/>
    <w:rsid w:val="353645C8"/>
    <w:rsid w:val="35423F8C"/>
    <w:rsid w:val="35B4F3AE"/>
    <w:rsid w:val="35BB4BBA"/>
    <w:rsid w:val="35D97CC4"/>
    <w:rsid w:val="36155339"/>
    <w:rsid w:val="36339A07"/>
    <w:rsid w:val="36B81377"/>
    <w:rsid w:val="36C57470"/>
    <w:rsid w:val="36EC5C61"/>
    <w:rsid w:val="374DCEB7"/>
    <w:rsid w:val="37500FF1"/>
    <w:rsid w:val="377A8B47"/>
    <w:rsid w:val="37DBEA7A"/>
    <w:rsid w:val="37E4473F"/>
    <w:rsid w:val="37F35802"/>
    <w:rsid w:val="380C1ABD"/>
    <w:rsid w:val="38211ED2"/>
    <w:rsid w:val="382F9284"/>
    <w:rsid w:val="384F0DDB"/>
    <w:rsid w:val="389D63A8"/>
    <w:rsid w:val="38CA8E01"/>
    <w:rsid w:val="38DC6050"/>
    <w:rsid w:val="38ECD1D9"/>
    <w:rsid w:val="39932472"/>
    <w:rsid w:val="39C1E761"/>
    <w:rsid w:val="39C6CA5F"/>
    <w:rsid w:val="39CE5243"/>
    <w:rsid w:val="39E2FC49"/>
    <w:rsid w:val="3A0E8E6D"/>
    <w:rsid w:val="3A18A607"/>
    <w:rsid w:val="3A282609"/>
    <w:rsid w:val="3A7C212D"/>
    <w:rsid w:val="3AAB9628"/>
    <w:rsid w:val="3ADE72C0"/>
    <w:rsid w:val="3ADEA12F"/>
    <w:rsid w:val="3AFBEF65"/>
    <w:rsid w:val="3B2FF0F2"/>
    <w:rsid w:val="3B39FFCB"/>
    <w:rsid w:val="3BC97A7D"/>
    <w:rsid w:val="3BE17A3B"/>
    <w:rsid w:val="3BE4CDE9"/>
    <w:rsid w:val="3BF977EF"/>
    <w:rsid w:val="3C2F8654"/>
    <w:rsid w:val="3C41092C"/>
    <w:rsid w:val="3C4EE067"/>
    <w:rsid w:val="3C51160E"/>
    <w:rsid w:val="3C586089"/>
    <w:rsid w:val="3C791B62"/>
    <w:rsid w:val="3C9B970A"/>
    <w:rsid w:val="3CDEE52B"/>
    <w:rsid w:val="3CF81B72"/>
    <w:rsid w:val="3CFC7D7B"/>
    <w:rsid w:val="3D079134"/>
    <w:rsid w:val="3D24B4A5"/>
    <w:rsid w:val="3D2DDBB3"/>
    <w:rsid w:val="3D541007"/>
    <w:rsid w:val="3D7925FD"/>
    <w:rsid w:val="3D8D2341"/>
    <w:rsid w:val="3DA4B227"/>
    <w:rsid w:val="3DAE4A8D"/>
    <w:rsid w:val="3DB98EFE"/>
    <w:rsid w:val="3DCC2B96"/>
    <w:rsid w:val="3DDC2CE5"/>
    <w:rsid w:val="3E65B521"/>
    <w:rsid w:val="3EA575E5"/>
    <w:rsid w:val="3EC2582C"/>
    <w:rsid w:val="3EF0D79A"/>
    <w:rsid w:val="3F5C829C"/>
    <w:rsid w:val="3F73E491"/>
    <w:rsid w:val="3F985E10"/>
    <w:rsid w:val="3FB1ADAB"/>
    <w:rsid w:val="406442ED"/>
    <w:rsid w:val="406C2F78"/>
    <w:rsid w:val="407D89FB"/>
    <w:rsid w:val="4081FDD6"/>
    <w:rsid w:val="40982643"/>
    <w:rsid w:val="40BAA689"/>
    <w:rsid w:val="40CD808A"/>
    <w:rsid w:val="40D26E7E"/>
    <w:rsid w:val="410EE011"/>
    <w:rsid w:val="41297F5F"/>
    <w:rsid w:val="413E460B"/>
    <w:rsid w:val="415901FF"/>
    <w:rsid w:val="4187BA56"/>
    <w:rsid w:val="41BF7D15"/>
    <w:rsid w:val="41C769A0"/>
    <w:rsid w:val="41DF5875"/>
    <w:rsid w:val="4295174E"/>
    <w:rsid w:val="42C1ADC0"/>
    <w:rsid w:val="42DA5812"/>
    <w:rsid w:val="42EA5524"/>
    <w:rsid w:val="430AC112"/>
    <w:rsid w:val="433E8EAC"/>
    <w:rsid w:val="43673610"/>
    <w:rsid w:val="43841D13"/>
    <w:rsid w:val="4390E818"/>
    <w:rsid w:val="43AFB8D4"/>
    <w:rsid w:val="4403C086"/>
    <w:rsid w:val="44161EBA"/>
    <w:rsid w:val="4436D993"/>
    <w:rsid w:val="443E051A"/>
    <w:rsid w:val="4485E81C"/>
    <w:rsid w:val="4491FCB1"/>
    <w:rsid w:val="44A5B16E"/>
    <w:rsid w:val="44E4F281"/>
    <w:rsid w:val="44EF8B5B"/>
    <w:rsid w:val="44F9F1E7"/>
    <w:rsid w:val="45181210"/>
    <w:rsid w:val="451AF546"/>
    <w:rsid w:val="451DC265"/>
    <w:rsid w:val="45257D1A"/>
    <w:rsid w:val="45469107"/>
    <w:rsid w:val="454B19F6"/>
    <w:rsid w:val="454DC8AF"/>
    <w:rsid w:val="455AFE9F"/>
    <w:rsid w:val="459ABE5D"/>
    <w:rsid w:val="45A472EA"/>
    <w:rsid w:val="45A91F19"/>
    <w:rsid w:val="46098D3A"/>
    <w:rsid w:val="464EF368"/>
    <w:rsid w:val="4684A7BE"/>
    <w:rsid w:val="46879D16"/>
    <w:rsid w:val="46883F26"/>
    <w:rsid w:val="46957DEE"/>
    <w:rsid w:val="46C888DA"/>
    <w:rsid w:val="46C90735"/>
    <w:rsid w:val="46DBE136"/>
    <w:rsid w:val="4713DD41"/>
    <w:rsid w:val="472E49BE"/>
    <w:rsid w:val="4764A024"/>
    <w:rsid w:val="47C4D7A6"/>
    <w:rsid w:val="480DD0EF"/>
    <w:rsid w:val="481E7275"/>
    <w:rsid w:val="4828977B"/>
    <w:rsid w:val="482B8140"/>
    <w:rsid w:val="482EE5D7"/>
    <w:rsid w:val="4837A83E"/>
    <w:rsid w:val="48447CD0"/>
    <w:rsid w:val="48686EFE"/>
    <w:rsid w:val="4876912C"/>
    <w:rsid w:val="48B8E1DF"/>
    <w:rsid w:val="48C09D9C"/>
    <w:rsid w:val="48D95125"/>
    <w:rsid w:val="48DFB5AC"/>
    <w:rsid w:val="48E17B19"/>
    <w:rsid w:val="493A8591"/>
    <w:rsid w:val="49412DFC"/>
    <w:rsid w:val="494493A3"/>
    <w:rsid w:val="4961789B"/>
    <w:rsid w:val="496E2B7E"/>
    <w:rsid w:val="4985CADC"/>
    <w:rsid w:val="49BECD9E"/>
    <w:rsid w:val="4A3B874C"/>
    <w:rsid w:val="4A420879"/>
    <w:rsid w:val="4A8072A8"/>
    <w:rsid w:val="4AAF6963"/>
    <w:rsid w:val="4AEB76AD"/>
    <w:rsid w:val="4AEE6C05"/>
    <w:rsid w:val="4AF21C8B"/>
    <w:rsid w:val="4B05CCFF"/>
    <w:rsid w:val="4B17CE17"/>
    <w:rsid w:val="4B17D21F"/>
    <w:rsid w:val="4B312EB8"/>
    <w:rsid w:val="4B4E4D1A"/>
    <w:rsid w:val="4B73397C"/>
    <w:rsid w:val="4BD0E909"/>
    <w:rsid w:val="4BFC95DC"/>
    <w:rsid w:val="4C0CC402"/>
    <w:rsid w:val="4C2928BD"/>
    <w:rsid w:val="4C29C035"/>
    <w:rsid w:val="4C344809"/>
    <w:rsid w:val="4C5AB9C6"/>
    <w:rsid w:val="4C7542E9"/>
    <w:rsid w:val="4C91376A"/>
    <w:rsid w:val="4C949C01"/>
    <w:rsid w:val="4CFAA7D8"/>
    <w:rsid w:val="4D0B56CA"/>
    <w:rsid w:val="4D1FE00D"/>
    <w:rsid w:val="4DA9A5B2"/>
    <w:rsid w:val="4DB3E585"/>
    <w:rsid w:val="4DEC0253"/>
    <w:rsid w:val="4DF5FD47"/>
    <w:rsid w:val="4DFC0E3A"/>
    <w:rsid w:val="4E0A21E3"/>
    <w:rsid w:val="4E0D4B29"/>
    <w:rsid w:val="4E17937C"/>
    <w:rsid w:val="4E25E0DB"/>
    <w:rsid w:val="4E9F2F0D"/>
    <w:rsid w:val="4EB65E31"/>
    <w:rsid w:val="4EE9AA0F"/>
    <w:rsid w:val="4F07A0AD"/>
    <w:rsid w:val="4F0D8C56"/>
    <w:rsid w:val="4F14E224"/>
    <w:rsid w:val="4F5B4471"/>
    <w:rsid w:val="4F67E129"/>
    <w:rsid w:val="4F6E0847"/>
    <w:rsid w:val="4F91903F"/>
    <w:rsid w:val="4F97DE9B"/>
    <w:rsid w:val="4F9DD2E8"/>
    <w:rsid w:val="4FA5EE40"/>
    <w:rsid w:val="4FCD2E4A"/>
    <w:rsid w:val="4FD7140E"/>
    <w:rsid w:val="4FE9AFAB"/>
    <w:rsid w:val="501727FF"/>
    <w:rsid w:val="5084E2F8"/>
    <w:rsid w:val="50C4F24B"/>
    <w:rsid w:val="51327660"/>
    <w:rsid w:val="514987F2"/>
    <w:rsid w:val="51740F61"/>
    <w:rsid w:val="5185B2DD"/>
    <w:rsid w:val="5191B1A2"/>
    <w:rsid w:val="5210A772"/>
    <w:rsid w:val="521D2784"/>
    <w:rsid w:val="5223A8B1"/>
    <w:rsid w:val="523C9E3D"/>
    <w:rsid w:val="523D9A5C"/>
    <w:rsid w:val="52996660"/>
    <w:rsid w:val="52D016D5"/>
    <w:rsid w:val="52E5808C"/>
    <w:rsid w:val="531127E0"/>
    <w:rsid w:val="5329B7CA"/>
    <w:rsid w:val="535E3E2B"/>
    <w:rsid w:val="53726D5F"/>
    <w:rsid w:val="5375F934"/>
    <w:rsid w:val="5390F291"/>
    <w:rsid w:val="5394BBCF"/>
    <w:rsid w:val="53A65C48"/>
    <w:rsid w:val="53C53A8E"/>
    <w:rsid w:val="53CDCA24"/>
    <w:rsid w:val="543182B3"/>
    <w:rsid w:val="54DE731F"/>
    <w:rsid w:val="54EF2211"/>
    <w:rsid w:val="54F39F6D"/>
    <w:rsid w:val="55429150"/>
    <w:rsid w:val="554BD409"/>
    <w:rsid w:val="555532E7"/>
    <w:rsid w:val="55705820"/>
    <w:rsid w:val="55957F4E"/>
    <w:rsid w:val="55DD55D2"/>
    <w:rsid w:val="56055AB2"/>
    <w:rsid w:val="564DDD76"/>
    <w:rsid w:val="56A44CF4"/>
    <w:rsid w:val="56AF605E"/>
    <w:rsid w:val="56C66844"/>
    <w:rsid w:val="57211970"/>
    <w:rsid w:val="5795E489"/>
    <w:rsid w:val="57A6B9BE"/>
    <w:rsid w:val="57B436EA"/>
    <w:rsid w:val="57C475A2"/>
    <w:rsid w:val="57C7CEA6"/>
    <w:rsid w:val="57F2A214"/>
    <w:rsid w:val="57FD1E55"/>
    <w:rsid w:val="581AE4D1"/>
    <w:rsid w:val="58525E94"/>
    <w:rsid w:val="5880C86F"/>
    <w:rsid w:val="58974AEB"/>
    <w:rsid w:val="58C6196D"/>
    <w:rsid w:val="594EE2F3"/>
    <w:rsid w:val="595C49F4"/>
    <w:rsid w:val="59676940"/>
    <w:rsid w:val="5967A56B"/>
    <w:rsid w:val="59CF1346"/>
    <w:rsid w:val="59F03D61"/>
    <w:rsid w:val="5A03812C"/>
    <w:rsid w:val="5A6F0158"/>
    <w:rsid w:val="5A7B816A"/>
    <w:rsid w:val="5AD87C9E"/>
    <w:rsid w:val="5AEB4034"/>
    <w:rsid w:val="5AF13481"/>
    <w:rsid w:val="5B04D7D0"/>
    <w:rsid w:val="5B456E09"/>
    <w:rsid w:val="5B5A3AAF"/>
    <w:rsid w:val="5B7A5816"/>
    <w:rsid w:val="5BBD195E"/>
    <w:rsid w:val="5BCC5BF7"/>
    <w:rsid w:val="5BD87762"/>
    <w:rsid w:val="5BE2FE3B"/>
    <w:rsid w:val="5BEE59D3"/>
    <w:rsid w:val="5C297E29"/>
    <w:rsid w:val="5C3D861F"/>
    <w:rsid w:val="5C48FF7A"/>
    <w:rsid w:val="5CD3F40F"/>
    <w:rsid w:val="5CF11ADF"/>
    <w:rsid w:val="5D05CB01"/>
    <w:rsid w:val="5D28F6E5"/>
    <w:rsid w:val="5D46A66F"/>
    <w:rsid w:val="5D6ABC0E"/>
    <w:rsid w:val="5D757BB2"/>
    <w:rsid w:val="5D81868B"/>
    <w:rsid w:val="5D85E741"/>
    <w:rsid w:val="5D8E76D7"/>
    <w:rsid w:val="5D955E0D"/>
    <w:rsid w:val="5DB3B9A4"/>
    <w:rsid w:val="5DD79BAB"/>
    <w:rsid w:val="5DE63C34"/>
    <w:rsid w:val="5DEC9528"/>
    <w:rsid w:val="5DF84BEC"/>
    <w:rsid w:val="5E0EA62F"/>
    <w:rsid w:val="5E273714"/>
    <w:rsid w:val="5E30C1CE"/>
    <w:rsid w:val="5E3742FB"/>
    <w:rsid w:val="5EA6D98C"/>
    <w:rsid w:val="5ECB7AC3"/>
    <w:rsid w:val="5EF29B5E"/>
    <w:rsid w:val="5F58D851"/>
    <w:rsid w:val="5F931F33"/>
    <w:rsid w:val="5FA32C15"/>
    <w:rsid w:val="5FB95482"/>
    <w:rsid w:val="5FBA50A1"/>
    <w:rsid w:val="5FCFA826"/>
    <w:rsid w:val="5FF92072"/>
    <w:rsid w:val="5FFEA485"/>
    <w:rsid w:val="6012B80E"/>
    <w:rsid w:val="60236700"/>
    <w:rsid w:val="607FF1BA"/>
    <w:rsid w:val="60EA481C"/>
    <w:rsid w:val="61061F0E"/>
    <w:rsid w:val="611EDAA1"/>
    <w:rsid w:val="61209CC2"/>
    <w:rsid w:val="613DA6AB"/>
    <w:rsid w:val="6147E082"/>
    <w:rsid w:val="61564840"/>
    <w:rsid w:val="6172F2BA"/>
    <w:rsid w:val="617BD409"/>
    <w:rsid w:val="6185B8D2"/>
    <w:rsid w:val="619FD2B6"/>
    <w:rsid w:val="61A5C703"/>
    <w:rsid w:val="61ABC5E8"/>
    <w:rsid w:val="61FB2E80"/>
    <w:rsid w:val="62246D5C"/>
    <w:rsid w:val="6248B505"/>
    <w:rsid w:val="62769C0F"/>
    <w:rsid w:val="6288B3C6"/>
    <w:rsid w:val="629233E8"/>
    <w:rsid w:val="62C5FA98"/>
    <w:rsid w:val="62DD1F24"/>
    <w:rsid w:val="632C2DAD"/>
    <w:rsid w:val="638928A1"/>
    <w:rsid w:val="63A6E38A"/>
    <w:rsid w:val="63D745A3"/>
    <w:rsid w:val="64012D97"/>
    <w:rsid w:val="6482DFE1"/>
    <w:rsid w:val="648EF655"/>
    <w:rsid w:val="64CA6686"/>
    <w:rsid w:val="64D01D6A"/>
    <w:rsid w:val="64D34F30"/>
    <w:rsid w:val="64F78B46"/>
    <w:rsid w:val="64FDCDB2"/>
    <w:rsid w:val="650AA7AF"/>
    <w:rsid w:val="656299E3"/>
    <w:rsid w:val="65BBD72C"/>
    <w:rsid w:val="65D02C91"/>
    <w:rsid w:val="65DBC2C3"/>
    <w:rsid w:val="65F704FD"/>
    <w:rsid w:val="6605A042"/>
    <w:rsid w:val="66109C99"/>
    <w:rsid w:val="66889BD3"/>
    <w:rsid w:val="66A43D6A"/>
    <w:rsid w:val="66BD6F64"/>
    <w:rsid w:val="66EB372F"/>
    <w:rsid w:val="67826340"/>
    <w:rsid w:val="679D8F08"/>
    <w:rsid w:val="6841A162"/>
    <w:rsid w:val="6887619F"/>
    <w:rsid w:val="68889B27"/>
    <w:rsid w:val="68BAC3A8"/>
    <w:rsid w:val="68CBFE7F"/>
    <w:rsid w:val="68CDC4E7"/>
    <w:rsid w:val="68D80E57"/>
    <w:rsid w:val="693EF894"/>
    <w:rsid w:val="6955F683"/>
    <w:rsid w:val="69962887"/>
    <w:rsid w:val="6A0E8CE9"/>
    <w:rsid w:val="6A2706D1"/>
    <w:rsid w:val="6A2C263D"/>
    <w:rsid w:val="6A38C07F"/>
    <w:rsid w:val="6A566138"/>
    <w:rsid w:val="6A577DC8"/>
    <w:rsid w:val="6A8BE4C4"/>
    <w:rsid w:val="6A99E136"/>
    <w:rsid w:val="6AA8C9C0"/>
    <w:rsid w:val="6AAB640E"/>
    <w:rsid w:val="6AAD687C"/>
    <w:rsid w:val="6AC93B56"/>
    <w:rsid w:val="6AD1D138"/>
    <w:rsid w:val="6AD35ECA"/>
    <w:rsid w:val="6B201B06"/>
    <w:rsid w:val="6B30F136"/>
    <w:rsid w:val="6B5639FD"/>
    <w:rsid w:val="6B7EE663"/>
    <w:rsid w:val="6BC9BC0B"/>
    <w:rsid w:val="6BCF73EA"/>
    <w:rsid w:val="6BD6E6E4"/>
    <w:rsid w:val="6BF26A7A"/>
    <w:rsid w:val="6C03F950"/>
    <w:rsid w:val="6C7F0409"/>
    <w:rsid w:val="6CA23C89"/>
    <w:rsid w:val="6CB50593"/>
    <w:rsid w:val="6CC5771C"/>
    <w:rsid w:val="6CD022F2"/>
    <w:rsid w:val="6CD3DA3C"/>
    <w:rsid w:val="6CEB4A1C"/>
    <w:rsid w:val="6CF5FED8"/>
    <w:rsid w:val="6D107EFE"/>
    <w:rsid w:val="6D3364E6"/>
    <w:rsid w:val="6D6FA501"/>
    <w:rsid w:val="6D876B9D"/>
    <w:rsid w:val="6DBFAFA9"/>
    <w:rsid w:val="6DCD9C14"/>
    <w:rsid w:val="6DD4FCBA"/>
    <w:rsid w:val="6DF94B43"/>
    <w:rsid w:val="6E1196E4"/>
    <w:rsid w:val="6E21385D"/>
    <w:rsid w:val="6E2D8EB8"/>
    <w:rsid w:val="6E34FE19"/>
    <w:rsid w:val="6E71700A"/>
    <w:rsid w:val="6E8AAD97"/>
    <w:rsid w:val="6E93973C"/>
    <w:rsid w:val="6E989DBC"/>
    <w:rsid w:val="6EE5684C"/>
    <w:rsid w:val="6EE8029A"/>
    <w:rsid w:val="6F08AB1B"/>
    <w:rsid w:val="6F0CDB29"/>
    <w:rsid w:val="6F503980"/>
    <w:rsid w:val="6F74D732"/>
    <w:rsid w:val="6FE3BDAB"/>
    <w:rsid w:val="6FE70C17"/>
    <w:rsid w:val="6FF557E7"/>
    <w:rsid w:val="6FFCDA75"/>
    <w:rsid w:val="7027DFB9"/>
    <w:rsid w:val="70A94899"/>
    <w:rsid w:val="70C56553"/>
    <w:rsid w:val="70ED7B39"/>
    <w:rsid w:val="711DC228"/>
    <w:rsid w:val="715FF690"/>
    <w:rsid w:val="71B33E91"/>
    <w:rsid w:val="71D2012C"/>
    <w:rsid w:val="71E3316B"/>
    <w:rsid w:val="721D13A6"/>
    <w:rsid w:val="72281CC7"/>
    <w:rsid w:val="72A0814B"/>
    <w:rsid w:val="72DEE0E9"/>
    <w:rsid w:val="73186915"/>
    <w:rsid w:val="7343A211"/>
    <w:rsid w:val="735FEFBA"/>
    <w:rsid w:val="737710B6"/>
    <w:rsid w:val="7380C739"/>
    <w:rsid w:val="73955C0F"/>
    <w:rsid w:val="73BE6915"/>
    <w:rsid w:val="73F2B112"/>
    <w:rsid w:val="73FD764F"/>
    <w:rsid w:val="7404CB62"/>
    <w:rsid w:val="7417F6AA"/>
    <w:rsid w:val="743B0C98"/>
    <w:rsid w:val="7457D5FA"/>
    <w:rsid w:val="74759390"/>
    <w:rsid w:val="74960F4E"/>
    <w:rsid w:val="749FE97F"/>
    <w:rsid w:val="74C590F3"/>
    <w:rsid w:val="74C8828D"/>
    <w:rsid w:val="750562B7"/>
    <w:rsid w:val="7514AB0F"/>
    <w:rsid w:val="751D61E3"/>
    <w:rsid w:val="751D9F4C"/>
    <w:rsid w:val="752F3ECA"/>
    <w:rsid w:val="753BA9AC"/>
    <w:rsid w:val="753C5654"/>
    <w:rsid w:val="754EB583"/>
    <w:rsid w:val="75527EC1"/>
    <w:rsid w:val="75AA441E"/>
    <w:rsid w:val="75B375C4"/>
    <w:rsid w:val="76253764"/>
    <w:rsid w:val="7645AF92"/>
    <w:rsid w:val="764B11A9"/>
    <w:rsid w:val="765A226C"/>
    <w:rsid w:val="7671DD75"/>
    <w:rsid w:val="76D0F74F"/>
    <w:rsid w:val="76F111A9"/>
    <w:rsid w:val="76F3ABF7"/>
    <w:rsid w:val="76FBD6E6"/>
    <w:rsid w:val="772FE17A"/>
    <w:rsid w:val="77301EE3"/>
    <w:rsid w:val="7746DDCD"/>
    <w:rsid w:val="779587AF"/>
    <w:rsid w:val="77CCF960"/>
    <w:rsid w:val="77FE9376"/>
    <w:rsid w:val="780B4659"/>
    <w:rsid w:val="781F81E8"/>
    <w:rsid w:val="782183F6"/>
    <w:rsid w:val="783618CC"/>
    <w:rsid w:val="7837D9EF"/>
    <w:rsid w:val="784DAC97"/>
    <w:rsid w:val="78516B3D"/>
    <w:rsid w:val="78AB3168"/>
    <w:rsid w:val="78C471F8"/>
    <w:rsid w:val="78CB7F0A"/>
    <w:rsid w:val="78D04562"/>
    <w:rsid w:val="78E04D2B"/>
    <w:rsid w:val="78E63AFE"/>
    <w:rsid w:val="7906CD9E"/>
    <w:rsid w:val="794118D6"/>
    <w:rsid w:val="797B5D58"/>
    <w:rsid w:val="79A63BB3"/>
    <w:rsid w:val="79AF63C7"/>
    <w:rsid w:val="79BC4DA0"/>
    <w:rsid w:val="79BEB51D"/>
    <w:rsid w:val="79D2433C"/>
    <w:rsid w:val="79F16A7E"/>
    <w:rsid w:val="7A8D29B0"/>
    <w:rsid w:val="7A98ADA3"/>
    <w:rsid w:val="7AAD10A3"/>
    <w:rsid w:val="7AC610C7"/>
    <w:rsid w:val="7AF83948"/>
    <w:rsid w:val="7B3D2F3C"/>
    <w:rsid w:val="7B633C52"/>
    <w:rsid w:val="7B9C553F"/>
    <w:rsid w:val="7BBB0D42"/>
    <w:rsid w:val="7BBE3470"/>
    <w:rsid w:val="7BD038C6"/>
    <w:rsid w:val="7BDE7F0F"/>
    <w:rsid w:val="7BDE9C3A"/>
    <w:rsid w:val="7BEF8BE3"/>
    <w:rsid w:val="7C103756"/>
    <w:rsid w:val="7C2A2901"/>
    <w:rsid w:val="7C45F73F"/>
    <w:rsid w:val="7CA24490"/>
    <w:rsid w:val="7CC599B7"/>
    <w:rsid w:val="7D025C1A"/>
    <w:rsid w:val="7D384DD9"/>
    <w:rsid w:val="7D3B1AF8"/>
    <w:rsid w:val="7DD7E1DC"/>
    <w:rsid w:val="7DE4C695"/>
    <w:rsid w:val="7E043D4E"/>
    <w:rsid w:val="7E37BBFD"/>
    <w:rsid w:val="7E7C4D4A"/>
    <w:rsid w:val="7E90BAE2"/>
    <w:rsid w:val="7E947988"/>
    <w:rsid w:val="7EB313EA"/>
    <w:rsid w:val="7ED3C42B"/>
    <w:rsid w:val="7EDD771E"/>
    <w:rsid w:val="7EDE733D"/>
    <w:rsid w:val="7F5B9258"/>
    <w:rsid w:val="7F75506C"/>
    <w:rsid w:val="7F891BF4"/>
    <w:rsid w:val="7F916D26"/>
    <w:rsid w:val="7FC8F27C"/>
    <w:rsid w:val="7FDB67C2"/>
    <w:rsid w:val="7FE53674"/>
    <w:rsid w:val="7FEDF1C5"/>
  </w:rsids>
  <m:mathPr>
    <m:mathFont m:val="Cambria Math"/>
    <m:brkBin m:val="before"/>
    <m:brkBinSub m:val="--"/>
    <m:smallFrac m:val="0"/>
    <m:dispDef/>
    <m:lMargin m:val="0"/>
    <m:rMargin m:val="0"/>
    <m:defJc m:val="centerGroup"/>
    <m:wrapIndent m:val="1440"/>
    <m:intLim m:val="subSup"/>
    <m:naryLim m:val="undOvr"/>
  </m:mathPr>
  <w:themeFontLang w:val="gl-E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DAA07B5"/>
  <w15:chartTrackingRefBased/>
  <w15:docId w15:val="{B33F20C6-4F8A-4EE1-A213-B4C6D67F2C5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Calibri" w:hAnsi="Calibri" w:eastAsia="Times New Roman" w:cs="Times New Roman"/>
        <w:lang w:val="gl-ES" w:eastAsia="ja-JP"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3036AA"/>
    <w:rPr>
      <w:rFonts w:ascii="Times New Roman" w:hAnsi="Times New Roman"/>
      <w:sz w:val="24"/>
      <w:szCs w:val="24"/>
      <w:lang w:val="en-US" w:eastAsia="en-US" w:bidi="en-US"/>
    </w:rPr>
  </w:style>
  <w:style w:type="paragraph" w:styleId="Ttulo1">
    <w:name w:val="heading 1"/>
    <w:basedOn w:val="Normal"/>
    <w:next w:val="Normal"/>
    <w:link w:val="Ttulo1Carc"/>
    <w:uiPriority w:val="9"/>
    <w:qFormat/>
    <w:rsid w:val="003036AA"/>
    <w:pPr>
      <w:keepNext/>
      <w:numPr>
        <w:numId w:val="17"/>
      </w:numPr>
      <w:spacing w:before="240" w:after="60"/>
      <w:outlineLvl w:val="0"/>
    </w:pPr>
    <w:rPr>
      <w:rFonts w:cs="Arial"/>
      <w:b/>
      <w:bCs/>
      <w:kern w:val="32"/>
      <w:sz w:val="32"/>
      <w:szCs w:val="32"/>
    </w:rPr>
  </w:style>
  <w:style w:type="paragraph" w:styleId="Ttulo2">
    <w:name w:val="heading 2"/>
    <w:basedOn w:val="Normal"/>
    <w:next w:val="Normal"/>
    <w:link w:val="Ttulo2Carc"/>
    <w:uiPriority w:val="9"/>
    <w:unhideWhenUsed/>
    <w:qFormat/>
    <w:rsid w:val="003036AA"/>
    <w:pPr>
      <w:keepNext/>
      <w:numPr>
        <w:ilvl w:val="1"/>
        <w:numId w:val="17"/>
      </w:numPr>
      <w:spacing w:before="240" w:after="60"/>
      <w:outlineLvl w:val="1"/>
    </w:pPr>
    <w:rPr>
      <w:rFonts w:ascii="Cambria" w:hAnsi="Cambria" w:cs="Arial"/>
      <w:b/>
      <w:bCs/>
      <w:i/>
      <w:iCs/>
      <w:sz w:val="28"/>
      <w:szCs w:val="28"/>
    </w:rPr>
  </w:style>
  <w:style w:type="paragraph" w:styleId="Ttulo3">
    <w:name w:val="heading 3"/>
    <w:basedOn w:val="Normal"/>
    <w:next w:val="Normal"/>
    <w:link w:val="Ttulo3Carc"/>
    <w:uiPriority w:val="9"/>
    <w:unhideWhenUsed/>
    <w:qFormat/>
    <w:rsid w:val="003036AA"/>
    <w:pPr>
      <w:keepNext/>
      <w:numPr>
        <w:ilvl w:val="2"/>
        <w:numId w:val="17"/>
      </w:numPr>
      <w:spacing w:before="240" w:after="60"/>
      <w:outlineLvl w:val="2"/>
    </w:pPr>
    <w:rPr>
      <w:rFonts w:ascii="Cambria" w:hAnsi="Cambria" w:cs="Arial"/>
      <w:b/>
      <w:bCs/>
      <w:sz w:val="26"/>
      <w:szCs w:val="26"/>
    </w:rPr>
  </w:style>
  <w:style w:type="paragraph" w:styleId="Ttulo4">
    <w:name w:val="heading 4"/>
    <w:basedOn w:val="Normal"/>
    <w:next w:val="Normal"/>
    <w:link w:val="Ttulo4Carc"/>
    <w:uiPriority w:val="9"/>
    <w:unhideWhenUsed/>
    <w:qFormat/>
    <w:rsid w:val="003036AA"/>
    <w:pPr>
      <w:keepNext/>
      <w:numPr>
        <w:ilvl w:val="3"/>
        <w:numId w:val="17"/>
      </w:numPr>
      <w:spacing w:before="240" w:after="60"/>
      <w:outlineLvl w:val="3"/>
    </w:pPr>
    <w:rPr>
      <w:b/>
      <w:bCs/>
      <w:sz w:val="28"/>
      <w:szCs w:val="28"/>
    </w:rPr>
  </w:style>
  <w:style w:type="paragraph" w:styleId="Ttulo5">
    <w:name w:val="heading 5"/>
    <w:basedOn w:val="Normal"/>
    <w:next w:val="Normal"/>
    <w:link w:val="Ttulo5Carc"/>
    <w:uiPriority w:val="9"/>
    <w:unhideWhenUsed/>
    <w:qFormat/>
    <w:rsid w:val="003036AA"/>
    <w:pPr>
      <w:numPr>
        <w:ilvl w:val="4"/>
        <w:numId w:val="17"/>
      </w:numPr>
      <w:spacing w:before="240" w:after="60"/>
      <w:outlineLvl w:val="4"/>
    </w:pPr>
    <w:rPr>
      <w:b/>
      <w:bCs/>
      <w:i/>
      <w:iCs/>
      <w:sz w:val="26"/>
      <w:szCs w:val="26"/>
    </w:rPr>
  </w:style>
  <w:style w:type="paragraph" w:styleId="Ttulo6">
    <w:name w:val="heading 6"/>
    <w:basedOn w:val="Normal"/>
    <w:next w:val="Normal"/>
    <w:link w:val="Ttulo6Carc"/>
    <w:uiPriority w:val="9"/>
    <w:unhideWhenUsed/>
    <w:qFormat/>
    <w:rsid w:val="003036AA"/>
    <w:pPr>
      <w:numPr>
        <w:ilvl w:val="5"/>
        <w:numId w:val="17"/>
      </w:numPr>
      <w:spacing w:before="240" w:after="60"/>
      <w:outlineLvl w:val="5"/>
    </w:pPr>
    <w:rPr>
      <w:b/>
      <w:bCs/>
      <w:sz w:val="22"/>
      <w:szCs w:val="22"/>
    </w:rPr>
  </w:style>
  <w:style w:type="paragraph" w:styleId="Ttulo7">
    <w:name w:val="heading 7"/>
    <w:basedOn w:val="Normal"/>
    <w:next w:val="Normal"/>
    <w:link w:val="Ttulo7Carc"/>
    <w:uiPriority w:val="9"/>
    <w:unhideWhenUsed/>
    <w:qFormat/>
    <w:rsid w:val="003036AA"/>
    <w:pPr>
      <w:numPr>
        <w:ilvl w:val="6"/>
        <w:numId w:val="17"/>
      </w:numPr>
      <w:spacing w:before="240" w:after="60"/>
      <w:outlineLvl w:val="6"/>
    </w:pPr>
  </w:style>
  <w:style w:type="paragraph" w:styleId="Ttulo8">
    <w:name w:val="heading 8"/>
    <w:basedOn w:val="Normal"/>
    <w:next w:val="Normal"/>
    <w:link w:val="Ttulo8Carc"/>
    <w:uiPriority w:val="9"/>
    <w:unhideWhenUsed/>
    <w:qFormat/>
    <w:rsid w:val="003036AA"/>
    <w:pPr>
      <w:numPr>
        <w:ilvl w:val="7"/>
        <w:numId w:val="17"/>
      </w:numPr>
      <w:spacing w:before="240" w:after="60"/>
      <w:outlineLvl w:val="7"/>
    </w:pPr>
    <w:rPr>
      <w:i/>
      <w:iCs/>
    </w:rPr>
  </w:style>
  <w:style w:type="paragraph" w:styleId="Ttulo9">
    <w:name w:val="heading 9"/>
    <w:basedOn w:val="Normal"/>
    <w:next w:val="Normal"/>
    <w:link w:val="Ttulo9Carc"/>
    <w:uiPriority w:val="9"/>
    <w:unhideWhenUsed/>
    <w:qFormat/>
    <w:rsid w:val="003036AA"/>
    <w:pPr>
      <w:numPr>
        <w:ilvl w:val="8"/>
        <w:numId w:val="17"/>
      </w:numPr>
      <w:spacing w:before="240" w:after="60"/>
      <w:outlineLvl w:val="8"/>
    </w:pPr>
    <w:rPr>
      <w:rFonts w:ascii="Cambria" w:hAnsi="Cambria" w:cs="Arial"/>
      <w:sz w:val="22"/>
      <w:szCs w:val="22"/>
    </w:rPr>
  </w:style>
  <w:style w:type="character" w:styleId="Tipodeletrapredefinidodopargrafo" w:default="1">
    <w:name w:val="Default Paragraph Font"/>
    <w:uiPriority w:val="1"/>
    <w:semiHidden/>
    <w:unhideWhenUsed/>
  </w:style>
  <w:style w:type="table" w:styleId="Tboanormal" w:default="1">
    <w:name w:val="Normal Table"/>
    <w:uiPriority w:val="99"/>
    <w:semiHidden/>
    <w:unhideWhenUsed/>
    <w:tblPr>
      <w:tblInd w:w="0" w:type="dxa"/>
      <w:tblCellMar>
        <w:top w:w="0" w:type="dxa"/>
        <w:left w:w="108" w:type="dxa"/>
        <w:bottom w:w="0" w:type="dxa"/>
        <w:right w:w="108" w:type="dxa"/>
      </w:tblCellMar>
    </w:tblPr>
  </w:style>
  <w:style w:type="numbering" w:styleId="Senlista" w:default="1">
    <w:name w:val="No List"/>
    <w:uiPriority w:val="99"/>
    <w:semiHidden/>
    <w:unhideWhenUsed/>
  </w:style>
  <w:style w:type="table" w:styleId="Tboacongrade">
    <w:name w:val="Table Grid"/>
    <w:basedOn w:val="Tboanormal"/>
    <w:rsid w:val="00D6482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Cabeceira">
    <w:name w:val="header"/>
    <w:basedOn w:val="Normal"/>
    <w:rsid w:val="00C026AA"/>
    <w:pPr>
      <w:tabs>
        <w:tab w:val="center" w:pos="4252"/>
        <w:tab w:val="right" w:pos="8504"/>
      </w:tabs>
    </w:pPr>
  </w:style>
  <w:style w:type="paragraph" w:styleId="Pdepxina">
    <w:name w:val="footer"/>
    <w:basedOn w:val="Normal"/>
    <w:rsid w:val="00AB302A"/>
    <w:pPr>
      <w:tabs>
        <w:tab w:val="center" w:pos="4252"/>
        <w:tab w:val="right" w:pos="8504"/>
      </w:tabs>
    </w:pPr>
  </w:style>
  <w:style w:type="character" w:styleId="Nmerodepxina">
    <w:name w:val="page number"/>
    <w:basedOn w:val="Tipodeletrapredefinidodopargrafo"/>
    <w:rsid w:val="000C4199"/>
  </w:style>
  <w:style w:type="character" w:styleId="Hiperligazn">
    <w:name w:val="Hyperlink"/>
    <w:uiPriority w:val="99"/>
    <w:rsid w:val="003E3C81"/>
    <w:rPr>
      <w:b/>
      <w:sz w:val="24"/>
    </w:rPr>
  </w:style>
  <w:style w:type="paragraph" w:styleId="Tboadecontidos1">
    <w:name w:val="toc 1"/>
    <w:basedOn w:val="Normal"/>
    <w:next w:val="Normal"/>
    <w:autoRedefine/>
    <w:uiPriority w:val="39"/>
    <w:rsid w:val="00FB5C23"/>
    <w:pPr>
      <w:tabs>
        <w:tab w:val="left" w:pos="284"/>
        <w:tab w:val="right" w:leader="dot" w:pos="8494"/>
      </w:tabs>
      <w:spacing w:before="120" w:after="120"/>
    </w:pPr>
    <w:rPr>
      <w:b/>
      <w:bCs/>
      <w:iCs/>
      <w:smallCaps/>
    </w:rPr>
  </w:style>
  <w:style w:type="paragraph" w:styleId="Tboadecontidos2">
    <w:name w:val="toc 2"/>
    <w:basedOn w:val="Normal"/>
    <w:next w:val="Normal"/>
    <w:autoRedefine/>
    <w:uiPriority w:val="39"/>
    <w:rsid w:val="00FB5C23"/>
    <w:pPr>
      <w:tabs>
        <w:tab w:val="left" w:pos="709"/>
        <w:tab w:val="right" w:leader="dot" w:pos="8494"/>
      </w:tabs>
      <w:ind w:left="284"/>
    </w:pPr>
    <w:rPr>
      <w:b/>
      <w:bCs/>
      <w:smallCaps/>
    </w:rPr>
  </w:style>
  <w:style w:type="paragraph" w:styleId="Tboadecontidos3">
    <w:name w:val="toc 3"/>
    <w:basedOn w:val="Normal"/>
    <w:next w:val="Normal"/>
    <w:autoRedefine/>
    <w:uiPriority w:val="39"/>
    <w:rsid w:val="00FB5C23"/>
    <w:pPr>
      <w:ind w:left="709"/>
    </w:pPr>
    <w:rPr>
      <w:b/>
      <w:smallCaps/>
    </w:rPr>
  </w:style>
  <w:style w:type="paragraph" w:styleId="Textodenotaaopdepxina">
    <w:name w:val="footnote text"/>
    <w:basedOn w:val="Normal"/>
    <w:semiHidden/>
    <w:rsid w:val="00071938"/>
    <w:rPr>
      <w:sz w:val="20"/>
      <w:szCs w:val="20"/>
    </w:rPr>
  </w:style>
  <w:style w:type="paragraph" w:styleId="Tboadecontidos4">
    <w:name w:val="toc 4"/>
    <w:basedOn w:val="Normal"/>
    <w:next w:val="Normal"/>
    <w:autoRedefine/>
    <w:semiHidden/>
    <w:rsid w:val="00FB5C23"/>
    <w:pPr>
      <w:ind w:left="709"/>
    </w:pPr>
    <w:rPr>
      <w:b/>
      <w:smallCaps/>
    </w:rPr>
  </w:style>
  <w:style w:type="paragraph" w:styleId="Tboadecontidos5">
    <w:name w:val="toc 5"/>
    <w:basedOn w:val="Normal"/>
    <w:next w:val="Normal"/>
    <w:autoRedefine/>
    <w:semiHidden/>
    <w:rsid w:val="006E55A9"/>
    <w:pPr>
      <w:ind w:left="960"/>
    </w:pPr>
    <w:rPr>
      <w:sz w:val="20"/>
      <w:szCs w:val="20"/>
    </w:rPr>
  </w:style>
  <w:style w:type="paragraph" w:styleId="Tboadecontidos6">
    <w:name w:val="toc 6"/>
    <w:basedOn w:val="Normal"/>
    <w:next w:val="Normal"/>
    <w:autoRedefine/>
    <w:semiHidden/>
    <w:rsid w:val="006E55A9"/>
    <w:pPr>
      <w:ind w:left="1200"/>
    </w:pPr>
    <w:rPr>
      <w:sz w:val="20"/>
      <w:szCs w:val="20"/>
    </w:rPr>
  </w:style>
  <w:style w:type="paragraph" w:styleId="Tboadecontidos7">
    <w:name w:val="toc 7"/>
    <w:basedOn w:val="Normal"/>
    <w:next w:val="Normal"/>
    <w:autoRedefine/>
    <w:semiHidden/>
    <w:rsid w:val="006E55A9"/>
    <w:pPr>
      <w:ind w:left="1440"/>
    </w:pPr>
    <w:rPr>
      <w:sz w:val="20"/>
      <w:szCs w:val="20"/>
    </w:rPr>
  </w:style>
  <w:style w:type="paragraph" w:styleId="Tboadecontidos8">
    <w:name w:val="toc 8"/>
    <w:basedOn w:val="Normal"/>
    <w:next w:val="Normal"/>
    <w:autoRedefine/>
    <w:semiHidden/>
    <w:rsid w:val="006E55A9"/>
    <w:pPr>
      <w:ind w:left="1680"/>
    </w:pPr>
    <w:rPr>
      <w:sz w:val="20"/>
      <w:szCs w:val="20"/>
    </w:rPr>
  </w:style>
  <w:style w:type="paragraph" w:styleId="Tboadecontidos9">
    <w:name w:val="toc 9"/>
    <w:basedOn w:val="Normal"/>
    <w:next w:val="Normal"/>
    <w:autoRedefine/>
    <w:semiHidden/>
    <w:rsid w:val="006E55A9"/>
    <w:pPr>
      <w:ind w:left="1920"/>
    </w:pPr>
    <w:rPr>
      <w:sz w:val="20"/>
      <w:szCs w:val="20"/>
    </w:rPr>
  </w:style>
  <w:style w:type="paragraph" w:styleId="Mapadodocumento">
    <w:name w:val="Document Map"/>
    <w:basedOn w:val="Normal"/>
    <w:semiHidden/>
    <w:rsid w:val="005B5ADA"/>
    <w:pPr>
      <w:shd w:val="clear" w:color="auto" w:fill="000080"/>
    </w:pPr>
    <w:rPr>
      <w:rFonts w:ascii="Tahoma" w:hAnsi="Tahoma" w:cs="Tahoma"/>
      <w:sz w:val="20"/>
      <w:szCs w:val="20"/>
    </w:rPr>
  </w:style>
  <w:style w:type="paragraph" w:styleId="TtulodeDocumento" w:customStyle="1">
    <w:name w:val="Título de Documento"/>
    <w:basedOn w:val="Normal"/>
    <w:next w:val="Normal"/>
    <w:autoRedefine/>
    <w:rsid w:val="00F42A99"/>
    <w:pPr>
      <w:spacing w:before="480" w:after="480"/>
      <w:jc w:val="center"/>
    </w:pPr>
    <w:rPr>
      <w:b/>
      <w:i/>
      <w:caps/>
      <w:sz w:val="40"/>
      <w:szCs w:val="40"/>
    </w:rPr>
  </w:style>
  <w:style w:type="character" w:styleId="Referenciadenotaaopdepxina">
    <w:name w:val="footnote reference"/>
    <w:semiHidden/>
    <w:rsid w:val="00071938"/>
    <w:rPr>
      <w:vertAlign w:val="superscript"/>
    </w:rPr>
  </w:style>
  <w:style w:type="paragraph" w:styleId="Textoprincipal2">
    <w:name w:val="Body Text 2"/>
    <w:basedOn w:val="Normal"/>
    <w:rsid w:val="00E36259"/>
    <w:pPr>
      <w:spacing w:before="120" w:after="120" w:line="480" w:lineRule="auto"/>
    </w:pPr>
    <w:rPr>
      <w:rFonts w:ascii="Verdana" w:hAnsi="Verdana"/>
      <w:sz w:val="20"/>
      <w:szCs w:val="20"/>
      <w:lang w:val="es-ES_tradnl"/>
    </w:rPr>
  </w:style>
  <w:style w:type="paragraph" w:styleId="Pargrafodelista">
    <w:name w:val="List Paragraph"/>
    <w:basedOn w:val="Normal"/>
    <w:uiPriority w:val="34"/>
    <w:qFormat/>
    <w:rsid w:val="003036AA"/>
    <w:pPr>
      <w:ind w:left="720"/>
      <w:contextualSpacing/>
    </w:pPr>
  </w:style>
  <w:style w:type="paragraph" w:styleId="Lenda">
    <w:name w:val="caption"/>
    <w:basedOn w:val="Normal"/>
    <w:next w:val="Normal"/>
    <w:unhideWhenUsed/>
    <w:rsid w:val="001D7957"/>
    <w:rPr>
      <w:b/>
      <w:bCs/>
      <w:sz w:val="20"/>
      <w:szCs w:val="20"/>
    </w:rPr>
  </w:style>
  <w:style w:type="paragraph" w:styleId="Ttulodondice">
    <w:name w:val="TOC Heading"/>
    <w:basedOn w:val="Ttulo1"/>
    <w:next w:val="Normal"/>
    <w:uiPriority w:val="39"/>
    <w:semiHidden/>
    <w:unhideWhenUsed/>
    <w:qFormat/>
    <w:rsid w:val="003036AA"/>
    <w:pPr>
      <w:outlineLvl w:val="9"/>
    </w:pPr>
    <w:rPr>
      <w:rFonts w:cs="Times New Roman"/>
    </w:rPr>
  </w:style>
  <w:style w:type="character" w:styleId="Ttulo1Carc" w:customStyle="1">
    <w:name w:val="Título 1 Carác."/>
    <w:link w:val="Ttulo1"/>
    <w:uiPriority w:val="9"/>
    <w:rsid w:val="003036AA"/>
    <w:rPr>
      <w:rFonts w:ascii="Times New Roman" w:hAnsi="Times New Roman" w:cs="Arial"/>
      <w:b/>
      <w:bCs/>
      <w:kern w:val="32"/>
      <w:sz w:val="32"/>
      <w:szCs w:val="32"/>
      <w:lang w:val="en-US" w:eastAsia="en-US" w:bidi="en-US"/>
    </w:rPr>
  </w:style>
  <w:style w:type="character" w:styleId="Ttulo2Carc" w:customStyle="1">
    <w:name w:val="Título 2 Carác."/>
    <w:link w:val="Ttulo2"/>
    <w:uiPriority w:val="9"/>
    <w:rsid w:val="003036AA"/>
    <w:rPr>
      <w:rFonts w:ascii="Cambria" w:hAnsi="Cambria" w:cs="Arial"/>
      <w:b/>
      <w:bCs/>
      <w:i/>
      <w:iCs/>
      <w:sz w:val="28"/>
      <w:szCs w:val="28"/>
      <w:lang w:val="en-US" w:eastAsia="en-US" w:bidi="en-US"/>
    </w:rPr>
  </w:style>
  <w:style w:type="character" w:styleId="Ttulo3Carc" w:customStyle="1">
    <w:name w:val="Título 3 Carác."/>
    <w:link w:val="Ttulo3"/>
    <w:uiPriority w:val="9"/>
    <w:rsid w:val="003036AA"/>
    <w:rPr>
      <w:rFonts w:ascii="Cambria" w:hAnsi="Cambria" w:cs="Arial"/>
      <w:b/>
      <w:bCs/>
      <w:sz w:val="26"/>
      <w:szCs w:val="26"/>
      <w:lang w:val="en-US" w:eastAsia="en-US" w:bidi="en-US"/>
    </w:rPr>
  </w:style>
  <w:style w:type="character" w:styleId="Ttulo4Carc" w:customStyle="1">
    <w:name w:val="Título 4 Carác."/>
    <w:link w:val="Ttulo4"/>
    <w:uiPriority w:val="9"/>
    <w:rsid w:val="003036AA"/>
    <w:rPr>
      <w:rFonts w:ascii="Times New Roman" w:hAnsi="Times New Roman"/>
      <w:b/>
      <w:bCs/>
      <w:sz w:val="28"/>
      <w:szCs w:val="28"/>
      <w:lang w:val="en-US" w:eastAsia="en-US" w:bidi="en-US"/>
    </w:rPr>
  </w:style>
  <w:style w:type="character" w:styleId="Ttulo5Carc" w:customStyle="1">
    <w:name w:val="Título 5 Carác."/>
    <w:link w:val="Ttulo5"/>
    <w:uiPriority w:val="9"/>
    <w:rsid w:val="003036AA"/>
    <w:rPr>
      <w:rFonts w:ascii="Times New Roman" w:hAnsi="Times New Roman"/>
      <w:b/>
      <w:bCs/>
      <w:i/>
      <w:iCs/>
      <w:sz w:val="26"/>
      <w:szCs w:val="26"/>
      <w:lang w:val="en-US" w:eastAsia="en-US" w:bidi="en-US"/>
    </w:rPr>
  </w:style>
  <w:style w:type="character" w:styleId="Ttulo6Carc" w:customStyle="1">
    <w:name w:val="Título 6 Carác."/>
    <w:link w:val="Ttulo6"/>
    <w:uiPriority w:val="9"/>
    <w:rsid w:val="003036AA"/>
    <w:rPr>
      <w:rFonts w:ascii="Times New Roman" w:hAnsi="Times New Roman"/>
      <w:b/>
      <w:bCs/>
      <w:sz w:val="22"/>
      <w:szCs w:val="22"/>
      <w:lang w:val="en-US" w:eastAsia="en-US" w:bidi="en-US"/>
    </w:rPr>
  </w:style>
  <w:style w:type="character" w:styleId="Ttulo7Carc" w:customStyle="1">
    <w:name w:val="Título 7 Carác."/>
    <w:link w:val="Ttulo7"/>
    <w:uiPriority w:val="9"/>
    <w:rsid w:val="003036AA"/>
    <w:rPr>
      <w:rFonts w:ascii="Times New Roman" w:hAnsi="Times New Roman"/>
      <w:sz w:val="24"/>
      <w:szCs w:val="24"/>
      <w:lang w:val="en-US" w:eastAsia="en-US" w:bidi="en-US"/>
    </w:rPr>
  </w:style>
  <w:style w:type="character" w:styleId="Ttulo8Carc" w:customStyle="1">
    <w:name w:val="Título 8 Carác."/>
    <w:link w:val="Ttulo8"/>
    <w:uiPriority w:val="9"/>
    <w:rsid w:val="003036AA"/>
    <w:rPr>
      <w:rFonts w:ascii="Times New Roman" w:hAnsi="Times New Roman"/>
      <w:i/>
      <w:iCs/>
      <w:sz w:val="24"/>
      <w:szCs w:val="24"/>
      <w:lang w:val="en-US" w:eastAsia="en-US" w:bidi="en-US"/>
    </w:rPr>
  </w:style>
  <w:style w:type="character" w:styleId="Ttulo9Carc" w:customStyle="1">
    <w:name w:val="Título 9 Carác."/>
    <w:link w:val="Ttulo9"/>
    <w:uiPriority w:val="9"/>
    <w:rsid w:val="003036AA"/>
    <w:rPr>
      <w:rFonts w:ascii="Cambria" w:hAnsi="Cambria" w:cs="Arial"/>
      <w:sz w:val="22"/>
      <w:szCs w:val="22"/>
      <w:lang w:val="en-US" w:eastAsia="en-US" w:bidi="en-US"/>
    </w:rPr>
  </w:style>
  <w:style w:type="paragraph" w:styleId="Ttulo">
    <w:name w:val="Title"/>
    <w:basedOn w:val="Normal"/>
    <w:next w:val="Normal"/>
    <w:link w:val="TtuloCarc"/>
    <w:uiPriority w:val="10"/>
    <w:qFormat/>
    <w:rsid w:val="003036AA"/>
    <w:pPr>
      <w:spacing w:before="240" w:after="60"/>
      <w:jc w:val="center"/>
      <w:outlineLvl w:val="0"/>
    </w:pPr>
    <w:rPr>
      <w:rFonts w:ascii="Cambria" w:hAnsi="Cambria"/>
      <w:b/>
      <w:bCs/>
      <w:kern w:val="28"/>
      <w:sz w:val="32"/>
      <w:szCs w:val="32"/>
    </w:rPr>
  </w:style>
  <w:style w:type="character" w:styleId="TtuloCarc" w:customStyle="1">
    <w:name w:val="Título Carác."/>
    <w:link w:val="Ttulo"/>
    <w:uiPriority w:val="10"/>
    <w:rsid w:val="003036AA"/>
    <w:rPr>
      <w:rFonts w:ascii="Cambria" w:hAnsi="Cambria" w:eastAsia="Times New Roman"/>
      <w:b/>
      <w:bCs/>
      <w:kern w:val="28"/>
      <w:sz w:val="32"/>
      <w:szCs w:val="32"/>
    </w:rPr>
  </w:style>
  <w:style w:type="paragraph" w:styleId="Subttulo">
    <w:name w:val="Subtitle"/>
    <w:basedOn w:val="Normal"/>
    <w:next w:val="Normal"/>
    <w:link w:val="SubttuloCarc"/>
    <w:uiPriority w:val="11"/>
    <w:qFormat/>
    <w:rsid w:val="003036AA"/>
    <w:pPr>
      <w:spacing w:after="60"/>
      <w:jc w:val="center"/>
      <w:outlineLvl w:val="1"/>
    </w:pPr>
    <w:rPr>
      <w:rFonts w:ascii="Cambria" w:hAnsi="Cambria"/>
    </w:rPr>
  </w:style>
  <w:style w:type="character" w:styleId="SubttuloCarc" w:customStyle="1">
    <w:name w:val="Subtítulo Carác."/>
    <w:link w:val="Subttulo"/>
    <w:uiPriority w:val="11"/>
    <w:rsid w:val="003036AA"/>
    <w:rPr>
      <w:rFonts w:ascii="Cambria" w:hAnsi="Cambria" w:eastAsia="Times New Roman"/>
      <w:sz w:val="24"/>
      <w:szCs w:val="24"/>
    </w:rPr>
  </w:style>
  <w:style w:type="character" w:styleId="Forte">
    <w:name w:val="Strong"/>
    <w:uiPriority w:val="22"/>
    <w:qFormat/>
    <w:rsid w:val="003036AA"/>
    <w:rPr>
      <w:b/>
      <w:bCs/>
    </w:rPr>
  </w:style>
  <w:style w:type="character" w:styleId="nfase">
    <w:name w:val="Emphasis"/>
    <w:uiPriority w:val="20"/>
    <w:qFormat/>
    <w:rsid w:val="003036AA"/>
    <w:rPr>
      <w:rFonts w:ascii="Calibri" w:hAnsi="Calibri"/>
      <w:b/>
      <w:i/>
      <w:iCs/>
    </w:rPr>
  </w:style>
  <w:style w:type="paragraph" w:styleId="Senespazamento">
    <w:name w:val="No Spacing"/>
    <w:basedOn w:val="Normal"/>
    <w:uiPriority w:val="1"/>
    <w:qFormat/>
    <w:rsid w:val="003036AA"/>
    <w:rPr>
      <w:szCs w:val="32"/>
    </w:rPr>
  </w:style>
  <w:style w:type="paragraph" w:styleId="Cita">
    <w:name w:val="Quote"/>
    <w:basedOn w:val="Normal"/>
    <w:next w:val="Normal"/>
    <w:link w:val="CitaCarc"/>
    <w:uiPriority w:val="29"/>
    <w:qFormat/>
    <w:rsid w:val="003036AA"/>
    <w:rPr>
      <w:i/>
    </w:rPr>
  </w:style>
  <w:style w:type="character" w:styleId="CitaCarc" w:customStyle="1">
    <w:name w:val="Cita Carác."/>
    <w:link w:val="Cita"/>
    <w:uiPriority w:val="29"/>
    <w:rsid w:val="003036AA"/>
    <w:rPr>
      <w:i/>
      <w:sz w:val="24"/>
      <w:szCs w:val="24"/>
    </w:rPr>
  </w:style>
  <w:style w:type="paragraph" w:styleId="Citadestacada">
    <w:name w:val="Intense Quote"/>
    <w:basedOn w:val="Normal"/>
    <w:next w:val="Normal"/>
    <w:link w:val="CitadestacadaCarc"/>
    <w:uiPriority w:val="30"/>
    <w:qFormat/>
    <w:rsid w:val="003036AA"/>
    <w:pPr>
      <w:ind w:left="720" w:right="720"/>
    </w:pPr>
    <w:rPr>
      <w:b/>
      <w:i/>
      <w:szCs w:val="22"/>
    </w:rPr>
  </w:style>
  <w:style w:type="character" w:styleId="CitadestacadaCarc" w:customStyle="1">
    <w:name w:val="Cita destacada Carác."/>
    <w:link w:val="Citadestacada"/>
    <w:uiPriority w:val="30"/>
    <w:rsid w:val="003036AA"/>
    <w:rPr>
      <w:b/>
      <w:i/>
      <w:sz w:val="24"/>
    </w:rPr>
  </w:style>
  <w:style w:type="character" w:styleId="nfasetenue">
    <w:name w:val="Subtle Emphasis"/>
    <w:uiPriority w:val="19"/>
    <w:qFormat/>
    <w:rsid w:val="003036AA"/>
    <w:rPr>
      <w:i/>
      <w:color w:val="5A5A5A"/>
    </w:rPr>
  </w:style>
  <w:style w:type="character" w:styleId="nfaseintensa">
    <w:name w:val="Intense Emphasis"/>
    <w:uiPriority w:val="21"/>
    <w:qFormat/>
    <w:rsid w:val="003036AA"/>
    <w:rPr>
      <w:b/>
      <w:i/>
      <w:sz w:val="24"/>
      <w:szCs w:val="24"/>
      <w:u w:val="single"/>
    </w:rPr>
  </w:style>
  <w:style w:type="character" w:styleId="Referenciatenue">
    <w:name w:val="Subtle Reference"/>
    <w:uiPriority w:val="31"/>
    <w:qFormat/>
    <w:rsid w:val="003036AA"/>
    <w:rPr>
      <w:sz w:val="24"/>
      <w:szCs w:val="24"/>
      <w:u w:val="single"/>
    </w:rPr>
  </w:style>
  <w:style w:type="character" w:styleId="Referenciadestacada">
    <w:name w:val="Intense Reference"/>
    <w:uiPriority w:val="32"/>
    <w:qFormat/>
    <w:rsid w:val="003036AA"/>
    <w:rPr>
      <w:b/>
      <w:sz w:val="24"/>
      <w:u w:val="single"/>
    </w:rPr>
  </w:style>
  <w:style w:type="character" w:styleId="Ttulodolibro">
    <w:name w:val="Book Title"/>
    <w:uiPriority w:val="33"/>
    <w:qFormat/>
    <w:rsid w:val="003036AA"/>
    <w:rPr>
      <w:rFonts w:ascii="Cambria" w:hAnsi="Cambria" w:eastAsia="Times New Roman"/>
      <w:b/>
      <w:i/>
      <w:sz w:val="24"/>
      <w:szCs w:val="24"/>
    </w:rPr>
  </w:style>
  <w:style w:type="paragraph" w:styleId="Textodeglobo">
    <w:name w:val="Balloon Text"/>
    <w:basedOn w:val="Normal"/>
    <w:link w:val="TextodegloboCarc"/>
    <w:rsid w:val="00F63D22"/>
    <w:rPr>
      <w:rFonts w:ascii="Tahoma" w:hAnsi="Tahoma" w:cs="Tahoma"/>
      <w:sz w:val="16"/>
      <w:szCs w:val="16"/>
    </w:rPr>
  </w:style>
  <w:style w:type="character" w:styleId="TextodegloboCarc" w:customStyle="1">
    <w:name w:val="Texto de globo Carác."/>
    <w:link w:val="Textodeglobo"/>
    <w:rsid w:val="00F63D22"/>
    <w:rPr>
      <w:rFonts w:ascii="Tahoma" w:hAnsi="Tahoma" w:cs="Tahoma"/>
      <w:sz w:val="16"/>
      <w:szCs w:val="16"/>
      <w:lang w:val="en-US" w:eastAsia="en-US" w:bidi="en-US"/>
    </w:rPr>
  </w:style>
  <w:style w:type="character" w:styleId="Referenciadecomentario">
    <w:name w:val="annotation reference"/>
    <w:rsid w:val="00F70832"/>
    <w:rPr>
      <w:sz w:val="16"/>
      <w:szCs w:val="16"/>
    </w:rPr>
  </w:style>
  <w:style w:type="paragraph" w:styleId="Textodecomentario">
    <w:name w:val="annotation text"/>
    <w:basedOn w:val="Normal"/>
    <w:link w:val="TextodecomentarioCarc"/>
    <w:rsid w:val="00F70832"/>
    <w:rPr>
      <w:sz w:val="20"/>
      <w:szCs w:val="20"/>
    </w:rPr>
  </w:style>
  <w:style w:type="character" w:styleId="TextodecomentarioCarc" w:customStyle="1">
    <w:name w:val="Texto de comentario Carác."/>
    <w:link w:val="Textodecomentario"/>
    <w:rsid w:val="00F70832"/>
    <w:rPr>
      <w:rFonts w:ascii="Times New Roman" w:hAnsi="Times New Roman"/>
      <w:lang w:val="en-US" w:eastAsia="en-US" w:bidi="en-US"/>
    </w:rPr>
  </w:style>
  <w:style w:type="paragraph" w:styleId="Asuntodocomentario">
    <w:name w:val="annotation subject"/>
    <w:basedOn w:val="Textodecomentario"/>
    <w:next w:val="Textodecomentario"/>
    <w:link w:val="AsuntodocomentarioCarc"/>
    <w:rsid w:val="00F70832"/>
    <w:rPr>
      <w:b/>
      <w:bCs/>
    </w:rPr>
  </w:style>
  <w:style w:type="character" w:styleId="AsuntodocomentarioCarc" w:customStyle="1">
    <w:name w:val="Asunto do comentario Carác."/>
    <w:link w:val="Asuntodocomentario"/>
    <w:rsid w:val="00F70832"/>
    <w:rPr>
      <w:rFonts w:ascii="Times New Roman" w:hAnsi="Times New Roman"/>
      <w:b/>
      <w:bCs/>
      <w:lang w:val="en-US" w:eastAsia="en-US" w:bidi="en-US"/>
    </w:rPr>
  </w:style>
  <w:style w:type="paragraph" w:styleId="Normalweb">
    <w:name w:val="Normal (Web)"/>
    <w:basedOn w:val="Normal"/>
    <w:uiPriority w:val="99"/>
    <w:unhideWhenUsed/>
    <w:rsid w:val="00EF723E"/>
    <w:pPr>
      <w:spacing w:before="100" w:beforeAutospacing="1" w:after="100" w:afterAutospacing="1"/>
    </w:pPr>
    <w:rPr>
      <w:lang w:val="es-ES" w:eastAsia="es-ES" w:bidi="ar-SA"/>
    </w:rPr>
  </w:style>
  <w:style w:type="character" w:styleId="normaltextrun" w:customStyle="1">
    <w:name w:val="normaltextrun"/>
    <w:basedOn w:val="Tipodeletrapredefinidodopargrafo"/>
    <w:rsid w:val="002B6125"/>
  </w:style>
  <w:style w:type="character" w:styleId="eop" w:customStyle="1">
    <w:name w:val="eop"/>
    <w:basedOn w:val="Tipodeletrapredefinidodopargrafo"/>
    <w:rsid w:val="002B6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039819">
      <w:bodyDiv w:val="1"/>
      <w:marLeft w:val="0"/>
      <w:marRight w:val="0"/>
      <w:marTop w:val="0"/>
      <w:marBottom w:val="0"/>
      <w:divBdr>
        <w:top w:val="none" w:sz="0" w:space="0" w:color="auto"/>
        <w:left w:val="none" w:sz="0" w:space="0" w:color="auto"/>
        <w:bottom w:val="none" w:sz="0" w:space="0" w:color="auto"/>
        <w:right w:val="none" w:sz="0" w:space="0" w:color="auto"/>
      </w:divBdr>
    </w:div>
    <w:div w:id="115494148">
      <w:bodyDiv w:val="1"/>
      <w:marLeft w:val="0"/>
      <w:marRight w:val="0"/>
      <w:marTop w:val="0"/>
      <w:marBottom w:val="0"/>
      <w:divBdr>
        <w:top w:val="none" w:sz="0" w:space="0" w:color="auto"/>
        <w:left w:val="none" w:sz="0" w:space="0" w:color="auto"/>
        <w:bottom w:val="none" w:sz="0" w:space="0" w:color="auto"/>
        <w:right w:val="none" w:sz="0" w:space="0" w:color="auto"/>
      </w:divBdr>
    </w:div>
    <w:div w:id="226304247">
      <w:bodyDiv w:val="1"/>
      <w:marLeft w:val="0"/>
      <w:marRight w:val="0"/>
      <w:marTop w:val="0"/>
      <w:marBottom w:val="0"/>
      <w:divBdr>
        <w:top w:val="none" w:sz="0" w:space="0" w:color="auto"/>
        <w:left w:val="none" w:sz="0" w:space="0" w:color="auto"/>
        <w:bottom w:val="none" w:sz="0" w:space="0" w:color="auto"/>
        <w:right w:val="none" w:sz="0" w:space="0" w:color="auto"/>
      </w:divBdr>
    </w:div>
    <w:div w:id="270210494">
      <w:bodyDiv w:val="1"/>
      <w:marLeft w:val="0"/>
      <w:marRight w:val="0"/>
      <w:marTop w:val="0"/>
      <w:marBottom w:val="0"/>
      <w:divBdr>
        <w:top w:val="none" w:sz="0" w:space="0" w:color="auto"/>
        <w:left w:val="none" w:sz="0" w:space="0" w:color="auto"/>
        <w:bottom w:val="none" w:sz="0" w:space="0" w:color="auto"/>
        <w:right w:val="none" w:sz="0" w:space="0" w:color="auto"/>
      </w:divBdr>
    </w:div>
    <w:div w:id="293681005">
      <w:bodyDiv w:val="1"/>
      <w:marLeft w:val="0"/>
      <w:marRight w:val="0"/>
      <w:marTop w:val="0"/>
      <w:marBottom w:val="0"/>
      <w:divBdr>
        <w:top w:val="none" w:sz="0" w:space="0" w:color="auto"/>
        <w:left w:val="none" w:sz="0" w:space="0" w:color="auto"/>
        <w:bottom w:val="none" w:sz="0" w:space="0" w:color="auto"/>
        <w:right w:val="none" w:sz="0" w:space="0" w:color="auto"/>
      </w:divBdr>
    </w:div>
    <w:div w:id="455024582">
      <w:bodyDiv w:val="1"/>
      <w:marLeft w:val="0"/>
      <w:marRight w:val="0"/>
      <w:marTop w:val="0"/>
      <w:marBottom w:val="0"/>
      <w:divBdr>
        <w:top w:val="none" w:sz="0" w:space="0" w:color="auto"/>
        <w:left w:val="none" w:sz="0" w:space="0" w:color="auto"/>
        <w:bottom w:val="none" w:sz="0" w:space="0" w:color="auto"/>
        <w:right w:val="none" w:sz="0" w:space="0" w:color="auto"/>
      </w:divBdr>
    </w:div>
    <w:div w:id="569922404">
      <w:bodyDiv w:val="1"/>
      <w:marLeft w:val="0"/>
      <w:marRight w:val="0"/>
      <w:marTop w:val="0"/>
      <w:marBottom w:val="0"/>
      <w:divBdr>
        <w:top w:val="none" w:sz="0" w:space="0" w:color="auto"/>
        <w:left w:val="none" w:sz="0" w:space="0" w:color="auto"/>
        <w:bottom w:val="none" w:sz="0" w:space="0" w:color="auto"/>
        <w:right w:val="none" w:sz="0" w:space="0" w:color="auto"/>
      </w:divBdr>
      <w:divsChild>
        <w:div w:id="1653674229">
          <w:marLeft w:val="0"/>
          <w:marRight w:val="0"/>
          <w:marTop w:val="0"/>
          <w:marBottom w:val="0"/>
          <w:divBdr>
            <w:top w:val="none" w:sz="0" w:space="0" w:color="auto"/>
            <w:left w:val="none" w:sz="0" w:space="0" w:color="auto"/>
            <w:bottom w:val="none" w:sz="0" w:space="0" w:color="auto"/>
            <w:right w:val="none" w:sz="0" w:space="0" w:color="auto"/>
          </w:divBdr>
          <w:divsChild>
            <w:div w:id="900407114">
              <w:marLeft w:val="0"/>
              <w:marRight w:val="0"/>
              <w:marTop w:val="0"/>
              <w:marBottom w:val="0"/>
              <w:divBdr>
                <w:top w:val="none" w:sz="0" w:space="0" w:color="auto"/>
                <w:left w:val="none" w:sz="0" w:space="0" w:color="auto"/>
                <w:bottom w:val="none" w:sz="0" w:space="0" w:color="auto"/>
                <w:right w:val="none" w:sz="0" w:space="0" w:color="auto"/>
              </w:divBdr>
              <w:divsChild>
                <w:div w:id="27120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750037">
      <w:bodyDiv w:val="1"/>
      <w:marLeft w:val="0"/>
      <w:marRight w:val="0"/>
      <w:marTop w:val="0"/>
      <w:marBottom w:val="0"/>
      <w:divBdr>
        <w:top w:val="none" w:sz="0" w:space="0" w:color="auto"/>
        <w:left w:val="none" w:sz="0" w:space="0" w:color="auto"/>
        <w:bottom w:val="none" w:sz="0" w:space="0" w:color="auto"/>
        <w:right w:val="none" w:sz="0" w:space="0" w:color="auto"/>
      </w:divBdr>
    </w:div>
    <w:div w:id="758715594">
      <w:bodyDiv w:val="1"/>
      <w:marLeft w:val="0"/>
      <w:marRight w:val="0"/>
      <w:marTop w:val="0"/>
      <w:marBottom w:val="0"/>
      <w:divBdr>
        <w:top w:val="none" w:sz="0" w:space="0" w:color="auto"/>
        <w:left w:val="none" w:sz="0" w:space="0" w:color="auto"/>
        <w:bottom w:val="none" w:sz="0" w:space="0" w:color="auto"/>
        <w:right w:val="none" w:sz="0" w:space="0" w:color="auto"/>
      </w:divBdr>
    </w:div>
    <w:div w:id="774834060">
      <w:bodyDiv w:val="1"/>
      <w:marLeft w:val="0"/>
      <w:marRight w:val="0"/>
      <w:marTop w:val="0"/>
      <w:marBottom w:val="0"/>
      <w:divBdr>
        <w:top w:val="none" w:sz="0" w:space="0" w:color="auto"/>
        <w:left w:val="none" w:sz="0" w:space="0" w:color="auto"/>
        <w:bottom w:val="none" w:sz="0" w:space="0" w:color="auto"/>
        <w:right w:val="none" w:sz="0" w:space="0" w:color="auto"/>
      </w:divBdr>
    </w:div>
    <w:div w:id="929384923">
      <w:bodyDiv w:val="1"/>
      <w:marLeft w:val="0"/>
      <w:marRight w:val="0"/>
      <w:marTop w:val="0"/>
      <w:marBottom w:val="0"/>
      <w:divBdr>
        <w:top w:val="none" w:sz="0" w:space="0" w:color="auto"/>
        <w:left w:val="none" w:sz="0" w:space="0" w:color="auto"/>
        <w:bottom w:val="none" w:sz="0" w:space="0" w:color="auto"/>
        <w:right w:val="none" w:sz="0" w:space="0" w:color="auto"/>
      </w:divBdr>
    </w:div>
    <w:div w:id="975721459">
      <w:bodyDiv w:val="1"/>
      <w:marLeft w:val="0"/>
      <w:marRight w:val="0"/>
      <w:marTop w:val="0"/>
      <w:marBottom w:val="0"/>
      <w:divBdr>
        <w:top w:val="none" w:sz="0" w:space="0" w:color="auto"/>
        <w:left w:val="none" w:sz="0" w:space="0" w:color="auto"/>
        <w:bottom w:val="none" w:sz="0" w:space="0" w:color="auto"/>
        <w:right w:val="none" w:sz="0" w:space="0" w:color="auto"/>
      </w:divBdr>
    </w:div>
    <w:div w:id="1038703051">
      <w:bodyDiv w:val="1"/>
      <w:marLeft w:val="0"/>
      <w:marRight w:val="0"/>
      <w:marTop w:val="0"/>
      <w:marBottom w:val="0"/>
      <w:divBdr>
        <w:top w:val="none" w:sz="0" w:space="0" w:color="auto"/>
        <w:left w:val="none" w:sz="0" w:space="0" w:color="auto"/>
        <w:bottom w:val="none" w:sz="0" w:space="0" w:color="auto"/>
        <w:right w:val="none" w:sz="0" w:space="0" w:color="auto"/>
      </w:divBdr>
    </w:div>
    <w:div w:id="1080564896">
      <w:bodyDiv w:val="1"/>
      <w:marLeft w:val="0"/>
      <w:marRight w:val="0"/>
      <w:marTop w:val="0"/>
      <w:marBottom w:val="0"/>
      <w:divBdr>
        <w:top w:val="none" w:sz="0" w:space="0" w:color="auto"/>
        <w:left w:val="none" w:sz="0" w:space="0" w:color="auto"/>
        <w:bottom w:val="none" w:sz="0" w:space="0" w:color="auto"/>
        <w:right w:val="none" w:sz="0" w:space="0" w:color="auto"/>
      </w:divBdr>
    </w:div>
    <w:div w:id="1084297332">
      <w:bodyDiv w:val="1"/>
      <w:marLeft w:val="0"/>
      <w:marRight w:val="0"/>
      <w:marTop w:val="0"/>
      <w:marBottom w:val="0"/>
      <w:divBdr>
        <w:top w:val="none" w:sz="0" w:space="0" w:color="auto"/>
        <w:left w:val="none" w:sz="0" w:space="0" w:color="auto"/>
        <w:bottom w:val="none" w:sz="0" w:space="0" w:color="auto"/>
        <w:right w:val="none" w:sz="0" w:space="0" w:color="auto"/>
      </w:divBdr>
      <w:divsChild>
        <w:div w:id="1837527451">
          <w:marLeft w:val="1800"/>
          <w:marRight w:val="0"/>
          <w:marTop w:val="77"/>
          <w:marBottom w:val="0"/>
          <w:divBdr>
            <w:top w:val="none" w:sz="0" w:space="0" w:color="auto"/>
            <w:left w:val="none" w:sz="0" w:space="0" w:color="auto"/>
            <w:bottom w:val="none" w:sz="0" w:space="0" w:color="auto"/>
            <w:right w:val="none" w:sz="0" w:space="0" w:color="auto"/>
          </w:divBdr>
        </w:div>
        <w:div w:id="1946957482">
          <w:marLeft w:val="1800"/>
          <w:marRight w:val="0"/>
          <w:marTop w:val="77"/>
          <w:marBottom w:val="0"/>
          <w:divBdr>
            <w:top w:val="none" w:sz="0" w:space="0" w:color="auto"/>
            <w:left w:val="none" w:sz="0" w:space="0" w:color="auto"/>
            <w:bottom w:val="none" w:sz="0" w:space="0" w:color="auto"/>
            <w:right w:val="none" w:sz="0" w:space="0" w:color="auto"/>
          </w:divBdr>
        </w:div>
      </w:divsChild>
    </w:div>
    <w:div w:id="1163854717">
      <w:bodyDiv w:val="1"/>
      <w:marLeft w:val="0"/>
      <w:marRight w:val="0"/>
      <w:marTop w:val="0"/>
      <w:marBottom w:val="0"/>
      <w:divBdr>
        <w:top w:val="none" w:sz="0" w:space="0" w:color="auto"/>
        <w:left w:val="none" w:sz="0" w:space="0" w:color="auto"/>
        <w:bottom w:val="none" w:sz="0" w:space="0" w:color="auto"/>
        <w:right w:val="none" w:sz="0" w:space="0" w:color="auto"/>
      </w:divBdr>
      <w:divsChild>
        <w:div w:id="1569074891">
          <w:marLeft w:val="1166"/>
          <w:marRight w:val="0"/>
          <w:marTop w:val="96"/>
          <w:marBottom w:val="0"/>
          <w:divBdr>
            <w:top w:val="none" w:sz="0" w:space="0" w:color="auto"/>
            <w:left w:val="none" w:sz="0" w:space="0" w:color="auto"/>
            <w:bottom w:val="none" w:sz="0" w:space="0" w:color="auto"/>
            <w:right w:val="none" w:sz="0" w:space="0" w:color="auto"/>
          </w:divBdr>
        </w:div>
      </w:divsChild>
    </w:div>
    <w:div w:id="1270818740">
      <w:bodyDiv w:val="1"/>
      <w:marLeft w:val="0"/>
      <w:marRight w:val="0"/>
      <w:marTop w:val="0"/>
      <w:marBottom w:val="0"/>
      <w:divBdr>
        <w:top w:val="none" w:sz="0" w:space="0" w:color="auto"/>
        <w:left w:val="none" w:sz="0" w:space="0" w:color="auto"/>
        <w:bottom w:val="none" w:sz="0" w:space="0" w:color="auto"/>
        <w:right w:val="none" w:sz="0" w:space="0" w:color="auto"/>
      </w:divBdr>
    </w:div>
    <w:div w:id="1291519605">
      <w:bodyDiv w:val="1"/>
      <w:marLeft w:val="0"/>
      <w:marRight w:val="0"/>
      <w:marTop w:val="0"/>
      <w:marBottom w:val="0"/>
      <w:divBdr>
        <w:top w:val="none" w:sz="0" w:space="0" w:color="auto"/>
        <w:left w:val="none" w:sz="0" w:space="0" w:color="auto"/>
        <w:bottom w:val="none" w:sz="0" w:space="0" w:color="auto"/>
        <w:right w:val="none" w:sz="0" w:space="0" w:color="auto"/>
      </w:divBdr>
    </w:div>
    <w:div w:id="1326278327">
      <w:bodyDiv w:val="1"/>
      <w:marLeft w:val="0"/>
      <w:marRight w:val="0"/>
      <w:marTop w:val="0"/>
      <w:marBottom w:val="0"/>
      <w:divBdr>
        <w:top w:val="none" w:sz="0" w:space="0" w:color="auto"/>
        <w:left w:val="none" w:sz="0" w:space="0" w:color="auto"/>
        <w:bottom w:val="none" w:sz="0" w:space="0" w:color="auto"/>
        <w:right w:val="none" w:sz="0" w:space="0" w:color="auto"/>
      </w:divBdr>
    </w:div>
    <w:div w:id="1429345611">
      <w:bodyDiv w:val="1"/>
      <w:marLeft w:val="0"/>
      <w:marRight w:val="0"/>
      <w:marTop w:val="0"/>
      <w:marBottom w:val="0"/>
      <w:divBdr>
        <w:top w:val="none" w:sz="0" w:space="0" w:color="auto"/>
        <w:left w:val="none" w:sz="0" w:space="0" w:color="auto"/>
        <w:bottom w:val="none" w:sz="0" w:space="0" w:color="auto"/>
        <w:right w:val="none" w:sz="0" w:space="0" w:color="auto"/>
      </w:divBdr>
    </w:div>
    <w:div w:id="1467628822">
      <w:bodyDiv w:val="1"/>
      <w:marLeft w:val="0"/>
      <w:marRight w:val="0"/>
      <w:marTop w:val="0"/>
      <w:marBottom w:val="0"/>
      <w:divBdr>
        <w:top w:val="none" w:sz="0" w:space="0" w:color="auto"/>
        <w:left w:val="none" w:sz="0" w:space="0" w:color="auto"/>
        <w:bottom w:val="none" w:sz="0" w:space="0" w:color="auto"/>
        <w:right w:val="none" w:sz="0" w:space="0" w:color="auto"/>
      </w:divBdr>
    </w:div>
    <w:div w:id="1471442751">
      <w:bodyDiv w:val="1"/>
      <w:marLeft w:val="0"/>
      <w:marRight w:val="0"/>
      <w:marTop w:val="0"/>
      <w:marBottom w:val="0"/>
      <w:divBdr>
        <w:top w:val="none" w:sz="0" w:space="0" w:color="auto"/>
        <w:left w:val="none" w:sz="0" w:space="0" w:color="auto"/>
        <w:bottom w:val="none" w:sz="0" w:space="0" w:color="auto"/>
        <w:right w:val="none" w:sz="0" w:space="0" w:color="auto"/>
      </w:divBdr>
    </w:div>
    <w:div w:id="1590382136">
      <w:bodyDiv w:val="1"/>
      <w:marLeft w:val="0"/>
      <w:marRight w:val="0"/>
      <w:marTop w:val="0"/>
      <w:marBottom w:val="0"/>
      <w:divBdr>
        <w:top w:val="none" w:sz="0" w:space="0" w:color="auto"/>
        <w:left w:val="none" w:sz="0" w:space="0" w:color="auto"/>
        <w:bottom w:val="none" w:sz="0" w:space="0" w:color="auto"/>
        <w:right w:val="none" w:sz="0" w:space="0" w:color="auto"/>
      </w:divBdr>
    </w:div>
    <w:div w:id="1839923773">
      <w:bodyDiv w:val="1"/>
      <w:marLeft w:val="0"/>
      <w:marRight w:val="0"/>
      <w:marTop w:val="0"/>
      <w:marBottom w:val="0"/>
      <w:divBdr>
        <w:top w:val="none" w:sz="0" w:space="0" w:color="auto"/>
        <w:left w:val="none" w:sz="0" w:space="0" w:color="auto"/>
        <w:bottom w:val="none" w:sz="0" w:space="0" w:color="auto"/>
        <w:right w:val="none" w:sz="0" w:space="0" w:color="auto"/>
      </w:divBdr>
    </w:div>
    <w:div w:id="2046638741">
      <w:bodyDiv w:val="1"/>
      <w:marLeft w:val="0"/>
      <w:marRight w:val="0"/>
      <w:marTop w:val="0"/>
      <w:marBottom w:val="0"/>
      <w:divBdr>
        <w:top w:val="none" w:sz="0" w:space="0" w:color="auto"/>
        <w:left w:val="none" w:sz="0" w:space="0" w:color="auto"/>
        <w:bottom w:val="none" w:sz="0" w:space="0" w:color="auto"/>
        <w:right w:val="none" w:sz="0" w:space="0" w:color="auto"/>
      </w:divBdr>
    </w:div>
    <w:div w:id="210287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header" Target="header2.xml" Id="rId10"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fontTable" Target="fontTable.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E:\Documentos\proyectos\PEIXE%20VERDE\CALIDAD\NUEVO%20PLAN%20DE%20CALIDAD\CONTROL%20DOCUMENTACION\PV_PLT_09_014_07_PLANTILLA%20DE%20ACTA%20DE%20REUN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FE2447-E056-48CA-AE89-E5BC1B62D1DC}">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PV_PLT_09_014_07_PLANTILLA%20DE%20ACTA%20DE%20REUNION.dot</ap:Template>
  <ap:Application>Microsoft Word for the web</ap:Application>
  <ap:DocSecurity>0</ap:DocSecurity>
  <ap:ScaleCrop>false</ap:ScaleCrop>
  <ap:Company>Dark</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NOMBRE</dc:title>
  <dc:subject/>
  <dc:creator>jmdorado</dc:creator>
  <keywords/>
  <lastModifiedBy>Pereira Iglesias Carla</lastModifiedBy>
  <revision>510</revision>
  <lastPrinted>2010-11-25T09:59:00.0000000Z</lastPrinted>
  <dcterms:created xsi:type="dcterms:W3CDTF">2024-02-16T16:49:00.0000000Z</dcterms:created>
  <dcterms:modified xsi:type="dcterms:W3CDTF">2024-02-16T16:56:09.5815118Z</dcterms:modified>
</coreProperties>
</file>